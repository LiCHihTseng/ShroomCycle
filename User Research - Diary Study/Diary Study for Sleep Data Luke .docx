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EDC0B" w14:textId="77777777" w:rsidR="00E05658" w:rsidRPr="00117E37" w:rsidRDefault="00E05658" w:rsidP="00117E37">
      <w:pPr>
        <w:spacing w:line="259" w:lineRule="auto"/>
        <w:rPr>
          <w:sz w:val="2"/>
          <w:szCs w:val="2"/>
        </w:rPr>
      </w:pPr>
      <w:r>
        <w:rPr>
          <w:noProof/>
          <w:lang w:eastAsia="en-AU"/>
        </w:rPr>
        <mc:AlternateContent>
          <mc:Choice Requires="wps">
            <w:drawing>
              <wp:anchor distT="0" distB="0" distL="114300" distR="114300" simplePos="0" relativeHeight="251675648" behindDoc="0" locked="1" layoutInCell="1" allowOverlap="1" wp14:anchorId="253CE305" wp14:editId="5BCB9641">
                <wp:simplePos x="0" y="0"/>
                <wp:positionH relativeFrom="page">
                  <wp:posOffset>5181600</wp:posOffset>
                </wp:positionH>
                <wp:positionV relativeFrom="paragraph">
                  <wp:posOffset>0</wp:posOffset>
                </wp:positionV>
                <wp:extent cx="1806575" cy="4533900"/>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1806575" cy="4533900"/>
                        </a:xfrm>
                        <a:prstGeom prst="rect">
                          <a:avLst/>
                        </a:prstGeom>
                        <a:noFill/>
                        <a:ln w="6350">
                          <a:noFill/>
                        </a:ln>
                      </wps:spPr>
                      <wps:txbx>
                        <w:txbxContent>
                          <w:p w14:paraId="64769967" w14:textId="77777777" w:rsidR="00E05658" w:rsidRDefault="00E05658" w:rsidP="005C02F6">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34E7FEED" w14:textId="77777777" w:rsidR="00E05658" w:rsidRDefault="00E05658" w:rsidP="00117E37">
                            <w:pPr>
                              <w:rPr>
                                <w:b/>
                                <w:color w:val="156082" w:themeColor="accent1"/>
                                <w:sz w:val="19"/>
                                <w:szCs w:val="19"/>
                              </w:rPr>
                            </w:pPr>
                          </w:p>
                          <w:p w14:paraId="432BA343" w14:textId="592C127E" w:rsidR="00E05658" w:rsidRDefault="00CE2B8A" w:rsidP="00117E37">
                            <w:pPr>
                              <w:rPr>
                                <w:b/>
                                <w:color w:val="156082" w:themeColor="accent1"/>
                                <w:sz w:val="19"/>
                                <w:szCs w:val="19"/>
                              </w:rPr>
                            </w:pPr>
                            <w:r>
                              <w:rPr>
                                <w:b/>
                                <w:color w:val="156082" w:themeColor="accent1"/>
                                <w:sz w:val="19"/>
                                <w:szCs w:val="19"/>
                              </w:rPr>
                              <w:t>Team ZZzZZ</w:t>
                            </w:r>
                          </w:p>
                          <w:p w14:paraId="7C232105" w14:textId="3C72DCBB" w:rsidR="00E05658" w:rsidRDefault="00CE2B8A" w:rsidP="00117E37">
                            <w:pPr>
                              <w:rPr>
                                <w:color w:val="156082" w:themeColor="accent1"/>
                                <w:sz w:val="19"/>
                                <w:szCs w:val="19"/>
                              </w:rPr>
                            </w:pPr>
                            <w:r>
                              <w:rPr>
                                <w:color w:val="156082" w:themeColor="accent1"/>
                                <w:sz w:val="19"/>
                                <w:szCs w:val="19"/>
                              </w:rPr>
                              <w:t>Derek Joel George</w:t>
                            </w:r>
                          </w:p>
                          <w:p w14:paraId="7050C141" w14:textId="3F996F60" w:rsidR="00CE2B8A" w:rsidRDefault="00AD3DEB" w:rsidP="00117E37">
                            <w:pPr>
                              <w:rPr>
                                <w:color w:val="156082" w:themeColor="accent1"/>
                                <w:sz w:val="19"/>
                                <w:szCs w:val="19"/>
                              </w:rPr>
                            </w:pPr>
                            <w:r>
                              <w:rPr>
                                <w:color w:val="156082" w:themeColor="accent1"/>
                                <w:sz w:val="19"/>
                                <w:szCs w:val="19"/>
                              </w:rPr>
                              <w:t>Danish Rafi</w:t>
                            </w:r>
                            <w:r w:rsidR="00F8772F">
                              <w:rPr>
                                <w:color w:val="156082" w:themeColor="accent1"/>
                                <w:sz w:val="19"/>
                                <w:szCs w:val="19"/>
                              </w:rPr>
                              <w:t>d Rajendra</w:t>
                            </w:r>
                          </w:p>
                          <w:p w14:paraId="038BD1BF" w14:textId="3DCE74A4" w:rsidR="00F8772F" w:rsidRDefault="00F8772F" w:rsidP="00117E37">
                            <w:pPr>
                              <w:rPr>
                                <w:color w:val="156082" w:themeColor="accent1"/>
                                <w:sz w:val="19"/>
                                <w:szCs w:val="19"/>
                              </w:rPr>
                            </w:pPr>
                            <w:r>
                              <w:rPr>
                                <w:color w:val="156082" w:themeColor="accent1"/>
                                <w:sz w:val="19"/>
                                <w:szCs w:val="19"/>
                              </w:rPr>
                              <w:t>Li-Chih Tseng</w:t>
                            </w:r>
                          </w:p>
                          <w:p w14:paraId="03BA91E5" w14:textId="2C33C853" w:rsidR="00F8772F" w:rsidRDefault="00F8772F" w:rsidP="00117E37">
                            <w:pPr>
                              <w:rPr>
                                <w:color w:val="156082" w:themeColor="accent1"/>
                                <w:sz w:val="19"/>
                                <w:szCs w:val="19"/>
                              </w:rPr>
                            </w:pPr>
                            <w:r>
                              <w:rPr>
                                <w:color w:val="156082" w:themeColor="accent1"/>
                                <w:sz w:val="19"/>
                                <w:szCs w:val="19"/>
                              </w:rPr>
                              <w:t>Yutian Zheng</w:t>
                            </w:r>
                          </w:p>
                          <w:p w14:paraId="5C040962" w14:textId="466464D3" w:rsidR="00F8772F" w:rsidRDefault="00F8772F" w:rsidP="00117E37">
                            <w:pPr>
                              <w:rPr>
                                <w:color w:val="156082" w:themeColor="accent1"/>
                                <w:sz w:val="19"/>
                                <w:szCs w:val="19"/>
                              </w:rPr>
                            </w:pPr>
                            <w:r>
                              <w:rPr>
                                <w:color w:val="156082" w:themeColor="accent1"/>
                                <w:sz w:val="19"/>
                                <w:szCs w:val="19"/>
                              </w:rPr>
                              <w:t>Xinyi Xu</w:t>
                            </w:r>
                          </w:p>
                          <w:p w14:paraId="6AB6BB4B" w14:textId="77777777" w:rsidR="00E05658" w:rsidRDefault="00E05658" w:rsidP="00117E37">
                            <w:pPr>
                              <w:rPr>
                                <w:color w:val="156082" w:themeColor="accent1"/>
                                <w:sz w:val="19"/>
                                <w:szCs w:val="19"/>
                              </w:rPr>
                            </w:pPr>
                          </w:p>
                          <w:p w14:paraId="7F3C1D76" w14:textId="77777777" w:rsidR="00E05658" w:rsidRDefault="00E05658" w:rsidP="00117E37">
                            <w:pPr>
                              <w:rPr>
                                <w:b/>
                                <w:color w:val="156082" w:themeColor="accent1"/>
                                <w:sz w:val="19"/>
                                <w:szCs w:val="19"/>
                              </w:rPr>
                            </w:pPr>
                            <w:r>
                              <w:rPr>
                                <w:b/>
                                <w:color w:val="156082" w:themeColor="accent1"/>
                                <w:sz w:val="19"/>
                                <w:szCs w:val="19"/>
                              </w:rPr>
                              <w:t>COURSE</w:t>
                            </w:r>
                          </w:p>
                          <w:p w14:paraId="40432351" w14:textId="39514EC5" w:rsidR="00E05658" w:rsidRDefault="00E05658" w:rsidP="00117E37">
                            <w:pPr>
                              <w:rPr>
                                <w:color w:val="156082" w:themeColor="accent1"/>
                                <w:sz w:val="19"/>
                                <w:szCs w:val="19"/>
                              </w:rPr>
                            </w:pPr>
                            <w:r>
                              <w:rPr>
                                <w:color w:val="156082" w:themeColor="accent1"/>
                                <w:sz w:val="19"/>
                                <w:szCs w:val="19"/>
                              </w:rPr>
                              <w:t>&lt;DECO</w:t>
                            </w:r>
                            <w:r w:rsidR="0006742E">
                              <w:rPr>
                                <w:color w:val="156082" w:themeColor="accent1"/>
                                <w:sz w:val="19"/>
                                <w:szCs w:val="19"/>
                              </w:rPr>
                              <w:t>3500</w:t>
                            </w:r>
                            <w:r w:rsidR="00EE43D2">
                              <w:rPr>
                                <w:color w:val="156082" w:themeColor="accent1"/>
                                <w:sz w:val="19"/>
                                <w:szCs w:val="19"/>
                              </w:rPr>
                              <w:t xml:space="preserve"> </w:t>
                            </w:r>
                            <w:r>
                              <w:rPr>
                                <w:color w:val="156082" w:themeColor="accent1"/>
                                <w:sz w:val="19"/>
                                <w:szCs w:val="19"/>
                              </w:rPr>
                              <w:t>&gt; Design Thinking</w:t>
                            </w:r>
                          </w:p>
                          <w:p w14:paraId="6AAEA02F" w14:textId="77777777" w:rsidR="00E05658" w:rsidRDefault="00E05658" w:rsidP="00117E37">
                            <w:pPr>
                              <w:rPr>
                                <w:color w:val="156082" w:themeColor="accent1"/>
                                <w:sz w:val="19"/>
                                <w:szCs w:val="19"/>
                              </w:rPr>
                            </w:pPr>
                          </w:p>
                          <w:p w14:paraId="48440909" w14:textId="77777777" w:rsidR="00E05658" w:rsidRDefault="00E05658" w:rsidP="00117E37">
                            <w:pPr>
                              <w:rPr>
                                <w:b/>
                                <w:color w:val="156082" w:themeColor="accent1"/>
                                <w:sz w:val="19"/>
                                <w:szCs w:val="19"/>
                              </w:rPr>
                            </w:pPr>
                            <w:r>
                              <w:rPr>
                                <w:b/>
                                <w:color w:val="156082" w:themeColor="accent1"/>
                                <w:sz w:val="19"/>
                                <w:szCs w:val="19"/>
                              </w:rPr>
                              <w:t>COURSE STAFF</w:t>
                            </w:r>
                          </w:p>
                          <w:p w14:paraId="751B6F90" w14:textId="717F5CDF" w:rsidR="00E05658" w:rsidRDefault="00E05658" w:rsidP="00117E37">
                            <w:pPr>
                              <w:rPr>
                                <w:color w:val="156082" w:themeColor="accent1"/>
                                <w:sz w:val="19"/>
                                <w:szCs w:val="19"/>
                              </w:rPr>
                            </w:pPr>
                            <w:r>
                              <w:rPr>
                                <w:color w:val="156082" w:themeColor="accent1"/>
                                <w:sz w:val="19"/>
                                <w:szCs w:val="19"/>
                              </w:rPr>
                              <w:t xml:space="preserve">Coordinator: Dr </w:t>
                            </w:r>
                            <w:r w:rsidR="00EE43D2">
                              <w:rPr>
                                <w:color w:val="156082" w:themeColor="accent1"/>
                                <w:sz w:val="19"/>
                                <w:szCs w:val="19"/>
                              </w:rPr>
                              <w:t>Ben Matthews</w:t>
                            </w:r>
                          </w:p>
                          <w:p w14:paraId="1D9B5F53" w14:textId="51420063" w:rsidR="00E05658" w:rsidRPr="00A022A5" w:rsidRDefault="00000000" w:rsidP="00117E37">
                            <w:pPr>
                              <w:rPr>
                                <w:color w:val="156082" w:themeColor="accent1"/>
                                <w:sz w:val="18"/>
                                <w:szCs w:val="18"/>
                              </w:rPr>
                            </w:pPr>
                            <w:hyperlink r:id="rId8" w:history="1">
                              <w:r w:rsidR="00A022A5" w:rsidRPr="00A022A5">
                                <w:rPr>
                                  <w:rStyle w:val="Hyperlink"/>
                                  <w:sz w:val="18"/>
                                  <w:szCs w:val="18"/>
                                </w:rPr>
                                <w:t>matthews@uq.edu.au</w:t>
                              </w:r>
                            </w:hyperlink>
                          </w:p>
                          <w:p w14:paraId="6CA4BD07" w14:textId="77777777" w:rsidR="00E05658" w:rsidRDefault="00E05658" w:rsidP="00117E37">
                            <w:pPr>
                              <w:rPr>
                                <w:color w:val="156082" w:themeColor="accent1"/>
                                <w:sz w:val="19"/>
                                <w:szCs w:val="1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CE305" id="_x0000_t202" coordsize="21600,21600" o:spt="202" path="m,l,21600r21600,l21600,xe">
                <v:stroke joinstyle="miter"/>
                <v:path gradientshapeok="t" o:connecttype="rect"/>
              </v:shapetype>
              <v:shape id="Text Box 4" o:spid="_x0000_s1026" type="#_x0000_t202" style="position:absolute;margin-left:408pt;margin-top:0;width:142.25pt;height:35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" filled="f" stroked="f" strokeweight=".5pt">
                <v:textbox inset="0,0,0,0">
                  <w:txbxContent>
                    <w:p w14:paraId="64769967" w14:textId="77777777" w:rsidR="00E05658" w:rsidRDefault="00E05658" w:rsidP="005C02F6">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34E7FEED" w14:textId="77777777" w:rsidR="00E05658" w:rsidRDefault="00E05658" w:rsidP="00117E37">
                      <w:pPr>
                        <w:rPr>
                          <w:b/>
                          <w:color w:val="156082" w:themeColor="accent1"/>
                          <w:sz w:val="19"/>
                          <w:szCs w:val="19"/>
                        </w:rPr>
                      </w:pPr>
                    </w:p>
                    <w:p w14:paraId="432BA343" w14:textId="592C127E" w:rsidR="00E05658" w:rsidRDefault="00CE2B8A" w:rsidP="00117E37">
                      <w:pPr>
                        <w:rPr>
                          <w:b/>
                          <w:color w:val="156082" w:themeColor="accent1"/>
                          <w:sz w:val="19"/>
                          <w:szCs w:val="19"/>
                        </w:rPr>
                      </w:pPr>
                      <w:r>
                        <w:rPr>
                          <w:b/>
                          <w:color w:val="156082" w:themeColor="accent1"/>
                          <w:sz w:val="19"/>
                          <w:szCs w:val="19"/>
                        </w:rPr>
                        <w:t>Team ZZzZZ</w:t>
                      </w:r>
                    </w:p>
                    <w:p w14:paraId="7C232105" w14:textId="3C72DCBB" w:rsidR="00E05658" w:rsidRDefault="00CE2B8A" w:rsidP="00117E37">
                      <w:pPr>
                        <w:rPr>
                          <w:color w:val="156082" w:themeColor="accent1"/>
                          <w:sz w:val="19"/>
                          <w:szCs w:val="19"/>
                        </w:rPr>
                      </w:pPr>
                      <w:r>
                        <w:rPr>
                          <w:color w:val="156082" w:themeColor="accent1"/>
                          <w:sz w:val="19"/>
                          <w:szCs w:val="19"/>
                        </w:rPr>
                        <w:t>Derek Joel George</w:t>
                      </w:r>
                    </w:p>
                    <w:p w14:paraId="7050C141" w14:textId="3F996F60" w:rsidR="00CE2B8A" w:rsidRDefault="00AD3DEB" w:rsidP="00117E37">
                      <w:pPr>
                        <w:rPr>
                          <w:color w:val="156082" w:themeColor="accent1"/>
                          <w:sz w:val="19"/>
                          <w:szCs w:val="19"/>
                        </w:rPr>
                      </w:pPr>
                      <w:r>
                        <w:rPr>
                          <w:color w:val="156082" w:themeColor="accent1"/>
                          <w:sz w:val="19"/>
                          <w:szCs w:val="19"/>
                        </w:rPr>
                        <w:t>Danish Rafi</w:t>
                      </w:r>
                      <w:r w:rsidR="00F8772F">
                        <w:rPr>
                          <w:color w:val="156082" w:themeColor="accent1"/>
                          <w:sz w:val="19"/>
                          <w:szCs w:val="19"/>
                        </w:rPr>
                        <w:t>d Rajendra</w:t>
                      </w:r>
                    </w:p>
                    <w:p w14:paraId="038BD1BF" w14:textId="3DCE74A4" w:rsidR="00F8772F" w:rsidRDefault="00F8772F" w:rsidP="00117E37">
                      <w:pPr>
                        <w:rPr>
                          <w:color w:val="156082" w:themeColor="accent1"/>
                          <w:sz w:val="19"/>
                          <w:szCs w:val="19"/>
                        </w:rPr>
                      </w:pPr>
                      <w:r>
                        <w:rPr>
                          <w:color w:val="156082" w:themeColor="accent1"/>
                          <w:sz w:val="19"/>
                          <w:szCs w:val="19"/>
                        </w:rPr>
                        <w:t>Li-Chih Tseng</w:t>
                      </w:r>
                    </w:p>
                    <w:p w14:paraId="03BA91E5" w14:textId="2C33C853" w:rsidR="00F8772F" w:rsidRDefault="00F8772F" w:rsidP="00117E37">
                      <w:pPr>
                        <w:rPr>
                          <w:color w:val="156082" w:themeColor="accent1"/>
                          <w:sz w:val="19"/>
                          <w:szCs w:val="19"/>
                        </w:rPr>
                      </w:pPr>
                      <w:r>
                        <w:rPr>
                          <w:color w:val="156082" w:themeColor="accent1"/>
                          <w:sz w:val="19"/>
                          <w:szCs w:val="19"/>
                        </w:rPr>
                        <w:t>Yutian Zheng</w:t>
                      </w:r>
                    </w:p>
                    <w:p w14:paraId="5C040962" w14:textId="466464D3" w:rsidR="00F8772F" w:rsidRDefault="00F8772F" w:rsidP="00117E37">
                      <w:pPr>
                        <w:rPr>
                          <w:color w:val="156082" w:themeColor="accent1"/>
                          <w:sz w:val="19"/>
                          <w:szCs w:val="19"/>
                        </w:rPr>
                      </w:pPr>
                      <w:r>
                        <w:rPr>
                          <w:color w:val="156082" w:themeColor="accent1"/>
                          <w:sz w:val="19"/>
                          <w:szCs w:val="19"/>
                        </w:rPr>
                        <w:t>Xinyi Xu</w:t>
                      </w:r>
                    </w:p>
                    <w:p w14:paraId="6AB6BB4B" w14:textId="77777777" w:rsidR="00E05658" w:rsidRDefault="00E05658" w:rsidP="00117E37">
                      <w:pPr>
                        <w:rPr>
                          <w:color w:val="156082" w:themeColor="accent1"/>
                          <w:sz w:val="19"/>
                          <w:szCs w:val="19"/>
                        </w:rPr>
                      </w:pPr>
                    </w:p>
                    <w:p w14:paraId="7F3C1D76" w14:textId="77777777" w:rsidR="00E05658" w:rsidRDefault="00E05658" w:rsidP="00117E37">
                      <w:pPr>
                        <w:rPr>
                          <w:b/>
                          <w:color w:val="156082" w:themeColor="accent1"/>
                          <w:sz w:val="19"/>
                          <w:szCs w:val="19"/>
                        </w:rPr>
                      </w:pPr>
                      <w:r>
                        <w:rPr>
                          <w:b/>
                          <w:color w:val="156082" w:themeColor="accent1"/>
                          <w:sz w:val="19"/>
                          <w:szCs w:val="19"/>
                        </w:rPr>
                        <w:t>COURSE</w:t>
                      </w:r>
                    </w:p>
                    <w:p w14:paraId="40432351" w14:textId="39514EC5" w:rsidR="00E05658" w:rsidRDefault="00E05658" w:rsidP="00117E37">
                      <w:pPr>
                        <w:rPr>
                          <w:color w:val="156082" w:themeColor="accent1"/>
                          <w:sz w:val="19"/>
                          <w:szCs w:val="19"/>
                        </w:rPr>
                      </w:pPr>
                      <w:r>
                        <w:rPr>
                          <w:color w:val="156082" w:themeColor="accent1"/>
                          <w:sz w:val="19"/>
                          <w:szCs w:val="19"/>
                        </w:rPr>
                        <w:t>&lt;DECO</w:t>
                      </w:r>
                      <w:r w:rsidR="0006742E">
                        <w:rPr>
                          <w:color w:val="156082" w:themeColor="accent1"/>
                          <w:sz w:val="19"/>
                          <w:szCs w:val="19"/>
                        </w:rPr>
                        <w:t>3500</w:t>
                      </w:r>
                      <w:r w:rsidR="00EE43D2">
                        <w:rPr>
                          <w:color w:val="156082" w:themeColor="accent1"/>
                          <w:sz w:val="19"/>
                          <w:szCs w:val="19"/>
                        </w:rPr>
                        <w:t xml:space="preserve"> </w:t>
                      </w:r>
                      <w:r>
                        <w:rPr>
                          <w:color w:val="156082" w:themeColor="accent1"/>
                          <w:sz w:val="19"/>
                          <w:szCs w:val="19"/>
                        </w:rPr>
                        <w:t>&gt; Design Thinking</w:t>
                      </w:r>
                    </w:p>
                    <w:p w14:paraId="6AAEA02F" w14:textId="77777777" w:rsidR="00E05658" w:rsidRDefault="00E05658" w:rsidP="00117E37">
                      <w:pPr>
                        <w:rPr>
                          <w:color w:val="156082" w:themeColor="accent1"/>
                          <w:sz w:val="19"/>
                          <w:szCs w:val="19"/>
                        </w:rPr>
                      </w:pPr>
                    </w:p>
                    <w:p w14:paraId="48440909" w14:textId="77777777" w:rsidR="00E05658" w:rsidRDefault="00E05658" w:rsidP="00117E37">
                      <w:pPr>
                        <w:rPr>
                          <w:b/>
                          <w:color w:val="156082" w:themeColor="accent1"/>
                          <w:sz w:val="19"/>
                          <w:szCs w:val="19"/>
                        </w:rPr>
                      </w:pPr>
                      <w:r>
                        <w:rPr>
                          <w:b/>
                          <w:color w:val="156082" w:themeColor="accent1"/>
                          <w:sz w:val="19"/>
                          <w:szCs w:val="19"/>
                        </w:rPr>
                        <w:t>COURSE STAFF</w:t>
                      </w:r>
                    </w:p>
                    <w:p w14:paraId="751B6F90" w14:textId="717F5CDF" w:rsidR="00E05658" w:rsidRDefault="00E05658" w:rsidP="00117E37">
                      <w:pPr>
                        <w:rPr>
                          <w:color w:val="156082" w:themeColor="accent1"/>
                          <w:sz w:val="19"/>
                          <w:szCs w:val="19"/>
                        </w:rPr>
                      </w:pPr>
                      <w:r>
                        <w:rPr>
                          <w:color w:val="156082" w:themeColor="accent1"/>
                          <w:sz w:val="19"/>
                          <w:szCs w:val="19"/>
                        </w:rPr>
                        <w:t xml:space="preserve">Coordinator: Dr </w:t>
                      </w:r>
                      <w:r w:rsidR="00EE43D2">
                        <w:rPr>
                          <w:color w:val="156082" w:themeColor="accent1"/>
                          <w:sz w:val="19"/>
                          <w:szCs w:val="19"/>
                        </w:rPr>
                        <w:t>Ben Matthews</w:t>
                      </w:r>
                    </w:p>
                    <w:p w14:paraId="1D9B5F53" w14:textId="51420063" w:rsidR="00E05658" w:rsidRPr="00A022A5" w:rsidRDefault="00000000" w:rsidP="00117E37">
                      <w:pPr>
                        <w:rPr>
                          <w:color w:val="156082" w:themeColor="accent1"/>
                          <w:sz w:val="18"/>
                          <w:szCs w:val="18"/>
                        </w:rPr>
                      </w:pPr>
                      <w:hyperlink r:id="rId9" w:history="1">
                        <w:r w:rsidR="00A022A5" w:rsidRPr="00A022A5">
                          <w:rPr>
                            <w:rStyle w:val="Hyperlink"/>
                            <w:sz w:val="18"/>
                            <w:szCs w:val="18"/>
                          </w:rPr>
                          <w:t>matthews@uq.edu.au</w:t>
                        </w:r>
                      </w:hyperlink>
                    </w:p>
                    <w:p w14:paraId="6CA4BD07" w14:textId="77777777" w:rsidR="00E05658" w:rsidRDefault="00E05658" w:rsidP="00117E37">
                      <w:pPr>
                        <w:rPr>
                          <w:color w:val="156082" w:themeColor="accent1"/>
                          <w:sz w:val="19"/>
                          <w:szCs w:val="19"/>
                        </w:rPr>
                      </w:pPr>
                    </w:p>
                  </w:txbxContent>
                </v:textbox>
                <w10:wrap type="square" anchorx="page"/>
                <w10:anchorlock/>
              </v:shape>
            </w:pict>
          </mc:Fallback>
        </mc:AlternateContent>
      </w:r>
    </w:p>
    <w:p w14:paraId="4A9C7966" w14:textId="77777777" w:rsidR="00E05658" w:rsidRPr="00842DB5" w:rsidRDefault="00E05658">
      <w:pPr>
        <w:spacing w:line="259" w:lineRule="auto"/>
        <w:rPr>
          <w:rFonts w:ascii="Arial" w:eastAsia="Arial" w:hAnsi="Arial" w:cs="Times New Roman"/>
          <w:b/>
          <w:color w:val="156082" w:themeColor="accent1"/>
          <w:sz w:val="26"/>
          <w:szCs w:val="26"/>
        </w:rPr>
      </w:pPr>
      <w:r w:rsidRPr="00842DB5">
        <w:rPr>
          <w:rFonts w:ascii="Arial" w:eastAsia="Arial" w:hAnsi="Arial" w:cs="Times New Roman"/>
          <w:b/>
          <w:color w:val="156082" w:themeColor="accent1"/>
          <w:sz w:val="26"/>
          <w:szCs w:val="26"/>
        </w:rPr>
        <w:t>Participant Information Sheet</w:t>
      </w:r>
    </w:p>
    <w:p w14:paraId="6FEA0B01" w14:textId="77777777" w:rsidR="00E05658" w:rsidRPr="005C02F6" w:rsidRDefault="00E05658" w:rsidP="005C02F6">
      <w:pPr>
        <w:spacing w:line="259" w:lineRule="auto"/>
        <w:rPr>
          <w:rFonts w:ascii="Arial" w:eastAsia="Arial" w:hAnsi="Arial" w:cs="Times New Roman"/>
          <w:b/>
        </w:rPr>
      </w:pPr>
      <w:r w:rsidRPr="005C02F6">
        <w:rPr>
          <w:rFonts w:ascii="Arial" w:eastAsia="Arial" w:hAnsi="Arial" w:cs="Times New Roman"/>
          <w:b/>
        </w:rPr>
        <w:t>PROJECT DESCRIPTION</w:t>
      </w:r>
    </w:p>
    <w:p w14:paraId="00B5141D" w14:textId="0A0D806A" w:rsidR="00E05658" w:rsidRDefault="00E05658" w:rsidP="005C02F6">
      <w:pPr>
        <w:spacing w:line="259" w:lineRule="auto"/>
        <w:rPr>
          <w:rFonts w:ascii="Arial" w:eastAsia="Arial" w:hAnsi="Arial" w:cs="Times New Roman"/>
        </w:rPr>
      </w:pPr>
      <w:r>
        <w:rPr>
          <w:rFonts w:ascii="Arial" w:eastAsia="Arial" w:hAnsi="Arial" w:cs="Times New Roman"/>
        </w:rPr>
        <w:t xml:space="preserve">This </w:t>
      </w:r>
      <w:r w:rsidR="00842DB5">
        <w:rPr>
          <w:rFonts w:ascii="Arial" w:eastAsia="Arial" w:hAnsi="Arial" w:cs="Times New Roman"/>
        </w:rPr>
        <w:t xml:space="preserve">project </w:t>
      </w:r>
      <w:r>
        <w:rPr>
          <w:rFonts w:ascii="Arial" w:eastAsia="Arial" w:hAnsi="Arial" w:cs="Times New Roman"/>
        </w:rPr>
        <w:t xml:space="preserve">involves </w:t>
      </w:r>
      <w:r w:rsidR="00842DB5">
        <w:rPr>
          <w:rFonts w:ascii="Arial" w:eastAsia="Arial" w:hAnsi="Arial" w:cs="Times New Roman"/>
        </w:rPr>
        <w:t>us</w:t>
      </w:r>
      <w:r>
        <w:rPr>
          <w:rFonts w:ascii="Arial" w:eastAsia="Arial" w:hAnsi="Arial" w:cs="Times New Roman"/>
        </w:rPr>
        <w:t xml:space="preserve"> </w:t>
      </w:r>
      <w:r w:rsidR="00662DAA">
        <w:rPr>
          <w:rFonts w:ascii="Arial" w:eastAsia="Arial" w:hAnsi="Arial" w:cs="Times New Roman"/>
        </w:rPr>
        <w:t>developing a potential solution for helping University students in improving their sleep hygiene</w:t>
      </w:r>
      <w:r>
        <w:rPr>
          <w:rFonts w:ascii="Arial" w:eastAsia="Arial" w:hAnsi="Arial" w:cs="Times New Roman"/>
        </w:rPr>
        <w:t>.</w:t>
      </w:r>
    </w:p>
    <w:p w14:paraId="3DD13BA2" w14:textId="77777777" w:rsidR="00E05658" w:rsidRDefault="00E05658" w:rsidP="005C02F6">
      <w:pPr>
        <w:spacing w:line="259" w:lineRule="auto"/>
        <w:rPr>
          <w:rFonts w:ascii="Arial" w:eastAsia="Arial" w:hAnsi="Arial" w:cs="Times New Roman"/>
          <w:b/>
        </w:rPr>
      </w:pPr>
      <w:r>
        <w:rPr>
          <w:rFonts w:ascii="Arial" w:eastAsia="Arial" w:hAnsi="Arial" w:cs="Times New Roman"/>
          <w:b/>
        </w:rPr>
        <w:t>YOUR PARTICIPATION</w:t>
      </w:r>
    </w:p>
    <w:p w14:paraId="1EE977F1" w14:textId="76269180" w:rsidR="00E05658" w:rsidRDefault="00E05658" w:rsidP="005C02F6">
      <w:pPr>
        <w:spacing w:line="259" w:lineRule="auto"/>
        <w:rPr>
          <w:rFonts w:ascii="Arial" w:eastAsia="Arial" w:hAnsi="Arial" w:cs="Times New Roman"/>
        </w:rPr>
      </w:pPr>
      <w:r>
        <w:rPr>
          <w:rFonts w:ascii="Arial" w:eastAsia="Arial" w:hAnsi="Arial" w:cs="Times New Roman"/>
        </w:rPr>
        <w:t xml:space="preserve">You would be required to participate in a </w:t>
      </w:r>
      <w:r w:rsidR="00FC0C94">
        <w:rPr>
          <w:rFonts w:ascii="Arial" w:eastAsia="Arial" w:hAnsi="Arial" w:cs="Times New Roman"/>
        </w:rPr>
        <w:t>diary study</w:t>
      </w:r>
      <w:r>
        <w:rPr>
          <w:rFonts w:ascii="Arial" w:eastAsia="Arial" w:hAnsi="Arial" w:cs="Times New Roman"/>
        </w:rPr>
        <w:t xml:space="preserve"> from which I would use </w:t>
      </w:r>
      <w:r w:rsidR="00FC0C94">
        <w:rPr>
          <w:rFonts w:ascii="Arial" w:eastAsia="Arial" w:hAnsi="Arial" w:cs="Times New Roman"/>
        </w:rPr>
        <w:t xml:space="preserve">data filled in </w:t>
      </w:r>
      <w:r>
        <w:rPr>
          <w:rFonts w:ascii="Arial" w:eastAsia="Arial" w:hAnsi="Arial" w:cs="Times New Roman"/>
        </w:rPr>
        <w:t>by you.</w:t>
      </w:r>
    </w:p>
    <w:p w14:paraId="7DAB1F6E" w14:textId="77777777" w:rsidR="00E05658" w:rsidRDefault="00E05658" w:rsidP="005C02F6">
      <w:pPr>
        <w:spacing w:line="259" w:lineRule="auto"/>
        <w:rPr>
          <w:rFonts w:ascii="Arial" w:eastAsia="Arial" w:hAnsi="Arial" w:cs="Times New Roman"/>
          <w:b/>
        </w:rPr>
      </w:pPr>
      <w:r>
        <w:rPr>
          <w:rFonts w:ascii="Arial" w:eastAsia="Arial" w:hAnsi="Arial" w:cs="Times New Roman"/>
          <w:b/>
        </w:rPr>
        <w:t>DATA WE ARE COLLECTING</w:t>
      </w:r>
    </w:p>
    <w:p w14:paraId="28E1B8B9" w14:textId="49C0248C" w:rsidR="00E05658" w:rsidRPr="00BE0EBB" w:rsidRDefault="00E05658" w:rsidP="005C02F6">
      <w:pPr>
        <w:spacing w:line="259" w:lineRule="auto"/>
        <w:rPr>
          <w:rFonts w:ascii="Arial" w:eastAsia="Arial" w:hAnsi="Arial" w:cs="Times New Roman"/>
          <w:bCs/>
        </w:rPr>
      </w:pPr>
      <w:r>
        <w:rPr>
          <w:rFonts w:ascii="Arial" w:eastAsia="Arial" w:hAnsi="Arial" w:cs="Times New Roman"/>
          <w:bCs/>
        </w:rPr>
        <w:t xml:space="preserve">Data that </w:t>
      </w:r>
      <w:r w:rsidR="00315176">
        <w:rPr>
          <w:rFonts w:ascii="Arial" w:eastAsia="Arial" w:hAnsi="Arial" w:cs="Times New Roman"/>
          <w:bCs/>
        </w:rPr>
        <w:t>we are</w:t>
      </w:r>
      <w:r>
        <w:rPr>
          <w:rFonts w:ascii="Arial" w:eastAsia="Arial" w:hAnsi="Arial" w:cs="Times New Roman"/>
          <w:bCs/>
        </w:rPr>
        <w:t xml:space="preserve"> collecting revolves around</w:t>
      </w:r>
      <w:r w:rsidR="00FC0C94">
        <w:rPr>
          <w:rFonts w:ascii="Arial" w:eastAsia="Arial" w:hAnsi="Arial" w:cs="Times New Roman"/>
          <w:bCs/>
        </w:rPr>
        <w:t xml:space="preserve"> university students and their sleep</w:t>
      </w:r>
      <w:r>
        <w:rPr>
          <w:rFonts w:ascii="Arial" w:eastAsia="Arial" w:hAnsi="Arial" w:cs="Times New Roman"/>
          <w:bCs/>
        </w:rPr>
        <w:t>.</w:t>
      </w:r>
    </w:p>
    <w:p w14:paraId="76784B20" w14:textId="77777777" w:rsidR="00E05658" w:rsidRDefault="00E05658" w:rsidP="005C02F6">
      <w:pPr>
        <w:spacing w:line="259" w:lineRule="auto"/>
        <w:rPr>
          <w:rFonts w:ascii="Arial" w:eastAsia="Arial" w:hAnsi="Arial" w:cs="Times New Roman"/>
          <w:b/>
        </w:rPr>
      </w:pPr>
      <w:r>
        <w:rPr>
          <w:rFonts w:ascii="Arial" w:eastAsia="Arial" w:hAnsi="Arial" w:cs="Times New Roman"/>
          <w:b/>
        </w:rPr>
        <w:t>CONFIDENTIALITY</w:t>
      </w:r>
    </w:p>
    <w:p w14:paraId="7FE6F41F" w14:textId="77777777" w:rsidR="00E05658" w:rsidRDefault="00E05658" w:rsidP="005C02F6">
      <w:pPr>
        <w:spacing w:line="259" w:lineRule="auto"/>
        <w:rPr>
          <w:rFonts w:ascii="Arial" w:eastAsia="Arial" w:hAnsi="Arial" w:cs="Times New Roman"/>
        </w:rPr>
      </w:pPr>
      <w:r>
        <w:rPr>
          <w:rFonts w:ascii="Arial" w:eastAsia="Arial" w:hAnsi="Arial" w:cs="Times New Roman"/>
        </w:rPr>
        <w:t>All information collected from you will be de-identified and/or allocated a code. Personal information that is obtained will be strictly confidential.</w:t>
      </w:r>
    </w:p>
    <w:p w14:paraId="5A303FDF" w14:textId="6FED9491" w:rsidR="00E05658" w:rsidRDefault="00E05658" w:rsidP="005C02F6">
      <w:pPr>
        <w:spacing w:line="259" w:lineRule="auto"/>
        <w:rPr>
          <w:rFonts w:ascii="Arial" w:eastAsia="Arial" w:hAnsi="Arial" w:cs="Times New Roman"/>
        </w:rPr>
      </w:pPr>
      <w:r>
        <w:rPr>
          <w:rFonts w:ascii="Arial" w:eastAsia="Arial" w:hAnsi="Arial" w:cs="Times New Roman"/>
        </w:rPr>
        <w:t xml:space="preserve">De-identified and/or coded information will be reported to staff and students of the course DEC0 </w:t>
      </w:r>
      <w:r w:rsidR="008D3B14">
        <w:rPr>
          <w:rFonts w:ascii="Arial" w:eastAsia="Arial" w:hAnsi="Arial" w:cs="Times New Roman"/>
        </w:rPr>
        <w:t>350</w:t>
      </w:r>
      <w:r>
        <w:rPr>
          <w:rFonts w:ascii="Arial" w:eastAsia="Arial" w:hAnsi="Arial" w:cs="Times New Roman"/>
        </w:rPr>
        <w:t>0</w:t>
      </w:r>
      <w:r w:rsidR="0006742E">
        <w:rPr>
          <w:rFonts w:ascii="Arial" w:eastAsia="Arial" w:hAnsi="Arial" w:cs="Times New Roman"/>
        </w:rPr>
        <w:t>/</w:t>
      </w:r>
      <w:r>
        <w:rPr>
          <w:rFonts w:ascii="Arial" w:eastAsia="Arial" w:hAnsi="Arial" w:cs="Times New Roman"/>
        </w:rPr>
        <w:t xml:space="preserve"> – </w:t>
      </w:r>
      <w:r w:rsidR="008D3B14">
        <w:rPr>
          <w:rFonts w:ascii="Arial" w:eastAsia="Arial" w:hAnsi="Arial" w:cs="Times New Roman"/>
        </w:rPr>
        <w:t>Social and Mobile Computing</w:t>
      </w:r>
      <w:r>
        <w:rPr>
          <w:rFonts w:ascii="Arial" w:eastAsia="Arial" w:hAnsi="Arial" w:cs="Times New Roman"/>
        </w:rPr>
        <w:t>, in which the student researchers are enrolled.</w:t>
      </w:r>
    </w:p>
    <w:p w14:paraId="080F3C89" w14:textId="4A03769F" w:rsidR="00E05658" w:rsidRPr="005C02F6" w:rsidRDefault="00E05658" w:rsidP="005C02F6">
      <w:pPr>
        <w:spacing w:line="259" w:lineRule="auto"/>
        <w:rPr>
          <w:rFonts w:ascii="Arial" w:eastAsia="Arial" w:hAnsi="Arial" w:cs="Times New Roman"/>
        </w:rPr>
      </w:pPr>
      <w:r>
        <w:rPr>
          <w:rFonts w:ascii="Arial" w:eastAsia="Arial" w:hAnsi="Arial" w:cs="Times New Roman"/>
        </w:rPr>
        <w:t xml:space="preserve">Evidence of your agreement to participate will be provided to the staff of the course for </w:t>
      </w:r>
      <w:r w:rsidR="00842DB5">
        <w:rPr>
          <w:rFonts w:ascii="Arial" w:eastAsia="Arial" w:hAnsi="Arial" w:cs="Times New Roman"/>
        </w:rPr>
        <w:t>record-keeping but</w:t>
      </w:r>
      <w:r>
        <w:rPr>
          <w:rFonts w:ascii="Arial" w:eastAsia="Arial" w:hAnsi="Arial" w:cs="Times New Roman"/>
        </w:rPr>
        <w:t xml:space="preserve"> will not be associated with the information you provide.</w:t>
      </w:r>
    </w:p>
    <w:p w14:paraId="4B92042C" w14:textId="77777777" w:rsidR="00E05658" w:rsidRDefault="00E05658" w:rsidP="005C02F6">
      <w:pPr>
        <w:spacing w:line="259" w:lineRule="auto"/>
        <w:rPr>
          <w:rFonts w:ascii="Arial" w:eastAsia="Arial" w:hAnsi="Arial" w:cs="Times New Roman"/>
          <w:b/>
        </w:rPr>
      </w:pPr>
      <w:r>
        <w:rPr>
          <w:rFonts w:ascii="Arial" w:eastAsia="Arial" w:hAnsi="Arial" w:cs="Times New Roman"/>
          <w:b/>
        </w:rPr>
        <w:t>RISKS TO YOU</w:t>
      </w:r>
    </w:p>
    <w:p w14:paraId="3BB6F2DD" w14:textId="77777777" w:rsidR="00E05658" w:rsidRPr="002D6260" w:rsidRDefault="00E05658" w:rsidP="005C02F6">
      <w:pPr>
        <w:spacing w:line="259" w:lineRule="auto"/>
        <w:rPr>
          <w:rFonts w:ascii="Arial" w:eastAsia="Arial" w:hAnsi="Arial" w:cs="Times New Roman"/>
        </w:rPr>
      </w:pPr>
      <w:r>
        <w:rPr>
          <w:rFonts w:ascii="Arial" w:eastAsia="Arial" w:hAnsi="Arial" w:cs="Times New Roman"/>
        </w:rPr>
        <w:t>There are no risks to you participating in this project beyond those that exist in normal daily life.</w:t>
      </w:r>
    </w:p>
    <w:p w14:paraId="748FCAD2" w14:textId="77777777" w:rsidR="00E05658" w:rsidRDefault="00E05658" w:rsidP="005C02F6">
      <w:pPr>
        <w:spacing w:line="259" w:lineRule="auto"/>
        <w:rPr>
          <w:rFonts w:ascii="Arial" w:eastAsia="Arial" w:hAnsi="Arial" w:cs="Times New Roman"/>
          <w:b/>
        </w:rPr>
      </w:pPr>
      <w:r>
        <w:rPr>
          <w:rFonts w:ascii="Arial" w:eastAsia="Arial" w:hAnsi="Arial" w:cs="Times New Roman"/>
          <w:b/>
        </w:rPr>
        <w:t>PARTICIPATION IS VOLUNTARY</w:t>
      </w:r>
    </w:p>
    <w:p w14:paraId="4B64BF84" w14:textId="77777777" w:rsidR="00E05658" w:rsidRDefault="00E05658" w:rsidP="005C02F6">
      <w:pPr>
        <w:spacing w:line="259" w:lineRule="auto"/>
        <w:rPr>
          <w:rFonts w:ascii="Arial" w:eastAsia="Arial" w:hAnsi="Arial" w:cs="Times New Roman"/>
        </w:rPr>
      </w:pPr>
      <w:r>
        <w:rPr>
          <w:rFonts w:ascii="Arial" w:eastAsia="Arial" w:hAnsi="Arial" w:cs="Times New Roman"/>
        </w:rPr>
        <w:t>There are no direct benefits to you in participating in this project.</w:t>
      </w:r>
    </w:p>
    <w:p w14:paraId="73141413" w14:textId="7F46820E" w:rsidR="00E05658" w:rsidRPr="002D6260" w:rsidRDefault="00E05658" w:rsidP="005C02F6">
      <w:pPr>
        <w:spacing w:line="259" w:lineRule="auto"/>
        <w:rPr>
          <w:rFonts w:ascii="Arial" w:eastAsia="Arial" w:hAnsi="Arial" w:cs="Times New Roman"/>
        </w:rPr>
      </w:pPr>
      <w:r w:rsidRPr="002D6260">
        <w:rPr>
          <w:rFonts w:ascii="Arial" w:eastAsia="Arial" w:hAnsi="Arial" w:cs="Times New Roman"/>
        </w:rPr>
        <w:t>Your</w:t>
      </w:r>
      <w:r>
        <w:rPr>
          <w:rFonts w:ascii="Arial" w:eastAsia="Arial" w:hAnsi="Arial" w:cs="Times New Roman"/>
        </w:rPr>
        <w:t xml:space="preserve"> </w:t>
      </w:r>
      <w:r w:rsidRPr="002D6260">
        <w:rPr>
          <w:rFonts w:ascii="Arial" w:eastAsia="Arial" w:hAnsi="Arial" w:cs="Times New Roman"/>
        </w:rPr>
        <w:t>participation</w:t>
      </w:r>
      <w:r>
        <w:rPr>
          <w:rFonts w:ascii="Arial" w:eastAsia="Arial" w:hAnsi="Arial" w:cs="Times New Roman"/>
        </w:rPr>
        <w:t xml:space="preserve"> </w:t>
      </w:r>
      <w:r w:rsidRPr="002D6260">
        <w:rPr>
          <w:rFonts w:ascii="Arial" w:eastAsia="Arial" w:hAnsi="Arial" w:cs="Times New Roman"/>
        </w:rPr>
        <w:t>is</w:t>
      </w:r>
      <w:r>
        <w:rPr>
          <w:rFonts w:ascii="Arial" w:eastAsia="Arial" w:hAnsi="Arial" w:cs="Times New Roman"/>
        </w:rPr>
        <w:t xml:space="preserve"> </w:t>
      </w:r>
      <w:r w:rsidRPr="002D6260">
        <w:rPr>
          <w:rFonts w:ascii="Arial" w:eastAsia="Arial" w:hAnsi="Arial" w:cs="Times New Roman"/>
        </w:rPr>
        <w:t>entirely</w:t>
      </w:r>
      <w:r>
        <w:rPr>
          <w:rFonts w:ascii="Arial" w:eastAsia="Arial" w:hAnsi="Arial" w:cs="Times New Roman"/>
        </w:rPr>
        <w:t xml:space="preserve"> </w:t>
      </w:r>
      <w:r w:rsidRPr="002D6260">
        <w:rPr>
          <w:rFonts w:ascii="Arial" w:eastAsia="Arial" w:hAnsi="Arial" w:cs="Times New Roman"/>
        </w:rPr>
        <w:t>voluntary.</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don’t</w:t>
      </w:r>
      <w:r>
        <w:rPr>
          <w:rFonts w:ascii="Arial" w:eastAsia="Arial" w:hAnsi="Arial" w:cs="Times New Roman"/>
        </w:rPr>
        <w:t xml:space="preserve"> </w:t>
      </w:r>
      <w:r w:rsidRPr="002D6260">
        <w:rPr>
          <w:rFonts w:ascii="Arial" w:eastAsia="Arial" w:hAnsi="Arial" w:cs="Times New Roman"/>
        </w:rPr>
        <w:t>have</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Pr="002D6260">
        <w:rPr>
          <w:rFonts w:ascii="Arial" w:eastAsia="Arial" w:hAnsi="Arial" w:cs="Times New Roman"/>
        </w:rPr>
        <w:t>be</w:t>
      </w:r>
      <w:r>
        <w:rPr>
          <w:rFonts w:ascii="Arial" w:eastAsia="Arial" w:hAnsi="Arial" w:cs="Times New Roman"/>
        </w:rPr>
        <w:t xml:space="preserve"> </w:t>
      </w:r>
      <w:r w:rsidRPr="002D6260">
        <w:rPr>
          <w:rFonts w:ascii="Arial" w:eastAsia="Arial" w:hAnsi="Arial" w:cs="Times New Roman"/>
        </w:rPr>
        <w:t>in</w:t>
      </w:r>
      <w:r>
        <w:rPr>
          <w:rFonts w:ascii="Arial" w:eastAsia="Arial" w:hAnsi="Arial" w:cs="Times New Roman"/>
        </w:rPr>
        <w:t xml:space="preserve"> </w:t>
      </w:r>
      <w:r w:rsidRPr="002D6260">
        <w:rPr>
          <w:rFonts w:ascii="Arial" w:eastAsia="Arial" w:hAnsi="Arial" w:cs="Times New Roman"/>
        </w:rPr>
        <w:t>this</w:t>
      </w:r>
      <w:r>
        <w:rPr>
          <w:rFonts w:ascii="Arial" w:eastAsia="Arial" w:hAnsi="Arial" w:cs="Times New Roman"/>
        </w:rPr>
        <w:t xml:space="preserve"> </w:t>
      </w:r>
      <w:r w:rsidRPr="002D6260">
        <w:rPr>
          <w:rFonts w:ascii="Arial" w:eastAsia="Arial" w:hAnsi="Arial" w:cs="Times New Roman"/>
        </w:rPr>
        <w:t>study</w:t>
      </w:r>
      <w:r>
        <w:rPr>
          <w:rFonts w:ascii="Arial" w:eastAsia="Arial" w:hAnsi="Arial" w:cs="Times New Roman"/>
        </w:rPr>
        <w:t xml:space="preserve"> </w:t>
      </w:r>
      <w:r w:rsidRPr="002D6260">
        <w:rPr>
          <w:rFonts w:ascii="Arial" w:eastAsia="Arial" w:hAnsi="Arial" w:cs="Times New Roman"/>
        </w:rPr>
        <w:t>if</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don’t</w:t>
      </w:r>
      <w:r>
        <w:rPr>
          <w:rFonts w:ascii="Arial" w:eastAsia="Arial" w:hAnsi="Arial" w:cs="Times New Roman"/>
        </w:rPr>
        <w:t xml:space="preserve"> </w:t>
      </w:r>
      <w:r w:rsidRPr="002D6260">
        <w:rPr>
          <w:rFonts w:ascii="Arial" w:eastAsia="Arial" w:hAnsi="Arial" w:cs="Times New Roman"/>
        </w:rPr>
        <w:t>want</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Pr="002D6260">
        <w:rPr>
          <w:rFonts w:ascii="Arial" w:eastAsia="Arial" w:hAnsi="Arial" w:cs="Times New Roman"/>
        </w:rPr>
        <w:t>and</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can</w:t>
      </w:r>
      <w:r>
        <w:rPr>
          <w:rFonts w:ascii="Arial" w:eastAsia="Arial" w:hAnsi="Arial" w:cs="Times New Roman"/>
        </w:rPr>
        <w:t xml:space="preserve"> </w:t>
      </w:r>
      <w:r w:rsidRPr="002D6260">
        <w:rPr>
          <w:rFonts w:ascii="Arial" w:eastAsia="Arial" w:hAnsi="Arial" w:cs="Times New Roman"/>
        </w:rPr>
        <w:t>ask</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Pr="002D6260">
        <w:rPr>
          <w:rFonts w:ascii="Arial" w:eastAsia="Arial" w:hAnsi="Arial" w:cs="Times New Roman"/>
        </w:rPr>
        <w:t>stop</w:t>
      </w:r>
      <w:r>
        <w:rPr>
          <w:rFonts w:ascii="Arial" w:eastAsia="Arial" w:hAnsi="Arial" w:cs="Times New Roman"/>
        </w:rPr>
        <w:t xml:space="preserve"> </w:t>
      </w:r>
      <w:r w:rsidRPr="002D6260">
        <w:rPr>
          <w:rFonts w:ascii="Arial" w:eastAsia="Arial" w:hAnsi="Arial" w:cs="Times New Roman"/>
        </w:rPr>
        <w:t>at</w:t>
      </w:r>
      <w:r>
        <w:rPr>
          <w:rFonts w:ascii="Arial" w:eastAsia="Arial" w:hAnsi="Arial" w:cs="Times New Roman"/>
        </w:rPr>
        <w:t xml:space="preserve"> </w:t>
      </w:r>
      <w:r w:rsidRPr="002D6260">
        <w:rPr>
          <w:rFonts w:ascii="Arial" w:eastAsia="Arial" w:hAnsi="Arial" w:cs="Times New Roman"/>
        </w:rPr>
        <w:t>any</w:t>
      </w:r>
      <w:r>
        <w:rPr>
          <w:rFonts w:ascii="Arial" w:eastAsia="Arial" w:hAnsi="Arial" w:cs="Times New Roman"/>
        </w:rPr>
        <w:t xml:space="preserve"> </w:t>
      </w:r>
      <w:r w:rsidRPr="002D6260">
        <w:rPr>
          <w:rFonts w:ascii="Arial" w:eastAsia="Arial" w:hAnsi="Arial" w:cs="Times New Roman"/>
        </w:rPr>
        <w:t>time.</w:t>
      </w:r>
      <w:r>
        <w:rPr>
          <w:rFonts w:ascii="Arial" w:eastAsia="Arial" w:hAnsi="Arial" w:cs="Times New Roman"/>
        </w:rPr>
        <w:t xml:space="preserve"> </w:t>
      </w:r>
      <w:r w:rsidRPr="002D6260">
        <w:rPr>
          <w:rFonts w:ascii="Arial" w:eastAsia="Arial" w:hAnsi="Arial" w:cs="Times New Roman"/>
        </w:rPr>
        <w:t>There</w:t>
      </w:r>
      <w:r>
        <w:rPr>
          <w:rFonts w:ascii="Arial" w:eastAsia="Arial" w:hAnsi="Arial" w:cs="Times New Roman"/>
        </w:rPr>
        <w:t xml:space="preserve"> </w:t>
      </w:r>
      <w:r w:rsidRPr="002D6260">
        <w:rPr>
          <w:rFonts w:ascii="Arial" w:eastAsia="Arial" w:hAnsi="Arial" w:cs="Times New Roman"/>
        </w:rPr>
        <w:t>are</w:t>
      </w:r>
      <w:r>
        <w:rPr>
          <w:rFonts w:ascii="Arial" w:eastAsia="Arial" w:hAnsi="Arial" w:cs="Times New Roman"/>
        </w:rPr>
        <w:t xml:space="preserve"> </w:t>
      </w:r>
      <w:r w:rsidRPr="002D6260">
        <w:rPr>
          <w:rFonts w:ascii="Arial" w:eastAsia="Arial" w:hAnsi="Arial" w:cs="Times New Roman"/>
        </w:rPr>
        <w:t>no</w:t>
      </w:r>
      <w:r>
        <w:rPr>
          <w:rFonts w:ascii="Arial" w:eastAsia="Arial" w:hAnsi="Arial" w:cs="Times New Roman"/>
        </w:rPr>
        <w:t xml:space="preserve"> negative </w:t>
      </w:r>
      <w:r w:rsidRPr="002D6260">
        <w:rPr>
          <w:rFonts w:ascii="Arial" w:eastAsia="Arial" w:hAnsi="Arial" w:cs="Times New Roman"/>
        </w:rPr>
        <w:t>consequences</w:t>
      </w:r>
      <w:r>
        <w:rPr>
          <w:rFonts w:ascii="Arial" w:eastAsia="Arial" w:hAnsi="Arial" w:cs="Times New Roman"/>
        </w:rPr>
        <w:t xml:space="preserve"> </w:t>
      </w:r>
      <w:r w:rsidRPr="002D6260">
        <w:rPr>
          <w:rFonts w:ascii="Arial" w:eastAsia="Arial" w:hAnsi="Arial" w:cs="Times New Roman"/>
        </w:rPr>
        <w:t>should</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wish</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00CE2B8A" w:rsidRPr="002D6260">
        <w:rPr>
          <w:rFonts w:ascii="Arial" w:eastAsia="Arial" w:hAnsi="Arial" w:cs="Times New Roman"/>
        </w:rPr>
        <w:t>stop;</w:t>
      </w:r>
      <w:r>
        <w:rPr>
          <w:rFonts w:ascii="Arial" w:eastAsia="Arial" w:hAnsi="Arial" w:cs="Times New Roman"/>
        </w:rPr>
        <w:t xml:space="preserve"> </w:t>
      </w:r>
      <w:r w:rsidRPr="002D6260">
        <w:rPr>
          <w:rFonts w:ascii="Arial" w:eastAsia="Arial" w:hAnsi="Arial" w:cs="Times New Roman"/>
        </w:rPr>
        <w:t>data</w:t>
      </w:r>
      <w:r>
        <w:rPr>
          <w:rFonts w:ascii="Arial" w:eastAsia="Arial" w:hAnsi="Arial" w:cs="Times New Roman"/>
        </w:rPr>
        <w:t xml:space="preserve"> </w:t>
      </w:r>
      <w:r w:rsidRPr="002D6260">
        <w:rPr>
          <w:rFonts w:ascii="Arial" w:eastAsia="Arial" w:hAnsi="Arial" w:cs="Times New Roman"/>
        </w:rPr>
        <w:t>collection</w:t>
      </w:r>
      <w:r>
        <w:rPr>
          <w:rFonts w:ascii="Arial" w:eastAsia="Arial" w:hAnsi="Arial" w:cs="Times New Roman"/>
        </w:rPr>
        <w:t xml:space="preserve"> </w:t>
      </w:r>
      <w:r w:rsidRPr="002D6260">
        <w:rPr>
          <w:rFonts w:ascii="Arial" w:eastAsia="Arial" w:hAnsi="Arial" w:cs="Times New Roman"/>
        </w:rPr>
        <w:t>will</w:t>
      </w:r>
      <w:r>
        <w:rPr>
          <w:rFonts w:ascii="Arial" w:eastAsia="Arial" w:hAnsi="Arial" w:cs="Times New Roman"/>
        </w:rPr>
        <w:t xml:space="preserve"> </w:t>
      </w:r>
      <w:r w:rsidRPr="002D6260">
        <w:rPr>
          <w:rFonts w:ascii="Arial" w:eastAsia="Arial" w:hAnsi="Arial" w:cs="Times New Roman"/>
        </w:rPr>
        <w:t>cease</w:t>
      </w:r>
      <w:r>
        <w:rPr>
          <w:rFonts w:ascii="Arial" w:eastAsia="Arial" w:hAnsi="Arial" w:cs="Times New Roman"/>
        </w:rPr>
        <w:t xml:space="preserve"> </w:t>
      </w:r>
      <w:r w:rsidR="00315176" w:rsidRPr="002D6260">
        <w:rPr>
          <w:rFonts w:ascii="Arial" w:eastAsia="Arial" w:hAnsi="Arial" w:cs="Times New Roman"/>
        </w:rPr>
        <w:t>immediately,</w:t>
      </w:r>
      <w:r>
        <w:rPr>
          <w:rFonts w:ascii="Arial" w:eastAsia="Arial" w:hAnsi="Arial" w:cs="Times New Roman"/>
        </w:rPr>
        <w:t xml:space="preserve"> </w:t>
      </w:r>
      <w:r w:rsidRPr="002D6260">
        <w:rPr>
          <w:rFonts w:ascii="Arial" w:eastAsia="Arial" w:hAnsi="Arial" w:cs="Times New Roman"/>
        </w:rPr>
        <w:t>and</w:t>
      </w:r>
      <w:r>
        <w:rPr>
          <w:rFonts w:ascii="Arial" w:eastAsia="Arial" w:hAnsi="Arial" w:cs="Times New Roman"/>
        </w:rPr>
        <w:t xml:space="preserve"> </w:t>
      </w:r>
      <w:r w:rsidRPr="002D6260">
        <w:rPr>
          <w:rFonts w:ascii="Arial" w:eastAsia="Arial" w:hAnsi="Arial" w:cs="Times New Roman"/>
        </w:rPr>
        <w:t>any</w:t>
      </w:r>
      <w:r>
        <w:rPr>
          <w:rFonts w:ascii="Arial" w:eastAsia="Arial" w:hAnsi="Arial" w:cs="Times New Roman"/>
        </w:rPr>
        <w:t xml:space="preserve"> </w:t>
      </w:r>
      <w:r w:rsidRPr="002D6260">
        <w:rPr>
          <w:rFonts w:ascii="Arial" w:eastAsia="Arial" w:hAnsi="Arial" w:cs="Times New Roman"/>
        </w:rPr>
        <w:t>data</w:t>
      </w:r>
      <w:r>
        <w:rPr>
          <w:rFonts w:ascii="Arial" w:eastAsia="Arial" w:hAnsi="Arial" w:cs="Times New Roman"/>
        </w:rPr>
        <w:t xml:space="preserve"> </w:t>
      </w:r>
      <w:r w:rsidRPr="002D6260">
        <w:rPr>
          <w:rFonts w:ascii="Arial" w:eastAsia="Arial" w:hAnsi="Arial" w:cs="Times New Roman"/>
        </w:rPr>
        <w:t>collected</w:t>
      </w:r>
      <w:r>
        <w:rPr>
          <w:rFonts w:ascii="Arial" w:eastAsia="Arial" w:hAnsi="Arial" w:cs="Times New Roman"/>
        </w:rPr>
        <w:t xml:space="preserve"> </w:t>
      </w:r>
      <w:r w:rsidRPr="002D6260">
        <w:rPr>
          <w:rFonts w:ascii="Arial" w:eastAsia="Arial" w:hAnsi="Arial" w:cs="Times New Roman"/>
        </w:rPr>
        <w:t>from</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or about you will not be included in the study.</w:t>
      </w:r>
    </w:p>
    <w:p w14:paraId="64531709" w14:textId="77777777" w:rsidR="00E05658" w:rsidRPr="005C02F6" w:rsidRDefault="00E05658" w:rsidP="005C02F6">
      <w:pPr>
        <w:spacing w:line="259" w:lineRule="auto"/>
        <w:rPr>
          <w:rFonts w:ascii="Arial" w:eastAsia="Arial" w:hAnsi="Arial" w:cs="Times New Roman"/>
          <w:b/>
        </w:rPr>
      </w:pPr>
      <w:r>
        <w:rPr>
          <w:rFonts w:ascii="Arial" w:eastAsia="Arial" w:hAnsi="Arial" w:cs="Times New Roman"/>
          <w:b/>
        </w:rPr>
        <w:t>ETHICAL CONDUCT OF THE RESEARCH</w:t>
      </w:r>
    </w:p>
    <w:p w14:paraId="62A7911B" w14:textId="77777777" w:rsidR="00E05658" w:rsidRPr="005C02F6" w:rsidRDefault="00E05658" w:rsidP="005C02F6">
      <w:pPr>
        <w:spacing w:line="259" w:lineRule="auto"/>
        <w:rPr>
          <w:color w:val="156082" w:themeColor="accent1"/>
          <w:sz w:val="19"/>
          <w:szCs w:val="19"/>
        </w:rPr>
      </w:pPr>
      <w:r>
        <w:rPr>
          <w:rFonts w:ascii="Arial" w:eastAsia="Arial" w:hAnsi="Arial" w:cs="Times New Roman"/>
        </w:rPr>
        <w:t>This research project is being conducted as a learning activity of The University of Queensland. If you would like to speak to the course teaching staff about any aspect of this project, you may contact them with the details provided.</w:t>
      </w:r>
    </w:p>
    <w:p w14:paraId="517694AC" w14:textId="77777777" w:rsidR="00E05658" w:rsidRDefault="00E05658">
      <w:pPr>
        <w:spacing w:line="259" w:lineRule="auto"/>
        <w:rPr>
          <w:rFonts w:ascii="Arial" w:eastAsia="Arial" w:hAnsi="Arial" w:cs="Times New Roman"/>
          <w:b/>
          <w:sz w:val="26"/>
          <w:szCs w:val="26"/>
        </w:rPr>
      </w:pPr>
      <w:r>
        <w:rPr>
          <w:rFonts w:ascii="Arial" w:eastAsia="Arial" w:hAnsi="Arial" w:cs="Times New Roman"/>
          <w:b/>
          <w:sz w:val="26"/>
          <w:szCs w:val="26"/>
        </w:rPr>
        <w:br w:type="page"/>
      </w:r>
    </w:p>
    <w:p w14:paraId="4D32587C" w14:textId="77777777" w:rsidR="00E05658" w:rsidRPr="00A022A5" w:rsidRDefault="00E05658" w:rsidP="002F74DD">
      <w:pPr>
        <w:spacing w:line="259" w:lineRule="auto"/>
        <w:rPr>
          <w:rFonts w:ascii="Arial" w:eastAsia="Arial" w:hAnsi="Arial" w:cs="Times New Roman"/>
          <w:b/>
          <w:color w:val="156082" w:themeColor="accent1"/>
          <w:sz w:val="26"/>
          <w:szCs w:val="26"/>
        </w:rPr>
      </w:pPr>
      <w:r w:rsidRPr="00A022A5">
        <w:rPr>
          <w:rFonts w:ascii="Arial" w:eastAsia="Arial" w:hAnsi="Arial" w:cs="Times New Roman"/>
          <w:b/>
          <w:color w:val="156082" w:themeColor="accent1"/>
          <w:sz w:val="26"/>
          <w:szCs w:val="26"/>
        </w:rPr>
        <w:lastRenderedPageBreak/>
        <w:t>Participant Informed Consent Form</w:t>
      </w:r>
    </w:p>
    <w:p w14:paraId="1F796A43" w14:textId="77777777" w:rsidR="00E05658" w:rsidRDefault="00E05658" w:rsidP="00A01181">
      <w:pPr>
        <w:rPr>
          <w:rFonts w:ascii="Arial" w:eastAsia="Arial" w:hAnsi="Arial" w:cs="Times New Roman"/>
        </w:rPr>
      </w:pPr>
      <w:r w:rsidRPr="001705CA">
        <w:rPr>
          <w:rFonts w:ascii="Arial" w:eastAsia="Arial" w:hAnsi="Arial" w:cs="Times New Roman"/>
        </w:rPr>
        <w:t xml:space="preserve">Your </w:t>
      </w:r>
      <w:r w:rsidRPr="003B067D">
        <w:rPr>
          <w:rFonts w:ascii="Arial" w:eastAsia="Arial" w:hAnsi="Arial" w:cs="Times New Roman"/>
        </w:rPr>
        <w:t>written</w:t>
      </w:r>
      <w:r w:rsidRPr="001B4632">
        <w:rPr>
          <w:rFonts w:ascii="Arial" w:eastAsia="Arial" w:hAnsi="Arial" w:cs="Times New Roman"/>
          <w:b/>
        </w:rPr>
        <w:t xml:space="preserve"> </w:t>
      </w:r>
      <w:r w:rsidRPr="001705CA">
        <w:rPr>
          <w:rFonts w:ascii="Arial" w:eastAsia="Arial" w:hAnsi="Arial" w:cs="Times New Roman"/>
        </w:rPr>
        <w:t xml:space="preserve">informed consent to participate in this study is needed by the researchers. Please read the following statements, and </w:t>
      </w:r>
      <w:r w:rsidRPr="003B067D">
        <w:rPr>
          <w:rFonts w:ascii="Arial" w:eastAsia="Arial" w:hAnsi="Arial" w:cs="Times New Roman"/>
        </w:rPr>
        <w:t>sign</w:t>
      </w:r>
      <w:r w:rsidRPr="004B2D31">
        <w:rPr>
          <w:rFonts w:ascii="Arial" w:eastAsia="Arial" w:hAnsi="Arial" w:cs="Times New Roman"/>
          <w:b/>
        </w:rPr>
        <w:t xml:space="preserve"> </w:t>
      </w:r>
      <w:r w:rsidRPr="001705CA">
        <w:rPr>
          <w:rFonts w:ascii="Arial" w:eastAsia="Arial" w:hAnsi="Arial" w:cs="Times New Roman"/>
        </w:rPr>
        <w:t>if you agree with them:</w:t>
      </w:r>
    </w:p>
    <w:p w14:paraId="0FEE3E52" w14:textId="77777777" w:rsidR="00E05658" w:rsidRDefault="00E05658" w:rsidP="00A01181">
      <w:pPr>
        <w:rPr>
          <w:rFonts w:ascii="Arial" w:eastAsia="Arial" w:hAnsi="Arial" w:cs="Times New Roman"/>
        </w:rPr>
      </w:pPr>
    </w:p>
    <w:p w14:paraId="5170AF28" w14:textId="70DBD32B" w:rsidR="00E05658" w:rsidRPr="00E05658" w:rsidRDefault="00E05658" w:rsidP="00E05658">
      <w:pPr>
        <w:pStyle w:val="ListParagraph"/>
        <w:numPr>
          <w:ilvl w:val="0"/>
          <w:numId w:val="3"/>
        </w:numPr>
        <w:rPr>
          <w:rFonts w:ascii="Arial" w:eastAsia="Arial" w:hAnsi="Arial" w:cs="Times New Roman"/>
        </w:rPr>
      </w:pPr>
      <w:r w:rsidRPr="00E05658">
        <w:rPr>
          <w:rFonts w:ascii="Arial" w:eastAsia="Arial" w:hAnsi="Arial" w:cs="Times New Roman"/>
        </w:rPr>
        <w:t>The nature of this project has been explained to me and I have read and understood the Participant Information Sheet provided.</w:t>
      </w:r>
    </w:p>
    <w:p w14:paraId="7392ABF2" w14:textId="47746C92" w:rsidR="00E05658" w:rsidRPr="00E05658" w:rsidRDefault="00E05658" w:rsidP="00E05658">
      <w:pPr>
        <w:pStyle w:val="ListParagraph"/>
        <w:numPr>
          <w:ilvl w:val="0"/>
          <w:numId w:val="3"/>
        </w:numPr>
        <w:rPr>
          <w:rFonts w:ascii="Arial" w:eastAsia="Arial" w:hAnsi="Arial" w:cs="Times New Roman"/>
        </w:rPr>
      </w:pPr>
      <w:r w:rsidRPr="00E05658">
        <w:rPr>
          <w:rFonts w:ascii="Arial" w:eastAsia="Arial" w:hAnsi="Arial" w:cs="Times New Roman"/>
        </w:rPr>
        <w:t xml:space="preserve">I agree to participate in the study as described in the Participant Information Sheet. </w:t>
      </w:r>
      <w:r>
        <w:rPr>
          <w:noProof/>
          <w:lang w:eastAsia="en-AU"/>
        </w:rPr>
        <mc:AlternateContent>
          <mc:Choice Requires="wps">
            <w:drawing>
              <wp:anchor distT="0" distB="0" distL="114300" distR="114300" simplePos="0" relativeHeight="251676672" behindDoc="0" locked="1" layoutInCell="1" allowOverlap="1" wp14:anchorId="7E9CAC72" wp14:editId="25ED11A7">
                <wp:simplePos x="0" y="0"/>
                <wp:positionH relativeFrom="page">
                  <wp:posOffset>5248275</wp:posOffset>
                </wp:positionH>
                <wp:positionV relativeFrom="paragraph">
                  <wp:posOffset>-1477645</wp:posOffset>
                </wp:positionV>
                <wp:extent cx="1806575" cy="4343400"/>
                <wp:effectExtent l="0" t="0" r="3175" b="0"/>
                <wp:wrapSquare wrapText="bothSides"/>
                <wp:docPr id="1" name="Text Box 1"/>
                <wp:cNvGraphicFramePr/>
                <a:graphic xmlns:a="http://schemas.openxmlformats.org/drawingml/2006/main">
                  <a:graphicData uri="http://schemas.microsoft.com/office/word/2010/wordprocessingShape">
                    <wps:wsp>
                      <wps:cNvSpPr txBox="1"/>
                      <wps:spPr>
                        <a:xfrm>
                          <a:off x="0" y="0"/>
                          <a:ext cx="1806575" cy="4343400"/>
                        </a:xfrm>
                        <a:prstGeom prst="rect">
                          <a:avLst/>
                        </a:prstGeom>
                        <a:noFill/>
                        <a:ln w="6350">
                          <a:noFill/>
                        </a:ln>
                      </wps:spPr>
                      <wps:txbx>
                        <w:txbxContent>
                          <w:p w14:paraId="53931A05" w14:textId="77777777" w:rsidR="00A022A5" w:rsidRDefault="00A022A5" w:rsidP="00A022A5">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4D5A1DDD" w14:textId="77777777" w:rsidR="00A022A5" w:rsidRDefault="00A022A5" w:rsidP="00A022A5">
                            <w:pPr>
                              <w:rPr>
                                <w:b/>
                                <w:color w:val="156082" w:themeColor="accent1"/>
                                <w:sz w:val="19"/>
                                <w:szCs w:val="19"/>
                              </w:rPr>
                            </w:pPr>
                          </w:p>
                          <w:p w14:paraId="15387E48" w14:textId="77777777" w:rsidR="00A022A5" w:rsidRDefault="00A022A5" w:rsidP="00A022A5">
                            <w:pPr>
                              <w:rPr>
                                <w:b/>
                                <w:color w:val="156082" w:themeColor="accent1"/>
                                <w:sz w:val="19"/>
                                <w:szCs w:val="19"/>
                              </w:rPr>
                            </w:pPr>
                            <w:r>
                              <w:rPr>
                                <w:b/>
                                <w:color w:val="156082" w:themeColor="accent1"/>
                                <w:sz w:val="19"/>
                                <w:szCs w:val="19"/>
                              </w:rPr>
                              <w:t>Team ZZzZZ</w:t>
                            </w:r>
                          </w:p>
                          <w:p w14:paraId="33513F36" w14:textId="77777777" w:rsidR="00A022A5" w:rsidRDefault="00A022A5" w:rsidP="00A022A5">
                            <w:pPr>
                              <w:rPr>
                                <w:color w:val="156082" w:themeColor="accent1"/>
                                <w:sz w:val="19"/>
                                <w:szCs w:val="19"/>
                              </w:rPr>
                            </w:pPr>
                            <w:r>
                              <w:rPr>
                                <w:color w:val="156082" w:themeColor="accent1"/>
                                <w:sz w:val="19"/>
                                <w:szCs w:val="19"/>
                              </w:rPr>
                              <w:t>Derek Joel George</w:t>
                            </w:r>
                          </w:p>
                          <w:p w14:paraId="4EF2D727" w14:textId="77777777" w:rsidR="00A022A5" w:rsidRDefault="00A022A5" w:rsidP="00A022A5">
                            <w:pPr>
                              <w:rPr>
                                <w:color w:val="156082" w:themeColor="accent1"/>
                                <w:sz w:val="19"/>
                                <w:szCs w:val="19"/>
                              </w:rPr>
                            </w:pPr>
                            <w:r>
                              <w:rPr>
                                <w:color w:val="156082" w:themeColor="accent1"/>
                                <w:sz w:val="19"/>
                                <w:szCs w:val="19"/>
                              </w:rPr>
                              <w:t>Danish Rafid Rajendra</w:t>
                            </w:r>
                          </w:p>
                          <w:p w14:paraId="5534D985" w14:textId="77777777" w:rsidR="00A022A5" w:rsidRDefault="00A022A5" w:rsidP="00A022A5">
                            <w:pPr>
                              <w:rPr>
                                <w:color w:val="156082" w:themeColor="accent1"/>
                                <w:sz w:val="19"/>
                                <w:szCs w:val="19"/>
                              </w:rPr>
                            </w:pPr>
                            <w:r>
                              <w:rPr>
                                <w:color w:val="156082" w:themeColor="accent1"/>
                                <w:sz w:val="19"/>
                                <w:szCs w:val="19"/>
                              </w:rPr>
                              <w:t>Li-Chih Tseng</w:t>
                            </w:r>
                          </w:p>
                          <w:p w14:paraId="6789A1CD" w14:textId="77777777" w:rsidR="00A022A5" w:rsidRDefault="00A022A5" w:rsidP="00A022A5">
                            <w:pPr>
                              <w:rPr>
                                <w:color w:val="156082" w:themeColor="accent1"/>
                                <w:sz w:val="19"/>
                                <w:szCs w:val="19"/>
                              </w:rPr>
                            </w:pPr>
                            <w:r>
                              <w:rPr>
                                <w:color w:val="156082" w:themeColor="accent1"/>
                                <w:sz w:val="19"/>
                                <w:szCs w:val="19"/>
                              </w:rPr>
                              <w:t>Yutian Zheng</w:t>
                            </w:r>
                          </w:p>
                          <w:p w14:paraId="26111130" w14:textId="77777777" w:rsidR="00A022A5" w:rsidRDefault="00A022A5" w:rsidP="00A022A5">
                            <w:pPr>
                              <w:rPr>
                                <w:color w:val="156082" w:themeColor="accent1"/>
                                <w:sz w:val="19"/>
                                <w:szCs w:val="19"/>
                              </w:rPr>
                            </w:pPr>
                            <w:r>
                              <w:rPr>
                                <w:color w:val="156082" w:themeColor="accent1"/>
                                <w:sz w:val="19"/>
                                <w:szCs w:val="19"/>
                              </w:rPr>
                              <w:t>Xinyi Xu</w:t>
                            </w:r>
                          </w:p>
                          <w:p w14:paraId="77CD1E80" w14:textId="77777777" w:rsidR="00A022A5" w:rsidRDefault="00A022A5" w:rsidP="00A022A5">
                            <w:pPr>
                              <w:rPr>
                                <w:color w:val="156082" w:themeColor="accent1"/>
                                <w:sz w:val="19"/>
                                <w:szCs w:val="19"/>
                              </w:rPr>
                            </w:pPr>
                          </w:p>
                          <w:p w14:paraId="1317F9F5" w14:textId="77777777" w:rsidR="00A022A5" w:rsidRDefault="00A022A5" w:rsidP="00A022A5">
                            <w:pPr>
                              <w:rPr>
                                <w:b/>
                                <w:color w:val="156082" w:themeColor="accent1"/>
                                <w:sz w:val="19"/>
                                <w:szCs w:val="19"/>
                              </w:rPr>
                            </w:pPr>
                            <w:r>
                              <w:rPr>
                                <w:b/>
                                <w:color w:val="156082" w:themeColor="accent1"/>
                                <w:sz w:val="19"/>
                                <w:szCs w:val="19"/>
                              </w:rPr>
                              <w:t>COURSE</w:t>
                            </w:r>
                          </w:p>
                          <w:p w14:paraId="19DCDD62" w14:textId="77777777" w:rsidR="00A022A5" w:rsidRDefault="00A022A5" w:rsidP="00A022A5">
                            <w:pPr>
                              <w:rPr>
                                <w:color w:val="156082" w:themeColor="accent1"/>
                                <w:sz w:val="19"/>
                                <w:szCs w:val="19"/>
                              </w:rPr>
                            </w:pPr>
                            <w:r>
                              <w:rPr>
                                <w:color w:val="156082" w:themeColor="accent1"/>
                                <w:sz w:val="19"/>
                                <w:szCs w:val="19"/>
                              </w:rPr>
                              <w:t>&lt;DECO3500 &gt; Design Thinking</w:t>
                            </w:r>
                          </w:p>
                          <w:p w14:paraId="4925C6FA" w14:textId="77777777" w:rsidR="00A022A5" w:rsidRDefault="00A022A5" w:rsidP="00A022A5">
                            <w:pPr>
                              <w:rPr>
                                <w:color w:val="156082" w:themeColor="accent1"/>
                                <w:sz w:val="19"/>
                                <w:szCs w:val="19"/>
                              </w:rPr>
                            </w:pPr>
                          </w:p>
                          <w:p w14:paraId="494F3E82" w14:textId="77777777" w:rsidR="00A022A5" w:rsidRDefault="00A022A5" w:rsidP="00A022A5">
                            <w:pPr>
                              <w:rPr>
                                <w:b/>
                                <w:color w:val="156082" w:themeColor="accent1"/>
                                <w:sz w:val="19"/>
                                <w:szCs w:val="19"/>
                              </w:rPr>
                            </w:pPr>
                            <w:r>
                              <w:rPr>
                                <w:b/>
                                <w:color w:val="156082" w:themeColor="accent1"/>
                                <w:sz w:val="19"/>
                                <w:szCs w:val="19"/>
                              </w:rPr>
                              <w:t>COURSE STAFF</w:t>
                            </w:r>
                          </w:p>
                          <w:p w14:paraId="001DEB54" w14:textId="77777777" w:rsidR="00A022A5" w:rsidRDefault="00A022A5" w:rsidP="00A022A5">
                            <w:pPr>
                              <w:rPr>
                                <w:color w:val="156082" w:themeColor="accent1"/>
                                <w:sz w:val="19"/>
                                <w:szCs w:val="19"/>
                              </w:rPr>
                            </w:pPr>
                            <w:r>
                              <w:rPr>
                                <w:color w:val="156082" w:themeColor="accent1"/>
                                <w:sz w:val="19"/>
                                <w:szCs w:val="19"/>
                              </w:rPr>
                              <w:t>Coordinator: Dr Ben Matthews</w:t>
                            </w:r>
                          </w:p>
                          <w:p w14:paraId="16D9B0C9" w14:textId="77777777" w:rsidR="00A022A5" w:rsidRPr="00A022A5" w:rsidRDefault="00000000" w:rsidP="00A022A5">
                            <w:pPr>
                              <w:rPr>
                                <w:color w:val="156082" w:themeColor="accent1"/>
                                <w:sz w:val="18"/>
                                <w:szCs w:val="18"/>
                              </w:rPr>
                            </w:pPr>
                            <w:hyperlink r:id="rId10" w:history="1">
                              <w:r w:rsidR="00A022A5" w:rsidRPr="00A022A5">
                                <w:rPr>
                                  <w:rStyle w:val="Hyperlink"/>
                                  <w:sz w:val="18"/>
                                  <w:szCs w:val="18"/>
                                </w:rPr>
                                <w:t>matthews@uq.edu.au</w:t>
                              </w:r>
                            </w:hyperlink>
                          </w:p>
                          <w:p w14:paraId="22F264D3" w14:textId="77777777" w:rsidR="00E05658" w:rsidRDefault="00E05658" w:rsidP="002D6260">
                            <w:pPr>
                              <w:rPr>
                                <w:color w:val="156082" w:themeColor="accent1"/>
                                <w:sz w:val="19"/>
                                <w:szCs w:val="19"/>
                              </w:rPr>
                            </w:pPr>
                          </w:p>
                          <w:p w14:paraId="4812BA82" w14:textId="77777777" w:rsidR="00E05658" w:rsidRPr="00A15809" w:rsidRDefault="00E05658" w:rsidP="002F74DD">
                            <w:pPr>
                              <w:rPr>
                                <w:color w:val="156082" w:themeColor="accent1"/>
                                <w:sz w:val="19"/>
                                <w:szCs w:val="1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CAC72" id="Text Box 1" o:spid="_x0000_s1027" type="#_x0000_t202" style="position:absolute;left:0;text-align:left;margin-left:413.25pt;margin-top:-116.35pt;width:142.25pt;height:3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" filled="f" stroked="f" strokeweight=".5pt">
                <v:textbox inset="0,0,0,0">
                  <w:txbxContent>
                    <w:p w14:paraId="53931A05" w14:textId="77777777" w:rsidR="00A022A5" w:rsidRDefault="00A022A5" w:rsidP="00A022A5">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4D5A1DDD" w14:textId="77777777" w:rsidR="00A022A5" w:rsidRDefault="00A022A5" w:rsidP="00A022A5">
                      <w:pPr>
                        <w:rPr>
                          <w:b/>
                          <w:color w:val="156082" w:themeColor="accent1"/>
                          <w:sz w:val="19"/>
                          <w:szCs w:val="19"/>
                        </w:rPr>
                      </w:pPr>
                    </w:p>
                    <w:p w14:paraId="15387E48" w14:textId="77777777" w:rsidR="00A022A5" w:rsidRDefault="00A022A5" w:rsidP="00A022A5">
                      <w:pPr>
                        <w:rPr>
                          <w:b/>
                          <w:color w:val="156082" w:themeColor="accent1"/>
                          <w:sz w:val="19"/>
                          <w:szCs w:val="19"/>
                        </w:rPr>
                      </w:pPr>
                      <w:r>
                        <w:rPr>
                          <w:b/>
                          <w:color w:val="156082" w:themeColor="accent1"/>
                          <w:sz w:val="19"/>
                          <w:szCs w:val="19"/>
                        </w:rPr>
                        <w:t>Team ZZzZZ</w:t>
                      </w:r>
                    </w:p>
                    <w:p w14:paraId="33513F36" w14:textId="77777777" w:rsidR="00A022A5" w:rsidRDefault="00A022A5" w:rsidP="00A022A5">
                      <w:pPr>
                        <w:rPr>
                          <w:color w:val="156082" w:themeColor="accent1"/>
                          <w:sz w:val="19"/>
                          <w:szCs w:val="19"/>
                        </w:rPr>
                      </w:pPr>
                      <w:r>
                        <w:rPr>
                          <w:color w:val="156082" w:themeColor="accent1"/>
                          <w:sz w:val="19"/>
                          <w:szCs w:val="19"/>
                        </w:rPr>
                        <w:t>Derek Joel George</w:t>
                      </w:r>
                    </w:p>
                    <w:p w14:paraId="4EF2D727" w14:textId="77777777" w:rsidR="00A022A5" w:rsidRDefault="00A022A5" w:rsidP="00A022A5">
                      <w:pPr>
                        <w:rPr>
                          <w:color w:val="156082" w:themeColor="accent1"/>
                          <w:sz w:val="19"/>
                          <w:szCs w:val="19"/>
                        </w:rPr>
                      </w:pPr>
                      <w:r>
                        <w:rPr>
                          <w:color w:val="156082" w:themeColor="accent1"/>
                          <w:sz w:val="19"/>
                          <w:szCs w:val="19"/>
                        </w:rPr>
                        <w:t>Danish Rafid Rajendra</w:t>
                      </w:r>
                    </w:p>
                    <w:p w14:paraId="5534D985" w14:textId="77777777" w:rsidR="00A022A5" w:rsidRDefault="00A022A5" w:rsidP="00A022A5">
                      <w:pPr>
                        <w:rPr>
                          <w:color w:val="156082" w:themeColor="accent1"/>
                          <w:sz w:val="19"/>
                          <w:szCs w:val="19"/>
                        </w:rPr>
                      </w:pPr>
                      <w:r>
                        <w:rPr>
                          <w:color w:val="156082" w:themeColor="accent1"/>
                          <w:sz w:val="19"/>
                          <w:szCs w:val="19"/>
                        </w:rPr>
                        <w:t>Li-Chih Tseng</w:t>
                      </w:r>
                    </w:p>
                    <w:p w14:paraId="6789A1CD" w14:textId="77777777" w:rsidR="00A022A5" w:rsidRDefault="00A022A5" w:rsidP="00A022A5">
                      <w:pPr>
                        <w:rPr>
                          <w:color w:val="156082" w:themeColor="accent1"/>
                          <w:sz w:val="19"/>
                          <w:szCs w:val="19"/>
                        </w:rPr>
                      </w:pPr>
                      <w:r>
                        <w:rPr>
                          <w:color w:val="156082" w:themeColor="accent1"/>
                          <w:sz w:val="19"/>
                          <w:szCs w:val="19"/>
                        </w:rPr>
                        <w:t>Yutian Zheng</w:t>
                      </w:r>
                    </w:p>
                    <w:p w14:paraId="26111130" w14:textId="77777777" w:rsidR="00A022A5" w:rsidRDefault="00A022A5" w:rsidP="00A022A5">
                      <w:pPr>
                        <w:rPr>
                          <w:color w:val="156082" w:themeColor="accent1"/>
                          <w:sz w:val="19"/>
                          <w:szCs w:val="19"/>
                        </w:rPr>
                      </w:pPr>
                      <w:r>
                        <w:rPr>
                          <w:color w:val="156082" w:themeColor="accent1"/>
                          <w:sz w:val="19"/>
                          <w:szCs w:val="19"/>
                        </w:rPr>
                        <w:t>Xinyi Xu</w:t>
                      </w:r>
                    </w:p>
                    <w:p w14:paraId="77CD1E80" w14:textId="77777777" w:rsidR="00A022A5" w:rsidRDefault="00A022A5" w:rsidP="00A022A5">
                      <w:pPr>
                        <w:rPr>
                          <w:color w:val="156082" w:themeColor="accent1"/>
                          <w:sz w:val="19"/>
                          <w:szCs w:val="19"/>
                        </w:rPr>
                      </w:pPr>
                    </w:p>
                    <w:p w14:paraId="1317F9F5" w14:textId="77777777" w:rsidR="00A022A5" w:rsidRDefault="00A022A5" w:rsidP="00A022A5">
                      <w:pPr>
                        <w:rPr>
                          <w:b/>
                          <w:color w:val="156082" w:themeColor="accent1"/>
                          <w:sz w:val="19"/>
                          <w:szCs w:val="19"/>
                        </w:rPr>
                      </w:pPr>
                      <w:r>
                        <w:rPr>
                          <w:b/>
                          <w:color w:val="156082" w:themeColor="accent1"/>
                          <w:sz w:val="19"/>
                          <w:szCs w:val="19"/>
                        </w:rPr>
                        <w:t>COURSE</w:t>
                      </w:r>
                    </w:p>
                    <w:p w14:paraId="19DCDD62" w14:textId="77777777" w:rsidR="00A022A5" w:rsidRDefault="00A022A5" w:rsidP="00A022A5">
                      <w:pPr>
                        <w:rPr>
                          <w:color w:val="156082" w:themeColor="accent1"/>
                          <w:sz w:val="19"/>
                          <w:szCs w:val="19"/>
                        </w:rPr>
                      </w:pPr>
                      <w:r>
                        <w:rPr>
                          <w:color w:val="156082" w:themeColor="accent1"/>
                          <w:sz w:val="19"/>
                          <w:szCs w:val="19"/>
                        </w:rPr>
                        <w:t>&lt;DECO3500 &gt; Design Thinking</w:t>
                      </w:r>
                    </w:p>
                    <w:p w14:paraId="4925C6FA" w14:textId="77777777" w:rsidR="00A022A5" w:rsidRDefault="00A022A5" w:rsidP="00A022A5">
                      <w:pPr>
                        <w:rPr>
                          <w:color w:val="156082" w:themeColor="accent1"/>
                          <w:sz w:val="19"/>
                          <w:szCs w:val="19"/>
                        </w:rPr>
                      </w:pPr>
                    </w:p>
                    <w:p w14:paraId="494F3E82" w14:textId="77777777" w:rsidR="00A022A5" w:rsidRDefault="00A022A5" w:rsidP="00A022A5">
                      <w:pPr>
                        <w:rPr>
                          <w:b/>
                          <w:color w:val="156082" w:themeColor="accent1"/>
                          <w:sz w:val="19"/>
                          <w:szCs w:val="19"/>
                        </w:rPr>
                      </w:pPr>
                      <w:r>
                        <w:rPr>
                          <w:b/>
                          <w:color w:val="156082" w:themeColor="accent1"/>
                          <w:sz w:val="19"/>
                          <w:szCs w:val="19"/>
                        </w:rPr>
                        <w:t>COURSE STAFF</w:t>
                      </w:r>
                    </w:p>
                    <w:p w14:paraId="001DEB54" w14:textId="77777777" w:rsidR="00A022A5" w:rsidRDefault="00A022A5" w:rsidP="00A022A5">
                      <w:pPr>
                        <w:rPr>
                          <w:color w:val="156082" w:themeColor="accent1"/>
                          <w:sz w:val="19"/>
                          <w:szCs w:val="19"/>
                        </w:rPr>
                      </w:pPr>
                      <w:r>
                        <w:rPr>
                          <w:color w:val="156082" w:themeColor="accent1"/>
                          <w:sz w:val="19"/>
                          <w:szCs w:val="19"/>
                        </w:rPr>
                        <w:t>Coordinator: Dr Ben Matthews</w:t>
                      </w:r>
                    </w:p>
                    <w:p w14:paraId="16D9B0C9" w14:textId="77777777" w:rsidR="00A022A5" w:rsidRPr="00A022A5" w:rsidRDefault="00000000" w:rsidP="00A022A5">
                      <w:pPr>
                        <w:rPr>
                          <w:color w:val="156082" w:themeColor="accent1"/>
                          <w:sz w:val="18"/>
                          <w:szCs w:val="18"/>
                        </w:rPr>
                      </w:pPr>
                      <w:hyperlink r:id="rId11" w:history="1">
                        <w:r w:rsidR="00A022A5" w:rsidRPr="00A022A5">
                          <w:rPr>
                            <w:rStyle w:val="Hyperlink"/>
                            <w:sz w:val="18"/>
                            <w:szCs w:val="18"/>
                          </w:rPr>
                          <w:t>matthews@uq.edu.au</w:t>
                        </w:r>
                      </w:hyperlink>
                    </w:p>
                    <w:p w14:paraId="22F264D3" w14:textId="77777777" w:rsidR="00E05658" w:rsidRDefault="00E05658" w:rsidP="002D6260">
                      <w:pPr>
                        <w:rPr>
                          <w:color w:val="156082" w:themeColor="accent1"/>
                          <w:sz w:val="19"/>
                          <w:szCs w:val="19"/>
                        </w:rPr>
                      </w:pPr>
                    </w:p>
                    <w:p w14:paraId="4812BA82" w14:textId="77777777" w:rsidR="00E05658" w:rsidRPr="00A15809" w:rsidRDefault="00E05658" w:rsidP="002F74DD">
                      <w:pPr>
                        <w:rPr>
                          <w:color w:val="156082" w:themeColor="accent1"/>
                          <w:sz w:val="19"/>
                          <w:szCs w:val="19"/>
                        </w:rPr>
                      </w:pPr>
                    </w:p>
                  </w:txbxContent>
                </v:textbox>
                <w10:wrap type="square" anchorx="page"/>
                <w10:anchorlock/>
              </v:shape>
            </w:pict>
          </mc:Fallback>
        </mc:AlternateContent>
      </w:r>
    </w:p>
    <w:p w14:paraId="63E9F083" w14:textId="64DC16FD" w:rsidR="00E05658" w:rsidRPr="00E05658" w:rsidRDefault="00E05658" w:rsidP="00E05658">
      <w:pPr>
        <w:pStyle w:val="ListParagraph"/>
        <w:numPr>
          <w:ilvl w:val="0"/>
          <w:numId w:val="3"/>
        </w:numPr>
        <w:rPr>
          <w:rFonts w:ascii="Arial" w:eastAsia="Arial" w:hAnsi="Arial" w:cs="Times New Roman"/>
        </w:rPr>
      </w:pPr>
      <w:r w:rsidRPr="00E05658">
        <w:rPr>
          <w:rFonts w:ascii="Arial" w:eastAsia="Arial" w:hAnsi="Arial" w:cs="Times New Roman"/>
        </w:rPr>
        <w:t>I understand that my participation in this study is voluntary and that I am free to withdraw from the study at any time, without penalty and without needing to provide any reason.</w:t>
      </w:r>
    </w:p>
    <w:p w14:paraId="01B30502" w14:textId="774B6A9B" w:rsidR="00E05658" w:rsidRPr="00842DB5" w:rsidRDefault="00E05658" w:rsidP="00842DB5">
      <w:pPr>
        <w:pStyle w:val="ListParagraph"/>
        <w:numPr>
          <w:ilvl w:val="0"/>
          <w:numId w:val="3"/>
        </w:numPr>
        <w:rPr>
          <w:rFonts w:ascii="Arial" w:eastAsia="Arial" w:hAnsi="Arial" w:cs="Times New Roman"/>
        </w:rPr>
      </w:pPr>
      <w:r w:rsidRPr="00842DB5">
        <w:rPr>
          <w:rFonts w:ascii="Arial" w:eastAsia="Arial" w:hAnsi="Arial" w:cs="Times New Roman"/>
        </w:rPr>
        <w:t xml:space="preserve">I understand that data from my </w:t>
      </w:r>
      <w:r w:rsidR="00315176">
        <w:rPr>
          <w:rFonts w:ascii="Arial" w:eastAsia="Arial" w:hAnsi="Arial" w:cs="Times New Roman"/>
        </w:rPr>
        <w:t>diary entries</w:t>
      </w:r>
      <w:r w:rsidRPr="00842DB5">
        <w:rPr>
          <w:rFonts w:ascii="Arial" w:eastAsia="Arial" w:hAnsi="Arial" w:cs="Times New Roman"/>
        </w:rPr>
        <w:t xml:space="preserve"> will be used and that I </w:t>
      </w:r>
      <w:r w:rsidR="00315176">
        <w:rPr>
          <w:rFonts w:ascii="Arial" w:eastAsia="Arial" w:hAnsi="Arial" w:cs="Times New Roman"/>
        </w:rPr>
        <w:t>might</w:t>
      </w:r>
      <w:r w:rsidRPr="00842DB5">
        <w:rPr>
          <w:rFonts w:ascii="Arial" w:eastAsia="Arial" w:hAnsi="Arial" w:cs="Times New Roman"/>
        </w:rPr>
        <w:t xml:space="preserve"> be quoted in the assignment.</w:t>
      </w:r>
    </w:p>
    <w:p w14:paraId="160B00B8" w14:textId="51B2686E" w:rsidR="00E05658" w:rsidRPr="00842DB5" w:rsidRDefault="00E05658" w:rsidP="00842DB5">
      <w:pPr>
        <w:pStyle w:val="ListParagraph"/>
        <w:numPr>
          <w:ilvl w:val="0"/>
          <w:numId w:val="3"/>
        </w:numPr>
        <w:rPr>
          <w:rFonts w:ascii="Arial" w:eastAsia="Arial" w:hAnsi="Arial" w:cs="Times New Roman"/>
        </w:rPr>
      </w:pPr>
      <w:r w:rsidRPr="00842DB5">
        <w:rPr>
          <w:rFonts w:ascii="Arial" w:eastAsia="Arial" w:hAnsi="Arial" w:cs="Times New Roman"/>
        </w:rPr>
        <w:t>I have been informed that I can contact the student researcher or a teaching member of staff if I would like more information on this study.</w:t>
      </w:r>
    </w:p>
    <w:p w14:paraId="3F273F47" w14:textId="77777777" w:rsidR="00E05658" w:rsidRDefault="00E05658" w:rsidP="00842DB5">
      <w:pPr>
        <w:pStyle w:val="ListParagraph"/>
        <w:numPr>
          <w:ilvl w:val="0"/>
          <w:numId w:val="3"/>
        </w:numPr>
        <w:rPr>
          <w:rFonts w:ascii="Arial" w:eastAsia="Arial" w:hAnsi="Arial" w:cs="Times New Roman"/>
        </w:rPr>
      </w:pPr>
      <w:r w:rsidRPr="00842DB5">
        <w:rPr>
          <w:rFonts w:ascii="Arial" w:eastAsia="Arial" w:hAnsi="Arial" w:cs="Times New Roman"/>
        </w:rPr>
        <w:t>I understand that there are no direct benefits to me in participating in this study.</w:t>
      </w:r>
    </w:p>
    <w:p w14:paraId="57AC1BE8" w14:textId="77777777" w:rsidR="00A022A5" w:rsidRPr="00842DB5" w:rsidRDefault="00A022A5" w:rsidP="00315176">
      <w:pPr>
        <w:pStyle w:val="ListParagraph"/>
        <w:rPr>
          <w:rFonts w:ascii="Arial" w:eastAsia="Arial" w:hAnsi="Arial" w:cs="Times New Roman"/>
        </w:rPr>
      </w:pPr>
    </w:p>
    <w:p w14:paraId="58723824" w14:textId="77777777" w:rsidR="00E05658" w:rsidRPr="002F74DD" w:rsidRDefault="00E05658" w:rsidP="002F74DD">
      <w:pPr>
        <w:rPr>
          <w:rFonts w:ascii="Arial" w:eastAsia="Arial" w:hAnsi="Arial" w:cs="Times New Roman"/>
          <w:i/>
        </w:rPr>
      </w:pPr>
      <w:r w:rsidRPr="002F74DD">
        <w:rPr>
          <w:rFonts w:ascii="Arial" w:eastAsia="Arial" w:hAnsi="Arial" w:cs="Times New Roman"/>
          <w:i/>
        </w:rPr>
        <w:t>Please indicate your preference below:</w:t>
      </w:r>
    </w:p>
    <w:p w14:paraId="30E0A11C" w14:textId="77777777" w:rsidR="00E05658" w:rsidRDefault="00E05658" w:rsidP="002F74DD">
      <w:pPr>
        <w:ind w:left="709"/>
        <w:rPr>
          <w:rFonts w:ascii="Arial" w:eastAsia="Arial" w:hAnsi="Arial" w:cs="Times New Roman"/>
        </w:rPr>
      </w:pPr>
    </w:p>
    <w:p w14:paraId="34917575" w14:textId="0303720A" w:rsidR="00E05658" w:rsidRDefault="00E05658" w:rsidP="00E603A7">
      <w:pPr>
        <w:ind w:left="879"/>
        <w:rPr>
          <w:rFonts w:ascii="Arial" w:eastAsia="Arial" w:hAnsi="Arial" w:cs="Times New Roman"/>
        </w:rPr>
      </w:pPr>
      <w:r>
        <w:rPr>
          <w:rFonts w:ascii="Arial" w:eastAsia="Arial" w:hAnsi="Arial" w:cs="Times New Roman"/>
          <w:noProof/>
        </w:rPr>
        <mc:AlternateContent>
          <mc:Choice Requires="wps">
            <w:drawing>
              <wp:anchor distT="0" distB="0" distL="114300" distR="114300" simplePos="0" relativeHeight="251677696" behindDoc="0" locked="0" layoutInCell="1" allowOverlap="1" wp14:anchorId="526EC052" wp14:editId="1A9C5F0C">
                <wp:simplePos x="0" y="0"/>
                <wp:positionH relativeFrom="column">
                  <wp:posOffset>293370</wp:posOffset>
                </wp:positionH>
                <wp:positionV relativeFrom="paragraph">
                  <wp:posOffset>29845</wp:posOffset>
                </wp:positionV>
                <wp:extent cx="152400" cy="158750"/>
                <wp:effectExtent l="0" t="0" r="12700" b="19050"/>
                <wp:wrapNone/>
                <wp:docPr id="621243281" name="Rectangle 1"/>
                <wp:cNvGraphicFramePr/>
                <a:graphic xmlns:a="http://schemas.openxmlformats.org/drawingml/2006/main">
                  <a:graphicData uri="http://schemas.microsoft.com/office/word/2010/wordprocessingShape">
                    <wps:wsp>
                      <wps:cNvSpPr/>
                      <wps:spPr>
                        <a:xfrm>
                          <a:off x="0" y="0"/>
                          <a:ext cx="152400" cy="158750"/>
                        </a:xfrm>
                        <a:prstGeom prst="rect">
                          <a:avLst/>
                        </a:prstGeom>
                        <a:pattFill prst="pct40">
                          <a:fgClr>
                            <a:sysClr val="windowText" lastClr="000000"/>
                          </a:fgClr>
                          <a:bgClr>
                            <a:schemeClr val="bg1"/>
                          </a:bgClr>
                        </a:patt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4C4ED96" id="Rectangle 1" o:spid="_x0000_s1026" style="position:absolute;margin-left:23.1pt;margin-top:2.35pt;width:12pt;height:1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" fillcolor="windowText" strokecolor="black [3213]" strokeweight=".48422mm">
                <v:fill r:id="rId12" o:title="" color2="white [3212]" type="pattern"/>
              </v:rect>
            </w:pict>
          </mc:Fallback>
        </mc:AlternateContent>
      </w:r>
      <w:r>
        <w:rPr>
          <w:rFonts w:ascii="Arial" w:eastAsia="Arial" w:hAnsi="Arial" w:cs="Times New Roman"/>
        </w:rPr>
        <w:t xml:space="preserve">I agree to allow </w:t>
      </w:r>
      <w:r w:rsidR="00CE2B8A">
        <w:rPr>
          <w:rFonts w:ascii="Arial" w:eastAsia="Arial" w:hAnsi="Arial" w:cs="Times New Roman"/>
        </w:rPr>
        <w:t>Team ZZzZZ</w:t>
      </w:r>
      <w:r>
        <w:rPr>
          <w:rFonts w:ascii="Arial" w:eastAsia="Arial" w:hAnsi="Arial" w:cs="Times New Roman"/>
        </w:rPr>
        <w:t xml:space="preserve"> to </w:t>
      </w:r>
      <w:r w:rsidR="00CE2B8A">
        <w:rPr>
          <w:rFonts w:ascii="Arial" w:eastAsia="Arial" w:hAnsi="Arial" w:cs="Times New Roman"/>
        </w:rPr>
        <w:t xml:space="preserve">collect </w:t>
      </w:r>
      <w:r>
        <w:rPr>
          <w:rFonts w:ascii="Arial" w:eastAsia="Arial" w:hAnsi="Arial" w:cs="Times New Roman"/>
        </w:rPr>
        <w:t xml:space="preserve">and use data from </w:t>
      </w:r>
      <w:r w:rsidR="00CE2B8A">
        <w:rPr>
          <w:rFonts w:ascii="Arial" w:eastAsia="Arial" w:hAnsi="Arial" w:cs="Times New Roman"/>
        </w:rPr>
        <w:t xml:space="preserve">my sleep diary entries </w:t>
      </w:r>
      <w:r>
        <w:rPr>
          <w:rFonts w:ascii="Arial" w:eastAsia="Arial" w:hAnsi="Arial" w:cs="Times New Roman"/>
        </w:rPr>
        <w:t xml:space="preserve">for the purpose of </w:t>
      </w:r>
      <w:r w:rsidR="00CE2B8A">
        <w:rPr>
          <w:rFonts w:ascii="Arial" w:eastAsia="Arial" w:hAnsi="Arial" w:cs="Times New Roman"/>
        </w:rPr>
        <w:t>their</w:t>
      </w:r>
      <w:r>
        <w:rPr>
          <w:rFonts w:ascii="Arial" w:eastAsia="Arial" w:hAnsi="Arial" w:cs="Times New Roman"/>
        </w:rPr>
        <w:t xml:space="preserve"> assignment.</w:t>
      </w:r>
    </w:p>
    <w:p w14:paraId="4B53CB84" w14:textId="77777777" w:rsidR="00E05658" w:rsidRDefault="00E05658" w:rsidP="002F74DD">
      <w:pPr>
        <w:ind w:left="709"/>
        <w:rPr>
          <w:rFonts w:ascii="Arial" w:eastAsia="Arial" w:hAnsi="Arial" w:cs="Times New Roman"/>
        </w:rPr>
      </w:pPr>
    </w:p>
    <w:p w14:paraId="68B361C4" w14:textId="77777777" w:rsidR="00E05658" w:rsidRDefault="00E05658" w:rsidP="002F74DD">
      <w:pPr>
        <w:tabs>
          <w:tab w:val="right" w:leader="underscore" w:pos="9070"/>
        </w:tabs>
        <w:rPr>
          <w:rFonts w:ascii="Arial" w:eastAsia="Arial" w:hAnsi="Arial" w:cs="Times New Roman"/>
        </w:rPr>
      </w:pPr>
    </w:p>
    <w:p w14:paraId="44BA7BBD" w14:textId="77777777" w:rsidR="00E05658" w:rsidRDefault="00E05658" w:rsidP="002F74DD">
      <w:pPr>
        <w:tabs>
          <w:tab w:val="right" w:leader="underscore" w:pos="9070"/>
        </w:tabs>
        <w:rPr>
          <w:rFonts w:ascii="Arial" w:eastAsia="Arial" w:hAnsi="Arial" w:cs="Times New Roman"/>
        </w:rPr>
      </w:pPr>
    </w:p>
    <w:p w14:paraId="4129CBD7" w14:textId="7A88D9DE" w:rsidR="00E05658" w:rsidRDefault="00E05658" w:rsidP="002F74DD">
      <w:pPr>
        <w:tabs>
          <w:tab w:val="right" w:leader="underscore" w:pos="9070"/>
        </w:tabs>
        <w:rPr>
          <w:rFonts w:ascii="Arial" w:eastAsia="Arial" w:hAnsi="Arial" w:cs="Times New Roman"/>
        </w:rPr>
      </w:pPr>
      <w:r>
        <w:rPr>
          <w:rFonts w:ascii="Arial" w:eastAsia="Arial" w:hAnsi="Arial" w:cs="Times New Roman"/>
        </w:rPr>
        <w:t xml:space="preserve">Participant’s Full Name: </w:t>
      </w:r>
      <w:r w:rsidR="00AA2627">
        <w:rPr>
          <w:rFonts w:ascii="Arial" w:eastAsia="Arial" w:hAnsi="Arial" w:cs="Times New Roman"/>
        </w:rPr>
        <w:t>Luke Webster</w:t>
      </w:r>
      <w:r>
        <w:rPr>
          <w:rFonts w:ascii="Arial" w:eastAsia="Arial" w:hAnsi="Arial" w:cs="Times New Roman"/>
        </w:rPr>
        <w:tab/>
      </w:r>
    </w:p>
    <w:p w14:paraId="7B7DCA33" w14:textId="77777777" w:rsidR="00E05658" w:rsidRDefault="00E05658" w:rsidP="002F74DD">
      <w:pPr>
        <w:tabs>
          <w:tab w:val="right" w:leader="underscore" w:pos="9070"/>
        </w:tabs>
        <w:rPr>
          <w:rFonts w:ascii="Arial" w:eastAsia="Arial" w:hAnsi="Arial" w:cs="Times New Roman"/>
        </w:rPr>
      </w:pPr>
    </w:p>
    <w:p w14:paraId="23C2F13A" w14:textId="77777777" w:rsidR="00E05658" w:rsidRDefault="00E05658" w:rsidP="002F74DD">
      <w:pPr>
        <w:tabs>
          <w:tab w:val="right" w:leader="underscore" w:pos="9070"/>
        </w:tabs>
        <w:rPr>
          <w:rFonts w:ascii="Arial" w:eastAsia="Arial" w:hAnsi="Arial" w:cs="Times New Roman"/>
        </w:rPr>
      </w:pPr>
    </w:p>
    <w:p w14:paraId="08AD0ABA" w14:textId="0A1269DE" w:rsidR="00E05658" w:rsidRDefault="00420D4B" w:rsidP="002F74DD">
      <w:pPr>
        <w:tabs>
          <w:tab w:val="right" w:leader="underscore" w:pos="9070"/>
        </w:tabs>
        <w:rPr>
          <w:rFonts w:ascii="Arial" w:eastAsia="Arial" w:hAnsi="Arial" w:cs="Times New Roman"/>
        </w:rPr>
      </w:pPr>
      <w:r>
        <w:rPr>
          <w:rFonts w:ascii="Arial" w:eastAsia="Arial" w:hAnsi="Arial" w:cs="Times New Roman"/>
          <w:noProof/>
        </w:rPr>
        <mc:AlternateContent>
          <mc:Choice Requires="wpi">
            <w:drawing>
              <wp:anchor distT="0" distB="0" distL="114300" distR="114300" simplePos="0" relativeHeight="251746304" behindDoc="0" locked="0" layoutInCell="1" allowOverlap="1" wp14:anchorId="7F742F8E" wp14:editId="7866EA98">
                <wp:simplePos x="0" y="0"/>
                <wp:positionH relativeFrom="column">
                  <wp:posOffset>1940920</wp:posOffset>
                </wp:positionH>
                <wp:positionV relativeFrom="paragraph">
                  <wp:posOffset>-62950</wp:posOffset>
                </wp:positionV>
                <wp:extent cx="1077480" cy="703440"/>
                <wp:effectExtent l="38100" t="38100" r="0" b="33655"/>
                <wp:wrapNone/>
                <wp:docPr id="2091567059" name="Ink 40"/>
                <wp:cNvGraphicFramePr/>
                <a:graphic xmlns:a="http://schemas.openxmlformats.org/drawingml/2006/main">
                  <a:graphicData uri="http://schemas.microsoft.com/office/word/2010/wordprocessingInk">
                    <w14:contentPart bwMode="auto" r:id="rId13">
                      <w14:nvContentPartPr>
                        <w14:cNvContentPartPr/>
                      </w14:nvContentPartPr>
                      <w14:xfrm>
                        <a:off x="0" y="0"/>
                        <a:ext cx="1077480" cy="703440"/>
                      </w14:xfrm>
                    </w14:contentPart>
                  </a:graphicData>
                </a:graphic>
              </wp:anchor>
            </w:drawing>
          </mc:Choice>
          <mc:Fallback>
            <w:pict>
              <v:shapetype w14:anchorId="1C8CF8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152.35pt;margin-top:-5.45pt;width:85.85pt;height:56.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&#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">
                <v:imagedata r:id="rId14" o:title=""/>
              </v:shape>
            </w:pict>
          </mc:Fallback>
        </mc:AlternateContent>
      </w:r>
    </w:p>
    <w:p w14:paraId="71812E13" w14:textId="77777777" w:rsidR="00E05658" w:rsidRDefault="00E05658" w:rsidP="002F74DD">
      <w:pPr>
        <w:tabs>
          <w:tab w:val="right" w:leader="underscore" w:pos="9070"/>
        </w:tabs>
        <w:rPr>
          <w:rFonts w:ascii="Arial" w:eastAsia="Arial" w:hAnsi="Arial" w:cs="Times New Roman"/>
        </w:rPr>
      </w:pPr>
    </w:p>
    <w:p w14:paraId="36C246DA" w14:textId="4E5E95A4" w:rsidR="00A022A5" w:rsidRPr="00AA2627" w:rsidRDefault="00E05658" w:rsidP="00A022A5">
      <w:pPr>
        <w:tabs>
          <w:tab w:val="left" w:leader="underscore" w:pos="7371"/>
          <w:tab w:val="right" w:leader="underscore" w:pos="9070"/>
        </w:tabs>
        <w:rPr>
          <w:rFonts w:ascii="Arial" w:eastAsia="Arial" w:hAnsi="Arial" w:cs="Times New Roman"/>
          <w:lang w:eastAsia="zh-CN"/>
        </w:rPr>
      </w:pPr>
      <w:r>
        <w:rPr>
          <w:rFonts w:ascii="Arial" w:eastAsia="Arial" w:hAnsi="Arial" w:cs="Times New Roman"/>
        </w:rPr>
        <w:t xml:space="preserve">Participant’s Signature: </w:t>
      </w:r>
      <w:r>
        <w:rPr>
          <w:rFonts w:ascii="Arial" w:eastAsia="Arial" w:hAnsi="Arial" w:cs="Times New Roman"/>
        </w:rPr>
        <w:tab/>
        <w:t xml:space="preserve">Date: </w:t>
      </w:r>
      <w:r w:rsidR="00AA2627">
        <w:rPr>
          <w:rFonts w:ascii="Arial" w:eastAsia="Arial" w:hAnsi="Arial" w:cs="Times New Roman"/>
        </w:rPr>
        <w:t>29 Aug</w:t>
      </w:r>
    </w:p>
    <w:p w14:paraId="64166EAA" w14:textId="11139185" w:rsidR="004A7711" w:rsidRPr="00A022A5" w:rsidRDefault="004A7711" w:rsidP="00A022A5">
      <w:pPr>
        <w:pStyle w:val="Heading1"/>
        <w:rPr>
          <w:rFonts w:ascii="Arial" w:eastAsia="Arial" w:hAnsi="Arial" w:cs="Times New Roman"/>
          <w:b/>
          <w:bCs/>
          <w:color w:val="auto"/>
        </w:rPr>
      </w:pPr>
      <w:r w:rsidRPr="00A022A5">
        <w:rPr>
          <w:b/>
          <w:bCs/>
          <w:lang w:val="en-US"/>
        </w:rPr>
        <w:lastRenderedPageBreak/>
        <w:t xml:space="preserve">To be Filled at Night </w:t>
      </w:r>
    </w:p>
    <w:p w14:paraId="099F5381" w14:textId="77777777" w:rsidR="004A7711" w:rsidRDefault="004A7711" w:rsidP="004A7711">
      <w:pPr>
        <w:rPr>
          <w:lang w:val="en-US"/>
        </w:rPr>
      </w:pPr>
    </w:p>
    <w:p w14:paraId="529C6AA8" w14:textId="25D1F002" w:rsidR="004A7711" w:rsidRPr="004A7711" w:rsidRDefault="004A7711" w:rsidP="004A7711">
      <w:pPr>
        <w:pStyle w:val="ListParagraph"/>
        <w:numPr>
          <w:ilvl w:val="0"/>
          <w:numId w:val="1"/>
        </w:numPr>
        <w:rPr>
          <w:b/>
          <w:bCs/>
          <w:sz w:val="28"/>
          <w:szCs w:val="28"/>
          <w:lang w:val="en-US"/>
        </w:rPr>
      </w:pPr>
      <w:r w:rsidRPr="004A7711">
        <w:rPr>
          <w:b/>
          <w:bCs/>
          <w:sz w:val="28"/>
          <w:szCs w:val="28"/>
          <w:lang w:val="en-US"/>
        </w:rPr>
        <w:t>What time is it right now?</w:t>
      </w:r>
    </w:p>
    <w:p w14:paraId="25619B5B" w14:textId="37A14BC5" w:rsidR="004A7711" w:rsidRPr="004A7711" w:rsidRDefault="004A7711" w:rsidP="004A7711">
      <w:pPr>
        <w:pStyle w:val="ListParagraph"/>
        <w:rPr>
          <w:lang w:val="en-US"/>
        </w:rPr>
      </w:pPr>
      <w:r>
        <w:rPr>
          <w:noProof/>
          <w:lang w:val="en-US"/>
        </w:rPr>
        <mc:AlternateContent>
          <mc:Choice Requires="wps">
            <w:drawing>
              <wp:anchor distT="0" distB="0" distL="114300" distR="114300" simplePos="0" relativeHeight="251659264" behindDoc="0" locked="0" layoutInCell="1" allowOverlap="1" wp14:anchorId="2903D452" wp14:editId="379EFC70">
                <wp:simplePos x="0" y="0"/>
                <wp:positionH relativeFrom="margin">
                  <wp:align>right</wp:align>
                </wp:positionH>
                <wp:positionV relativeFrom="paragraph">
                  <wp:posOffset>37465</wp:posOffset>
                </wp:positionV>
                <wp:extent cx="5257800" cy="495300"/>
                <wp:effectExtent l="0" t="0" r="12700" b="12700"/>
                <wp:wrapNone/>
                <wp:docPr id="1113762673"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28AED27" w14:textId="2E1A513D" w:rsidR="00DC5D74" w:rsidRPr="00DC5D74" w:rsidRDefault="00DC5D74" w:rsidP="00DC5D74">
                            <w:pPr>
                              <w:jc w:val="center"/>
                              <w:rPr>
                                <w:color w:val="000000" w:themeColor="text1"/>
                                <w:lang w:eastAsia="zh-CN"/>
                              </w:rPr>
                            </w:pPr>
                            <w:r>
                              <w:rPr>
                                <w:rFonts w:eastAsiaTheme="minorHAnsi"/>
                                <w:color w:val="000000" w:themeColor="text1"/>
                                <w:lang w:eastAsia="zh-CN"/>
                              </w:rPr>
                              <w:t>9:40PM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3D452" id="Rectangle 1" o:spid="_x0000_s1028" style="position:absolute;left:0;text-align:left;margin-left:362.8pt;margin-top:2.95pt;width:414pt;height:39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HRawIAADA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" filled="f" strokecolor="#030e13 [484]" strokeweight="1pt">
                <v:textbox>
                  <w:txbxContent>
                    <w:p w14:paraId="228AED27" w14:textId="2E1A513D" w:rsidR="00DC5D74" w:rsidRPr="00DC5D74" w:rsidRDefault="00DC5D74" w:rsidP="00DC5D74">
                      <w:pPr>
                        <w:jc w:val="center"/>
                        <w:rPr>
                          <w:color w:val="000000" w:themeColor="text1"/>
                          <w:lang w:eastAsia="zh-CN"/>
                        </w:rPr>
                      </w:pPr>
                      <w:r>
                        <w:rPr>
                          <w:rFonts w:eastAsiaTheme="minorHAnsi"/>
                          <w:color w:val="000000" w:themeColor="text1"/>
                          <w:lang w:eastAsia="zh-CN"/>
                        </w:rPr>
                        <w:t>9:40PM</w:t>
                      </w:r>
                    </w:p>
                  </w:txbxContent>
                </v:textbox>
                <w10:wrap anchorx="margin"/>
              </v:rect>
            </w:pict>
          </mc:Fallback>
        </mc:AlternateContent>
      </w:r>
    </w:p>
    <w:p w14:paraId="54F00BCC" w14:textId="36DC953D" w:rsidR="004A7711" w:rsidRDefault="004A7711">
      <w:pPr>
        <w:rPr>
          <w:b/>
          <w:bCs/>
          <w:sz w:val="32"/>
          <w:szCs w:val="32"/>
          <w:lang w:val="en-US"/>
        </w:rPr>
      </w:pPr>
    </w:p>
    <w:p w14:paraId="095B9435" w14:textId="26BC0C47" w:rsidR="004A7711" w:rsidRDefault="004A7711" w:rsidP="004A7711">
      <w:pPr>
        <w:pStyle w:val="ListParagraph"/>
        <w:numPr>
          <w:ilvl w:val="0"/>
          <w:numId w:val="1"/>
        </w:numPr>
        <w:rPr>
          <w:b/>
          <w:bCs/>
          <w:sz w:val="28"/>
          <w:szCs w:val="28"/>
          <w:lang w:val="en-US"/>
        </w:rPr>
      </w:pPr>
      <w:r w:rsidRPr="004A7711">
        <w:rPr>
          <w:b/>
          <w:bCs/>
          <w:sz w:val="28"/>
          <w:szCs w:val="28"/>
          <w:lang w:val="en-US"/>
        </w:rPr>
        <w:t>How was your Day?</w:t>
      </w:r>
    </w:p>
    <w:p w14:paraId="0238E9E2" w14:textId="659F446C" w:rsidR="004A7711" w:rsidRDefault="004A7711" w:rsidP="004A7711">
      <w:pPr>
        <w:pStyle w:val="ListParagraph"/>
        <w:rPr>
          <w:b/>
          <w:bCs/>
          <w:sz w:val="28"/>
          <w:szCs w:val="28"/>
          <w:lang w:val="en-US"/>
        </w:rPr>
      </w:pPr>
      <w:r>
        <w:rPr>
          <w:noProof/>
          <w:lang w:val="en-US"/>
        </w:rPr>
        <mc:AlternateContent>
          <mc:Choice Requires="wps">
            <w:drawing>
              <wp:anchor distT="0" distB="0" distL="114300" distR="114300" simplePos="0" relativeHeight="251661312" behindDoc="0" locked="0" layoutInCell="1" allowOverlap="1" wp14:anchorId="08141248" wp14:editId="247B612A">
                <wp:simplePos x="0" y="0"/>
                <wp:positionH relativeFrom="margin">
                  <wp:align>right</wp:align>
                </wp:positionH>
                <wp:positionV relativeFrom="paragraph">
                  <wp:posOffset>19685</wp:posOffset>
                </wp:positionV>
                <wp:extent cx="5257800" cy="1498600"/>
                <wp:effectExtent l="0" t="0" r="12700" b="12700"/>
                <wp:wrapNone/>
                <wp:docPr id="1317644361"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43D7BCB" w14:textId="244ED1AE" w:rsidR="00DC5D74" w:rsidRPr="00DC5D74" w:rsidRDefault="00DC5D74" w:rsidP="00DC5D74">
                            <w:pPr>
                              <w:jc w:val="center"/>
                              <w:rPr>
                                <w:color w:val="000000" w:themeColor="text1"/>
                              </w:rPr>
                            </w:pPr>
                            <w:r>
                              <w:rPr>
                                <w:color w:val="000000" w:themeColor="text1"/>
                              </w:rPr>
                              <w:t>Stressful and busy.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41248" id="_x0000_s1029" style="position:absolute;left:0;text-align:left;margin-left:362.8pt;margin-top:1.55pt;width:414pt;height:11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ObuGvdtAgAAMQUAAA4AAAAAAAAAAAAA&#13;&#10;AAAALgIAAGRycy9lMm9Eb2MueG1sUEsBAi0AFAAGAAgAAAAhADVmIxrgAAAACwEAAA8AAAAAAAAA&#13;&#10;AAAAAAAAxwQAAGRycy9kb3ducmV2LnhtbFBLBQYAAAAABAAEAPMAAADUBQAAAAA=&#13;&#10;" filled="f" strokecolor="#030e13 [484]" strokeweight="1pt">
                <v:textbox>
                  <w:txbxContent>
                    <w:p w14:paraId="443D7BCB" w14:textId="244ED1AE" w:rsidR="00DC5D74" w:rsidRPr="00DC5D74" w:rsidRDefault="00DC5D74" w:rsidP="00DC5D74">
                      <w:pPr>
                        <w:jc w:val="center"/>
                        <w:rPr>
                          <w:color w:val="000000" w:themeColor="text1"/>
                        </w:rPr>
                      </w:pPr>
                      <w:r>
                        <w:rPr>
                          <w:color w:val="000000" w:themeColor="text1"/>
                        </w:rPr>
                        <w:t>Stressful and busy.</w:t>
                      </w:r>
                    </w:p>
                  </w:txbxContent>
                </v:textbox>
                <w10:wrap anchorx="margin"/>
              </v:rect>
            </w:pict>
          </mc:Fallback>
        </mc:AlternateContent>
      </w:r>
    </w:p>
    <w:p w14:paraId="7A31EC64" w14:textId="00D83D46" w:rsidR="004A7711" w:rsidRDefault="004A7711" w:rsidP="004A7711">
      <w:pPr>
        <w:rPr>
          <w:lang w:val="en-US"/>
        </w:rPr>
      </w:pPr>
    </w:p>
    <w:p w14:paraId="4ACD916D" w14:textId="77777777" w:rsidR="00F61552" w:rsidRDefault="00F61552" w:rsidP="004A7711">
      <w:pPr>
        <w:rPr>
          <w:lang w:val="en-US"/>
        </w:rPr>
      </w:pPr>
    </w:p>
    <w:p w14:paraId="76651A88" w14:textId="77777777" w:rsidR="00F61552" w:rsidRDefault="00F61552" w:rsidP="004A7711">
      <w:pPr>
        <w:rPr>
          <w:lang w:val="en-US"/>
        </w:rPr>
      </w:pPr>
    </w:p>
    <w:p w14:paraId="68C82A3B" w14:textId="77777777" w:rsidR="00F61552" w:rsidRDefault="00F61552" w:rsidP="004A7711">
      <w:pPr>
        <w:rPr>
          <w:lang w:val="en-US"/>
        </w:rPr>
      </w:pPr>
    </w:p>
    <w:p w14:paraId="78D7D11E" w14:textId="5F4504C8" w:rsidR="004A7711" w:rsidRDefault="00F61552" w:rsidP="004A7711">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663360" behindDoc="0" locked="0" layoutInCell="1" allowOverlap="1" wp14:anchorId="033BBE6F" wp14:editId="484677D8">
                <wp:simplePos x="0" y="0"/>
                <wp:positionH relativeFrom="margin">
                  <wp:align>right</wp:align>
                </wp:positionH>
                <wp:positionV relativeFrom="paragraph">
                  <wp:posOffset>492760</wp:posOffset>
                </wp:positionV>
                <wp:extent cx="5257800" cy="1308100"/>
                <wp:effectExtent l="0" t="0" r="12700" b="12700"/>
                <wp:wrapNone/>
                <wp:docPr id="1437068454"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B5D1245" w14:textId="4094F42B" w:rsidR="00DC5D74" w:rsidRPr="00DC5D74" w:rsidRDefault="00DC5D74" w:rsidP="00DC5D74">
                            <w:pPr>
                              <w:rPr>
                                <w:color w:val="000000" w:themeColor="text1"/>
                              </w:rPr>
                            </w:pPr>
                            <w:r>
                              <w:rPr>
                                <w:color w:val="000000" w:themeColor="text1"/>
                              </w:rPr>
                              <w:t>Practice my presentation for tomorrow.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BBE6F" id="_x0000_s1030" style="position:absolute;left:0;text-align:left;margin-left:362.8pt;margin-top:38.8pt;width:414pt;height:10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" filled="f" strokecolor="#030e13 [484]" strokeweight="1pt">
                <v:textbox>
                  <w:txbxContent>
                    <w:p w14:paraId="5B5D1245" w14:textId="4094F42B" w:rsidR="00DC5D74" w:rsidRPr="00DC5D74" w:rsidRDefault="00DC5D74" w:rsidP="00DC5D74">
                      <w:pPr>
                        <w:rPr>
                          <w:color w:val="000000" w:themeColor="text1"/>
                        </w:rPr>
                      </w:pPr>
                      <w:r>
                        <w:rPr>
                          <w:color w:val="000000" w:themeColor="text1"/>
                        </w:rPr>
                        <w:t>Practice my presentation for tomorrow.</w:t>
                      </w:r>
                    </w:p>
                  </w:txbxContent>
                </v:textbox>
                <w10:wrap anchorx="margin"/>
              </v:rect>
            </w:pict>
          </mc:Fallback>
        </mc:AlternateContent>
      </w:r>
      <w:r w:rsidR="004A7711" w:rsidRPr="006273A7">
        <w:rPr>
          <w:b/>
          <w:bCs/>
          <w:sz w:val="28"/>
          <w:szCs w:val="28"/>
          <w:lang w:val="en-US"/>
        </w:rPr>
        <w:t>What is the last thing that you did before deciding to sleep tonight?</w:t>
      </w:r>
    </w:p>
    <w:p w14:paraId="485E0B15" w14:textId="72050E7C" w:rsidR="004A7711" w:rsidRDefault="004A7711" w:rsidP="004A7711">
      <w:pPr>
        <w:pStyle w:val="ListParagraph"/>
        <w:rPr>
          <w:b/>
          <w:bCs/>
          <w:lang w:val="en-US"/>
        </w:rPr>
      </w:pPr>
    </w:p>
    <w:p w14:paraId="69340565" w14:textId="28C429F7" w:rsidR="00F61552" w:rsidRDefault="00F61552" w:rsidP="00F61552">
      <w:pPr>
        <w:rPr>
          <w:lang w:val="en-US"/>
        </w:rPr>
      </w:pPr>
    </w:p>
    <w:p w14:paraId="56B82BDA" w14:textId="77777777" w:rsidR="00F61552" w:rsidRDefault="00F61552" w:rsidP="00F61552">
      <w:pPr>
        <w:pStyle w:val="ListParagraph"/>
        <w:rPr>
          <w:b/>
          <w:bCs/>
          <w:lang w:val="en-US"/>
        </w:rPr>
      </w:pPr>
    </w:p>
    <w:p w14:paraId="5EFEE6D4" w14:textId="77777777" w:rsidR="00F61552" w:rsidRDefault="00F61552" w:rsidP="00F61552">
      <w:pPr>
        <w:pStyle w:val="ListParagraph"/>
        <w:rPr>
          <w:b/>
          <w:bCs/>
          <w:lang w:val="en-US"/>
        </w:rPr>
      </w:pPr>
    </w:p>
    <w:p w14:paraId="7CE6BB46" w14:textId="77777777" w:rsidR="00F61552" w:rsidRDefault="00F61552" w:rsidP="00F61552">
      <w:pPr>
        <w:pStyle w:val="ListParagraph"/>
        <w:rPr>
          <w:b/>
          <w:bCs/>
          <w:lang w:val="en-US"/>
        </w:rPr>
      </w:pPr>
    </w:p>
    <w:p w14:paraId="5E2B4C52" w14:textId="77777777" w:rsidR="00F61552" w:rsidRDefault="00F61552" w:rsidP="00F61552">
      <w:pPr>
        <w:pStyle w:val="ListParagraph"/>
        <w:rPr>
          <w:b/>
          <w:bCs/>
          <w:lang w:val="en-US"/>
        </w:rPr>
      </w:pPr>
    </w:p>
    <w:p w14:paraId="5A9B30CA" w14:textId="26EEC884" w:rsidR="00F61552" w:rsidRPr="006273A7" w:rsidRDefault="00F61552" w:rsidP="00F61552">
      <w:pPr>
        <w:pStyle w:val="ListParagraph"/>
        <w:numPr>
          <w:ilvl w:val="0"/>
          <w:numId w:val="1"/>
        </w:numPr>
        <w:rPr>
          <w:b/>
          <w:bCs/>
          <w:sz w:val="28"/>
          <w:szCs w:val="28"/>
          <w:lang w:val="en-US"/>
        </w:rPr>
      </w:pPr>
      <w:r w:rsidRPr="006273A7">
        <w:rPr>
          <w:b/>
          <w:bCs/>
          <w:sz w:val="28"/>
          <w:szCs w:val="28"/>
          <w:lang w:val="en-US"/>
        </w:rPr>
        <w:t>Did you have any naps today?</w:t>
      </w:r>
    </w:p>
    <w:p w14:paraId="296218C0" w14:textId="5F116B3D" w:rsidR="00F61552" w:rsidRDefault="00F61552" w:rsidP="00F61552">
      <w:pPr>
        <w:pStyle w:val="ListParagraph"/>
        <w:rPr>
          <w:b/>
          <w:bCs/>
          <w:lang w:val="en-US"/>
        </w:rPr>
      </w:pPr>
      <w:r>
        <w:rPr>
          <w:noProof/>
          <w:lang w:val="en-US"/>
        </w:rPr>
        <mc:AlternateContent>
          <mc:Choice Requires="wps">
            <w:drawing>
              <wp:anchor distT="0" distB="0" distL="114300" distR="114300" simplePos="0" relativeHeight="251665408" behindDoc="0" locked="0" layoutInCell="1" allowOverlap="1" wp14:anchorId="6E6A9328" wp14:editId="0B3CA443">
                <wp:simplePos x="0" y="0"/>
                <wp:positionH relativeFrom="margin">
                  <wp:align>right</wp:align>
                </wp:positionH>
                <wp:positionV relativeFrom="paragraph">
                  <wp:posOffset>37465</wp:posOffset>
                </wp:positionV>
                <wp:extent cx="5257800" cy="1162050"/>
                <wp:effectExtent l="0" t="0" r="12700" b="19050"/>
                <wp:wrapNone/>
                <wp:docPr id="1329818903"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7FB4C4D" w14:textId="1BD29B2D" w:rsidR="00DC5D74" w:rsidRPr="00DC5D74" w:rsidRDefault="00DC5D74" w:rsidP="00DC5D74">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A9328" id="_x0000_s1031" style="position:absolute;left:0;text-align:left;margin-left:362.8pt;margin-top:2.95pt;width:414pt;height:9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fjjbQIAADE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" filled="f" strokecolor="#030e13 [484]" strokeweight="1pt">
                <v:textbox>
                  <w:txbxContent>
                    <w:p w14:paraId="07FB4C4D" w14:textId="1BD29B2D" w:rsidR="00DC5D74" w:rsidRPr="00DC5D74" w:rsidRDefault="00DC5D74" w:rsidP="00DC5D74">
                      <w:pPr>
                        <w:jc w:val="center"/>
                        <w:rPr>
                          <w:color w:val="000000" w:themeColor="text1"/>
                        </w:rPr>
                      </w:pPr>
                      <w:r>
                        <w:rPr>
                          <w:color w:val="000000" w:themeColor="text1"/>
                        </w:rPr>
                        <w:t>No</w:t>
                      </w:r>
                    </w:p>
                  </w:txbxContent>
                </v:textbox>
                <w10:wrap anchorx="margin"/>
              </v:rect>
            </w:pict>
          </mc:Fallback>
        </mc:AlternateContent>
      </w:r>
    </w:p>
    <w:p w14:paraId="56943F5C" w14:textId="548C7ACF" w:rsidR="00F61552" w:rsidRPr="00F61552" w:rsidRDefault="00F61552" w:rsidP="00F61552">
      <w:pPr>
        <w:rPr>
          <w:lang w:val="en-US"/>
        </w:rPr>
      </w:pPr>
    </w:p>
    <w:p w14:paraId="57FDD191" w14:textId="7ADB7096" w:rsidR="00F61552" w:rsidRDefault="00F61552" w:rsidP="00F61552">
      <w:pPr>
        <w:rPr>
          <w:b/>
          <w:bCs/>
          <w:lang w:val="en-US"/>
        </w:rPr>
      </w:pPr>
    </w:p>
    <w:p w14:paraId="052F693C" w14:textId="564A4D26" w:rsidR="00F61552" w:rsidRDefault="00F61552" w:rsidP="00F61552">
      <w:pPr>
        <w:rPr>
          <w:lang w:val="en-US"/>
        </w:rPr>
      </w:pPr>
    </w:p>
    <w:p w14:paraId="159DDA5A" w14:textId="18ED7B0E" w:rsidR="00F61552" w:rsidRDefault="00F61552" w:rsidP="00F61552">
      <w:pPr>
        <w:rPr>
          <w:lang w:val="en-US"/>
        </w:rPr>
      </w:pPr>
    </w:p>
    <w:p w14:paraId="01F7885F" w14:textId="1D36A763" w:rsidR="00F61552" w:rsidRPr="006273A7" w:rsidRDefault="00F61552" w:rsidP="00F61552">
      <w:pPr>
        <w:pStyle w:val="ListParagraph"/>
        <w:numPr>
          <w:ilvl w:val="0"/>
          <w:numId w:val="1"/>
        </w:numPr>
        <w:rPr>
          <w:b/>
          <w:bCs/>
          <w:sz w:val="28"/>
          <w:szCs w:val="28"/>
          <w:lang w:val="en-US"/>
        </w:rPr>
      </w:pPr>
      <w:r w:rsidRPr="006273A7">
        <w:rPr>
          <w:b/>
          <w:bCs/>
          <w:sz w:val="28"/>
          <w:szCs w:val="28"/>
          <w:lang w:val="en-US"/>
        </w:rPr>
        <w:t>Will you go to sleep right now or after some time? Incase of the latter, what do you plan to do until you fall asleep?</w:t>
      </w:r>
    </w:p>
    <w:p w14:paraId="38E387AF" w14:textId="3A4BECCF" w:rsidR="00F61552" w:rsidRDefault="00F61552" w:rsidP="00F61552">
      <w:pPr>
        <w:pStyle w:val="ListParagraph"/>
        <w:rPr>
          <w:b/>
          <w:bCs/>
          <w:lang w:val="en-US"/>
        </w:rPr>
      </w:pPr>
      <w:r>
        <w:rPr>
          <w:noProof/>
          <w:lang w:val="en-US"/>
        </w:rPr>
        <mc:AlternateContent>
          <mc:Choice Requires="wps">
            <w:drawing>
              <wp:anchor distT="0" distB="0" distL="114300" distR="114300" simplePos="0" relativeHeight="251667456" behindDoc="0" locked="0" layoutInCell="1" allowOverlap="1" wp14:anchorId="3E4BC20F" wp14:editId="76F72582">
                <wp:simplePos x="0" y="0"/>
                <wp:positionH relativeFrom="margin">
                  <wp:align>right</wp:align>
                </wp:positionH>
                <wp:positionV relativeFrom="paragraph">
                  <wp:posOffset>74930</wp:posOffset>
                </wp:positionV>
                <wp:extent cx="5257800" cy="1162050"/>
                <wp:effectExtent l="0" t="0" r="12700" b="19050"/>
                <wp:wrapNone/>
                <wp:docPr id="161481844"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90A788" w14:textId="2C450C17" w:rsidR="00DC5D74" w:rsidRPr="00DC5D74" w:rsidRDefault="00DC5D74" w:rsidP="00DC5D74">
                            <w:pPr>
                              <w:jc w:val="center"/>
                              <w:rPr>
                                <w:color w:val="000000" w:themeColor="text1"/>
                              </w:rPr>
                            </w:pPr>
                            <w:r>
                              <w:rPr>
                                <w:color w:val="000000" w:themeColor="text1"/>
                              </w:rPr>
                              <w:t>I need to iron my shirt and then I will 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BC20F" id="_x0000_s1032" style="position:absolute;left:0;text-align:left;margin-left:362.8pt;margin-top:5.9pt;width:414pt;height:9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NGubgIAADE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puRnMTJaNlDtH5EhDKr3Tt42dBF3wodHgSRzujwa3fBAH22gKzmMK85qwN8f2WM8qY+8nHU0NiX3&#13;&#10;v7YCFWfmuyVdfi1OT+Ocpc3p/HxGG3zt2bz22G17DXRxBT0STqZljA/msNQI7TNN+CpWJZewkmqX&#13;&#10;XAY8bK7DMM70Rki1WqUwmi0nwp1dOxnBI89RaE/9s0A3qjGQkO/hMGJi8UaUQ2zMtLDaBtBNUuyR&#13;&#10;1/EGaC6TlMY3JA7+632KOr50yz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A1U0a5uAgAAMQUAAA4AAAAAAAAAAAAA&#13;&#10;AAAALgIAAGRycy9lMm9Eb2MueG1sUEsBAi0AFAAGAAgAAAAhAMfpLszfAAAADAEAAA8AAAAAAAAA&#13;&#10;AAAAAAAAyAQAAGRycy9kb3ducmV2LnhtbFBLBQYAAAAABAAEAPMAAADUBQAAAAA=&#13;&#10;" filled="f" strokecolor="#030e13 [484]" strokeweight="1pt">
                <v:textbox>
                  <w:txbxContent>
                    <w:p w14:paraId="4E90A788" w14:textId="2C450C17" w:rsidR="00DC5D74" w:rsidRPr="00DC5D74" w:rsidRDefault="00DC5D74" w:rsidP="00DC5D74">
                      <w:pPr>
                        <w:jc w:val="center"/>
                        <w:rPr>
                          <w:color w:val="000000" w:themeColor="text1"/>
                        </w:rPr>
                      </w:pPr>
                      <w:r>
                        <w:rPr>
                          <w:color w:val="000000" w:themeColor="text1"/>
                        </w:rPr>
                        <w:t>I need to iron my shirt and then I will sleep.</w:t>
                      </w:r>
                    </w:p>
                  </w:txbxContent>
                </v:textbox>
                <w10:wrap anchorx="margin"/>
              </v:rect>
            </w:pict>
          </mc:Fallback>
        </mc:AlternateContent>
      </w:r>
    </w:p>
    <w:p w14:paraId="0A269055" w14:textId="77777777" w:rsidR="00F61552" w:rsidRPr="00F61552" w:rsidRDefault="00F61552" w:rsidP="00F61552">
      <w:pPr>
        <w:rPr>
          <w:lang w:val="en-US"/>
        </w:rPr>
      </w:pPr>
    </w:p>
    <w:p w14:paraId="69E01560" w14:textId="77777777" w:rsidR="00F61552" w:rsidRDefault="00F61552" w:rsidP="00F61552">
      <w:pPr>
        <w:rPr>
          <w:lang w:val="en-US"/>
        </w:rPr>
      </w:pPr>
    </w:p>
    <w:p w14:paraId="1EEC396E" w14:textId="5561503A" w:rsidR="00F61552" w:rsidRDefault="00F61552" w:rsidP="00F61552">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 xml:space="preserve">Day </w:t>
      </w:r>
    </w:p>
    <w:p w14:paraId="6764064D" w14:textId="77777777" w:rsidR="00F61552" w:rsidRDefault="00F61552" w:rsidP="00F61552">
      <w:pPr>
        <w:rPr>
          <w:lang w:val="en-US"/>
        </w:rPr>
      </w:pPr>
    </w:p>
    <w:p w14:paraId="0352B3E8" w14:textId="459FCDDB" w:rsidR="00F61552" w:rsidRPr="004A7711" w:rsidRDefault="00F61552" w:rsidP="00F61552">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16CC8F65" w14:textId="77777777" w:rsidR="00F61552" w:rsidRPr="004A7711" w:rsidRDefault="00F61552" w:rsidP="00F61552">
      <w:pPr>
        <w:pStyle w:val="ListParagraph"/>
        <w:rPr>
          <w:lang w:val="en-US"/>
        </w:rPr>
      </w:pPr>
      <w:r>
        <w:rPr>
          <w:noProof/>
          <w:lang w:val="en-US"/>
        </w:rPr>
        <mc:AlternateContent>
          <mc:Choice Requires="wps">
            <w:drawing>
              <wp:anchor distT="0" distB="0" distL="114300" distR="114300" simplePos="0" relativeHeight="251669504" behindDoc="0" locked="0" layoutInCell="1" allowOverlap="1" wp14:anchorId="74BB5A99" wp14:editId="4390A662">
                <wp:simplePos x="0" y="0"/>
                <wp:positionH relativeFrom="margin">
                  <wp:align>right</wp:align>
                </wp:positionH>
                <wp:positionV relativeFrom="paragraph">
                  <wp:posOffset>37465</wp:posOffset>
                </wp:positionV>
                <wp:extent cx="5257800" cy="495300"/>
                <wp:effectExtent l="0" t="0" r="12700" b="12700"/>
                <wp:wrapNone/>
                <wp:docPr id="2106720489"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9120E4" w14:textId="0DFCD8A2" w:rsidR="00DC5D74" w:rsidRPr="00DC5D74" w:rsidRDefault="00DC5D74" w:rsidP="00DC5D74">
                            <w:pPr>
                              <w:jc w:val="center"/>
                              <w:rPr>
                                <w:color w:val="000000" w:themeColor="text1"/>
                              </w:rPr>
                            </w:pPr>
                            <w:r>
                              <w:rPr>
                                <w:color w:val="000000" w:themeColor="text1"/>
                              </w:rPr>
                              <w:t>8AM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B5A99" id="_x0000_s1033" style="position:absolute;left:0;text-align:left;margin-left:362.8pt;margin-top:2.95pt;width:414pt;height:39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ZsGawIAADA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" filled="f" strokecolor="#030e13 [484]" strokeweight="1pt">
                <v:textbox>
                  <w:txbxContent>
                    <w:p w14:paraId="0A9120E4" w14:textId="0DFCD8A2" w:rsidR="00DC5D74" w:rsidRPr="00DC5D74" w:rsidRDefault="00DC5D74" w:rsidP="00DC5D74">
                      <w:pPr>
                        <w:jc w:val="center"/>
                        <w:rPr>
                          <w:color w:val="000000" w:themeColor="text1"/>
                        </w:rPr>
                      </w:pPr>
                      <w:r>
                        <w:rPr>
                          <w:color w:val="000000" w:themeColor="text1"/>
                        </w:rPr>
                        <w:t>8AM</w:t>
                      </w:r>
                    </w:p>
                  </w:txbxContent>
                </v:textbox>
                <w10:wrap anchorx="margin"/>
              </v:rect>
            </w:pict>
          </mc:Fallback>
        </mc:AlternateContent>
      </w:r>
    </w:p>
    <w:p w14:paraId="40A5CD71" w14:textId="77777777" w:rsidR="00F61552" w:rsidRDefault="00F61552" w:rsidP="00F61552">
      <w:pPr>
        <w:rPr>
          <w:b/>
          <w:bCs/>
          <w:sz w:val="32"/>
          <w:szCs w:val="32"/>
          <w:lang w:val="en-US"/>
        </w:rPr>
      </w:pPr>
    </w:p>
    <w:p w14:paraId="33C737ED" w14:textId="679C1CA8" w:rsidR="00F61552" w:rsidRDefault="00F61552" w:rsidP="00F61552">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w:t>
      </w:r>
      <w:r w:rsidR="006273A7">
        <w:rPr>
          <w:b/>
          <w:bCs/>
          <w:sz w:val="28"/>
          <w:szCs w:val="28"/>
          <w:lang w:val="en-US"/>
        </w:rPr>
        <w:t>no?</w:t>
      </w:r>
    </w:p>
    <w:p w14:paraId="7CB94AB2" w14:textId="77777777" w:rsidR="00F61552" w:rsidRDefault="00F61552" w:rsidP="00F61552">
      <w:pPr>
        <w:pStyle w:val="ListParagraph"/>
        <w:rPr>
          <w:b/>
          <w:bCs/>
          <w:sz w:val="28"/>
          <w:szCs w:val="28"/>
          <w:lang w:val="en-US"/>
        </w:rPr>
      </w:pPr>
      <w:r>
        <w:rPr>
          <w:noProof/>
          <w:lang w:val="en-US"/>
        </w:rPr>
        <mc:AlternateContent>
          <mc:Choice Requires="wps">
            <w:drawing>
              <wp:anchor distT="0" distB="0" distL="114300" distR="114300" simplePos="0" relativeHeight="251670528" behindDoc="0" locked="0" layoutInCell="1" allowOverlap="1" wp14:anchorId="683CF302" wp14:editId="29C7A76D">
                <wp:simplePos x="0" y="0"/>
                <wp:positionH relativeFrom="margin">
                  <wp:align>right</wp:align>
                </wp:positionH>
                <wp:positionV relativeFrom="paragraph">
                  <wp:posOffset>19685</wp:posOffset>
                </wp:positionV>
                <wp:extent cx="5257800" cy="1498600"/>
                <wp:effectExtent l="0" t="0" r="12700" b="12700"/>
                <wp:wrapNone/>
                <wp:docPr id="211899464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2C19C46" w14:textId="0560A950" w:rsidR="00DC5D74" w:rsidRPr="00DC5D74" w:rsidRDefault="00DC5D74" w:rsidP="00DC5D74">
                            <w:pPr>
                              <w:rPr>
                                <w:i/>
                                <w:iCs/>
                                <w:color w:val="000000" w:themeColor="text1"/>
                              </w:rPr>
                            </w:pPr>
                            <w:r>
                              <w:rPr>
                                <w:color w:val="000000" w:themeColor="text1"/>
                              </w:rPr>
                              <w:t>Yes, I feel like I slept peacefully.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F302" id="_x0000_s1034" style="position:absolute;left:0;text-align:left;margin-left:362.8pt;margin-top:1.55pt;width:414pt;height:118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" filled="f" strokecolor="#030e13 [484]" strokeweight="1pt">
                <v:textbox>
                  <w:txbxContent>
                    <w:p w14:paraId="42C19C46" w14:textId="0560A950" w:rsidR="00DC5D74" w:rsidRPr="00DC5D74" w:rsidRDefault="00DC5D74" w:rsidP="00DC5D74">
                      <w:pPr>
                        <w:rPr>
                          <w:i/>
                          <w:iCs/>
                          <w:color w:val="000000" w:themeColor="text1"/>
                        </w:rPr>
                      </w:pPr>
                      <w:r>
                        <w:rPr>
                          <w:color w:val="000000" w:themeColor="text1"/>
                        </w:rPr>
                        <w:t>Yes, I feel like I slept peacefully.</w:t>
                      </w:r>
                    </w:p>
                  </w:txbxContent>
                </v:textbox>
                <w10:wrap anchorx="margin"/>
              </v:rect>
            </w:pict>
          </mc:Fallback>
        </mc:AlternateContent>
      </w:r>
    </w:p>
    <w:p w14:paraId="6B73996E" w14:textId="77777777" w:rsidR="00F61552" w:rsidRDefault="00F61552" w:rsidP="00F61552">
      <w:pPr>
        <w:rPr>
          <w:lang w:val="en-US"/>
        </w:rPr>
      </w:pPr>
    </w:p>
    <w:p w14:paraId="4CD1FA16" w14:textId="77777777" w:rsidR="00F61552" w:rsidRDefault="00F61552" w:rsidP="00F61552">
      <w:pPr>
        <w:rPr>
          <w:lang w:val="en-US"/>
        </w:rPr>
      </w:pPr>
    </w:p>
    <w:p w14:paraId="2E73F1D7" w14:textId="77777777" w:rsidR="00F61552" w:rsidRDefault="00F61552" w:rsidP="00F61552">
      <w:pPr>
        <w:rPr>
          <w:lang w:val="en-US"/>
        </w:rPr>
      </w:pPr>
    </w:p>
    <w:p w14:paraId="31118266" w14:textId="77777777" w:rsidR="00F61552" w:rsidRDefault="00F61552" w:rsidP="00F61552">
      <w:pPr>
        <w:rPr>
          <w:lang w:val="en-US"/>
        </w:rPr>
      </w:pPr>
    </w:p>
    <w:p w14:paraId="07C44CDD" w14:textId="1E006CC4" w:rsidR="00F61552" w:rsidRPr="006273A7" w:rsidRDefault="00F61552" w:rsidP="00F61552">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671552" behindDoc="0" locked="0" layoutInCell="1" allowOverlap="1" wp14:anchorId="0830B572" wp14:editId="0B5196AE">
                <wp:simplePos x="0" y="0"/>
                <wp:positionH relativeFrom="margin">
                  <wp:posOffset>463550</wp:posOffset>
                </wp:positionH>
                <wp:positionV relativeFrom="paragraph">
                  <wp:posOffset>213360</wp:posOffset>
                </wp:positionV>
                <wp:extent cx="5257800" cy="1308100"/>
                <wp:effectExtent l="0" t="0" r="12700" b="12700"/>
                <wp:wrapNone/>
                <wp:docPr id="2048288146"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79F08B0" w14:textId="03D3B094" w:rsidR="00DC5D74" w:rsidRPr="00DC5D74" w:rsidRDefault="00DC5D74" w:rsidP="00DC5D74">
                            <w:pPr>
                              <w:jc w:val="center"/>
                              <w:rPr>
                                <w:color w:val="000000" w:themeColor="text1"/>
                              </w:rPr>
                            </w:pPr>
                            <w:proofErr w:type="spellStart"/>
                            <w:r>
                              <w:t>h</w:t>
                            </w:r>
                            <w:r>
                              <w:rPr>
                                <w:color w:val="000000" w:themeColor="text1"/>
                              </w:rPr>
                              <w:t>Brush</w:t>
                            </w:r>
                            <w:proofErr w:type="spellEnd"/>
                            <w:r>
                              <w:rPr>
                                <w:color w:val="000000" w:themeColor="text1"/>
                              </w:rPr>
                              <w:t xml:space="preserve"> my teeth and starting 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0B572" id="_x0000_s1035" style="position:absolute;left:0;text-align:left;margin-left:36.5pt;margin-top:16.8pt;width:414pt;height:10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" filled="f" strokecolor="#030e13 [484]" strokeweight="1pt">
                <v:textbox>
                  <w:txbxContent>
                    <w:p w14:paraId="679F08B0" w14:textId="03D3B094" w:rsidR="00DC5D74" w:rsidRPr="00DC5D74" w:rsidRDefault="00DC5D74" w:rsidP="00DC5D74">
                      <w:pPr>
                        <w:jc w:val="center"/>
                        <w:rPr>
                          <w:color w:val="000000" w:themeColor="text1"/>
                        </w:rPr>
                      </w:pPr>
                      <w:proofErr w:type="spellStart"/>
                      <w:r>
                        <w:t>h</w:t>
                      </w:r>
                      <w:r>
                        <w:rPr>
                          <w:color w:val="000000" w:themeColor="text1"/>
                        </w:rPr>
                        <w:t>Brush</w:t>
                      </w:r>
                      <w:proofErr w:type="spellEnd"/>
                      <w:r>
                        <w:rPr>
                          <w:color w:val="000000" w:themeColor="text1"/>
                        </w:rPr>
                        <w:t xml:space="preserve"> my teeth and starting working</w:t>
                      </w:r>
                    </w:p>
                  </w:txbxContent>
                </v:textbox>
                <w10:wrap anchorx="margin"/>
              </v:rect>
            </w:pict>
          </mc:Fallback>
        </mc:AlternateContent>
      </w:r>
      <w:r w:rsidRPr="006273A7">
        <w:rPr>
          <w:b/>
          <w:bCs/>
          <w:sz w:val="28"/>
          <w:szCs w:val="28"/>
          <w:lang w:val="en-US"/>
        </w:rPr>
        <w:t>What is the first thing that you did after waking up?</w:t>
      </w:r>
    </w:p>
    <w:p w14:paraId="10C56A8B" w14:textId="77777777" w:rsidR="00F61552" w:rsidRDefault="00F61552" w:rsidP="00F61552">
      <w:pPr>
        <w:pStyle w:val="ListParagraph"/>
        <w:rPr>
          <w:b/>
          <w:bCs/>
          <w:lang w:val="en-US"/>
        </w:rPr>
      </w:pPr>
    </w:p>
    <w:p w14:paraId="00950914" w14:textId="77777777" w:rsidR="00F61552" w:rsidRDefault="00F61552" w:rsidP="00F61552">
      <w:pPr>
        <w:rPr>
          <w:lang w:val="en-US"/>
        </w:rPr>
      </w:pPr>
    </w:p>
    <w:p w14:paraId="7089E8AE" w14:textId="77777777" w:rsidR="00F61552" w:rsidRDefault="00F61552" w:rsidP="00F61552">
      <w:pPr>
        <w:pStyle w:val="ListParagraph"/>
        <w:rPr>
          <w:b/>
          <w:bCs/>
          <w:lang w:val="en-US"/>
        </w:rPr>
      </w:pPr>
    </w:p>
    <w:p w14:paraId="75B03FB0" w14:textId="77777777" w:rsidR="00F61552" w:rsidRDefault="00F61552" w:rsidP="00F61552">
      <w:pPr>
        <w:pStyle w:val="ListParagraph"/>
        <w:rPr>
          <w:b/>
          <w:bCs/>
          <w:lang w:val="en-US"/>
        </w:rPr>
      </w:pPr>
    </w:p>
    <w:p w14:paraId="05883EA6" w14:textId="77777777" w:rsidR="00F61552" w:rsidRDefault="00F61552" w:rsidP="00F61552">
      <w:pPr>
        <w:pStyle w:val="ListParagraph"/>
        <w:rPr>
          <w:b/>
          <w:bCs/>
          <w:lang w:val="en-US"/>
        </w:rPr>
      </w:pPr>
    </w:p>
    <w:p w14:paraId="56D81595" w14:textId="77777777" w:rsidR="00F61552" w:rsidRDefault="00F61552" w:rsidP="00F61552">
      <w:pPr>
        <w:pStyle w:val="ListParagraph"/>
        <w:rPr>
          <w:b/>
          <w:bCs/>
          <w:lang w:val="en-US"/>
        </w:rPr>
      </w:pPr>
    </w:p>
    <w:p w14:paraId="3AC0E692" w14:textId="70EFD434" w:rsidR="00F61552" w:rsidRPr="006273A7" w:rsidRDefault="006273A7" w:rsidP="00F61552">
      <w:pPr>
        <w:pStyle w:val="ListParagraph"/>
        <w:numPr>
          <w:ilvl w:val="0"/>
          <w:numId w:val="2"/>
        </w:numPr>
        <w:rPr>
          <w:b/>
          <w:bCs/>
          <w:sz w:val="28"/>
          <w:szCs w:val="28"/>
          <w:lang w:val="en-US"/>
        </w:rPr>
      </w:pPr>
      <w:r>
        <w:rPr>
          <w:b/>
          <w:bCs/>
          <w:sz w:val="28"/>
          <w:szCs w:val="28"/>
          <w:lang w:val="en-US"/>
        </w:rPr>
        <w:t xml:space="preserve">What </w:t>
      </w:r>
      <w:r w:rsidR="00315176">
        <w:rPr>
          <w:b/>
          <w:bCs/>
          <w:sz w:val="28"/>
          <w:szCs w:val="28"/>
          <w:lang w:val="en-US"/>
        </w:rPr>
        <w:t>are</w:t>
      </w:r>
      <w:r>
        <w:rPr>
          <w:b/>
          <w:bCs/>
          <w:sz w:val="28"/>
          <w:szCs w:val="28"/>
          <w:lang w:val="en-US"/>
        </w:rPr>
        <w:t xml:space="preserve"> your expectations </w:t>
      </w:r>
      <w:r w:rsidR="00315176">
        <w:rPr>
          <w:b/>
          <w:bCs/>
          <w:sz w:val="28"/>
          <w:szCs w:val="28"/>
          <w:lang w:val="en-US"/>
        </w:rPr>
        <w:t>for</w:t>
      </w:r>
      <w:r>
        <w:rPr>
          <w:b/>
          <w:bCs/>
          <w:sz w:val="28"/>
          <w:szCs w:val="28"/>
          <w:lang w:val="en-US"/>
        </w:rPr>
        <w:t xml:space="preserve"> today</w:t>
      </w:r>
      <w:r w:rsidR="00F61552"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155A4908" w14:textId="77777777" w:rsidR="00F61552" w:rsidRDefault="00F61552" w:rsidP="00F61552">
      <w:pPr>
        <w:pStyle w:val="ListParagraph"/>
        <w:rPr>
          <w:b/>
          <w:bCs/>
          <w:lang w:val="en-US"/>
        </w:rPr>
      </w:pPr>
      <w:r>
        <w:rPr>
          <w:noProof/>
          <w:lang w:val="en-US"/>
        </w:rPr>
        <mc:AlternateContent>
          <mc:Choice Requires="wps">
            <w:drawing>
              <wp:anchor distT="0" distB="0" distL="114300" distR="114300" simplePos="0" relativeHeight="251672576" behindDoc="0" locked="0" layoutInCell="1" allowOverlap="1" wp14:anchorId="4E45305F" wp14:editId="6672F8E3">
                <wp:simplePos x="0" y="0"/>
                <wp:positionH relativeFrom="margin">
                  <wp:align>right</wp:align>
                </wp:positionH>
                <wp:positionV relativeFrom="paragraph">
                  <wp:posOffset>37465</wp:posOffset>
                </wp:positionV>
                <wp:extent cx="5257800" cy="1162050"/>
                <wp:effectExtent l="0" t="0" r="12700" b="19050"/>
                <wp:wrapNone/>
                <wp:docPr id="178092117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CE8EE3" w14:textId="68C51BDF" w:rsidR="00DC5D74" w:rsidRPr="00DC5D74" w:rsidRDefault="00DC5D74" w:rsidP="00DC5D74">
                            <w:pPr>
                              <w:jc w:val="center"/>
                              <w:rPr>
                                <w:color w:val="000000" w:themeColor="text1"/>
                              </w:rPr>
                            </w:pPr>
                            <w:proofErr w:type="spellStart"/>
                            <w:r>
                              <w:t>j</w:t>
                            </w:r>
                            <w:r>
                              <w:rPr>
                                <w:color w:val="000000" w:themeColor="text1"/>
                              </w:rPr>
                              <w:t>Finish</w:t>
                            </w:r>
                            <w:proofErr w:type="spellEnd"/>
                            <w:r>
                              <w:rPr>
                                <w:color w:val="000000" w:themeColor="text1"/>
                              </w:rPr>
                              <w:t xml:space="preserve"> preparing my presentation slides and meet with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5305F" id="_x0000_s1036" style="position:absolute;left:0;text-align:left;margin-left:362.8pt;margin-top:2.95pt;width:414pt;height:91.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OFrrr5uAgAAMgUAAA4AAAAAAAAAAAAA&#13;&#10;AAAALgIAAGRycy9lMm9Eb2MueG1sUEsBAi0AFAAGAAgAAAAhAJPLB1bfAAAACwEAAA8AAAAAAAAA&#13;&#10;AAAAAAAAyAQAAGRycy9kb3ducmV2LnhtbFBLBQYAAAAABAAEAPMAAADUBQAAAAA=&#13;&#10;" filled="f" strokecolor="#030e13 [484]" strokeweight="1pt">
                <v:textbox>
                  <w:txbxContent>
                    <w:p w14:paraId="3DCE8EE3" w14:textId="68C51BDF" w:rsidR="00DC5D74" w:rsidRPr="00DC5D74" w:rsidRDefault="00DC5D74" w:rsidP="00DC5D74">
                      <w:pPr>
                        <w:jc w:val="center"/>
                        <w:rPr>
                          <w:color w:val="000000" w:themeColor="text1"/>
                        </w:rPr>
                      </w:pPr>
                      <w:proofErr w:type="spellStart"/>
                      <w:r>
                        <w:t>j</w:t>
                      </w:r>
                      <w:r>
                        <w:rPr>
                          <w:color w:val="000000" w:themeColor="text1"/>
                        </w:rPr>
                        <w:t>Finish</w:t>
                      </w:r>
                      <w:proofErr w:type="spellEnd"/>
                      <w:r>
                        <w:rPr>
                          <w:color w:val="000000" w:themeColor="text1"/>
                        </w:rPr>
                        <w:t xml:space="preserve"> preparing my presentation slides and meet with supervisor</w:t>
                      </w:r>
                    </w:p>
                  </w:txbxContent>
                </v:textbox>
                <w10:wrap anchorx="margin"/>
              </v:rect>
            </w:pict>
          </mc:Fallback>
        </mc:AlternateContent>
      </w:r>
    </w:p>
    <w:p w14:paraId="43B07127" w14:textId="77777777" w:rsidR="00F61552" w:rsidRPr="00F61552" w:rsidRDefault="00F61552" w:rsidP="00F61552">
      <w:pPr>
        <w:rPr>
          <w:lang w:val="en-US"/>
        </w:rPr>
      </w:pPr>
    </w:p>
    <w:p w14:paraId="62F1B650" w14:textId="77777777" w:rsidR="00F61552" w:rsidRDefault="00F61552" w:rsidP="00F61552">
      <w:pPr>
        <w:rPr>
          <w:b/>
          <w:bCs/>
          <w:lang w:val="en-US"/>
        </w:rPr>
      </w:pPr>
    </w:p>
    <w:p w14:paraId="6DEC1066" w14:textId="77777777" w:rsidR="00F61552" w:rsidRDefault="00F61552" w:rsidP="00F61552">
      <w:pPr>
        <w:rPr>
          <w:lang w:val="en-US"/>
        </w:rPr>
      </w:pPr>
    </w:p>
    <w:p w14:paraId="143E0421" w14:textId="77777777" w:rsidR="00F61552" w:rsidRDefault="00F61552" w:rsidP="00F61552">
      <w:pPr>
        <w:rPr>
          <w:lang w:val="en-US"/>
        </w:rPr>
      </w:pPr>
    </w:p>
    <w:p w14:paraId="2A312F32" w14:textId="6E190E54" w:rsidR="00F61552" w:rsidRPr="006273A7" w:rsidRDefault="006273A7" w:rsidP="00F61552">
      <w:pPr>
        <w:pStyle w:val="ListParagraph"/>
        <w:numPr>
          <w:ilvl w:val="0"/>
          <w:numId w:val="2"/>
        </w:numPr>
        <w:rPr>
          <w:b/>
          <w:bCs/>
          <w:sz w:val="28"/>
          <w:szCs w:val="28"/>
          <w:lang w:val="en-US"/>
        </w:rPr>
      </w:pPr>
      <w:r>
        <w:rPr>
          <w:b/>
          <w:bCs/>
          <w:sz w:val="28"/>
          <w:szCs w:val="28"/>
          <w:lang w:val="en-US"/>
        </w:rPr>
        <w:t xml:space="preserve">Did you wake up today using an alarm / wake up </w:t>
      </w:r>
      <w:r w:rsidR="00315176">
        <w:rPr>
          <w:b/>
          <w:bCs/>
          <w:sz w:val="28"/>
          <w:szCs w:val="28"/>
          <w:lang w:val="en-US"/>
        </w:rPr>
        <w:t>call,</w:t>
      </w:r>
      <w:r>
        <w:rPr>
          <w:b/>
          <w:bCs/>
          <w:sz w:val="28"/>
          <w:szCs w:val="28"/>
          <w:lang w:val="en-US"/>
        </w:rPr>
        <w:t xml:space="preserve"> by yourself or some other way </w:t>
      </w:r>
      <w:r w:rsidR="00AA46AC">
        <w:rPr>
          <w:b/>
          <w:bCs/>
          <w:sz w:val="28"/>
          <w:szCs w:val="28"/>
          <w:lang w:val="en-US"/>
        </w:rPr>
        <w:t>?</w:t>
      </w:r>
    </w:p>
    <w:p w14:paraId="3BEC5666" w14:textId="77777777" w:rsidR="00F61552" w:rsidRPr="00F61552" w:rsidRDefault="00F61552" w:rsidP="00F61552">
      <w:pPr>
        <w:pStyle w:val="ListParagraph"/>
        <w:rPr>
          <w:b/>
          <w:bCs/>
          <w:lang w:val="en-US"/>
        </w:rPr>
      </w:pPr>
      <w:r>
        <w:rPr>
          <w:noProof/>
          <w:lang w:val="en-US"/>
        </w:rPr>
        <mc:AlternateContent>
          <mc:Choice Requires="wps">
            <w:drawing>
              <wp:anchor distT="0" distB="0" distL="114300" distR="114300" simplePos="0" relativeHeight="251673600" behindDoc="0" locked="0" layoutInCell="1" allowOverlap="1" wp14:anchorId="53EF05BC" wp14:editId="6C1BB15D">
                <wp:simplePos x="0" y="0"/>
                <wp:positionH relativeFrom="margin">
                  <wp:align>right</wp:align>
                </wp:positionH>
                <wp:positionV relativeFrom="paragraph">
                  <wp:posOffset>74930</wp:posOffset>
                </wp:positionV>
                <wp:extent cx="5257800" cy="1162050"/>
                <wp:effectExtent l="0" t="0" r="12700" b="19050"/>
                <wp:wrapNone/>
                <wp:docPr id="180342484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9743973" w14:textId="5A39FD88" w:rsidR="00DC5D74" w:rsidRPr="00DC5D74" w:rsidRDefault="00DC5D74" w:rsidP="00DC5D74">
                            <w:pPr>
                              <w:jc w:val="center"/>
                              <w:rPr>
                                <w:color w:val="000000" w:themeColor="text1"/>
                              </w:rPr>
                            </w:pPr>
                            <w:proofErr w:type="spellStart"/>
                            <w:r>
                              <w:t>b</w:t>
                            </w:r>
                            <w:r>
                              <w:rPr>
                                <w:color w:val="000000" w:themeColor="text1"/>
                              </w:rPr>
                              <w:t>I</w:t>
                            </w:r>
                            <w:proofErr w:type="spellEnd"/>
                            <w:r>
                              <w:rPr>
                                <w:color w:val="000000" w:themeColor="text1"/>
                              </w:rPr>
                              <w:t xml:space="preserve"> woke up by myself but I had backup alarms.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F05BC" id="_x0000_s1037" style="position:absolute;left:0;text-align:left;margin-left:362.8pt;margin-top:5.9pt;width:414pt;height:9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WYz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7EX0TUebaDaPyJDGGTvnbxtqBN3wodHgaRz6h7NbnigjzbQlRzGFWc14O+PzqM/yY+snHU0NyX3&#13;&#10;v7YCFWfmuyVhfi1OT+Ogpc3p/HxGG3xt2by22G17DdS5gl4JJ9My+gdzWGqE9plGfBWzkklYSblL&#13;&#10;LgMeNtdhmGd6JKRarZIbDZcT4c6unYzgkeiotKf+WaAb5RhIyfdwmDGxeKPKwTdGWlhtA+gmSfbI&#13;&#10;69gCGsykpfERiZP/ep+8jk/d8g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DcJZjNuAgAAMgUAAA4AAAAAAAAAAAAA&#13;&#10;AAAALgIAAGRycy9lMm9Eb2MueG1sUEsBAi0AFAAGAAgAAAAhAMfpLszfAAAADAEAAA8AAAAAAAAA&#13;&#10;AAAAAAAAyAQAAGRycy9kb3ducmV2LnhtbFBLBQYAAAAABAAEAPMAAADUBQAAAAA=&#13;&#10;" filled="f" strokecolor="#030e13 [484]" strokeweight="1pt">
                <v:textbox>
                  <w:txbxContent>
                    <w:p w14:paraId="49743973" w14:textId="5A39FD88" w:rsidR="00DC5D74" w:rsidRPr="00DC5D74" w:rsidRDefault="00DC5D74" w:rsidP="00DC5D74">
                      <w:pPr>
                        <w:jc w:val="center"/>
                        <w:rPr>
                          <w:color w:val="000000" w:themeColor="text1"/>
                        </w:rPr>
                      </w:pPr>
                      <w:proofErr w:type="spellStart"/>
                      <w:r>
                        <w:t>b</w:t>
                      </w:r>
                      <w:r>
                        <w:rPr>
                          <w:color w:val="000000" w:themeColor="text1"/>
                        </w:rPr>
                        <w:t>I</w:t>
                      </w:r>
                      <w:proofErr w:type="spellEnd"/>
                      <w:r>
                        <w:rPr>
                          <w:color w:val="000000" w:themeColor="text1"/>
                        </w:rPr>
                        <w:t xml:space="preserve"> woke up by myself but I had backup alarms.</w:t>
                      </w:r>
                    </w:p>
                  </w:txbxContent>
                </v:textbox>
                <w10:wrap anchorx="margin"/>
              </v:rect>
            </w:pict>
          </mc:Fallback>
        </mc:AlternateContent>
      </w:r>
    </w:p>
    <w:p w14:paraId="7BE7265F" w14:textId="071A1FE4" w:rsidR="005E4919" w:rsidRPr="00A022A5" w:rsidRDefault="005E4919" w:rsidP="005E4919">
      <w:pPr>
        <w:pStyle w:val="Heading1"/>
        <w:rPr>
          <w:rFonts w:ascii="Arial" w:eastAsia="Arial" w:hAnsi="Arial" w:cs="Times New Roman"/>
          <w:b/>
          <w:bCs/>
          <w:color w:val="auto"/>
        </w:rPr>
      </w:pPr>
      <w:r w:rsidRPr="00A022A5">
        <w:rPr>
          <w:b/>
          <w:bCs/>
          <w:lang w:val="en-US"/>
        </w:rPr>
        <w:lastRenderedPageBreak/>
        <w:t xml:space="preserve">To be Filled at Night </w:t>
      </w:r>
      <w:r>
        <w:rPr>
          <w:b/>
          <w:bCs/>
          <w:lang w:val="en-US"/>
        </w:rPr>
        <w:t>2</w:t>
      </w:r>
    </w:p>
    <w:p w14:paraId="6DB80312" w14:textId="77777777" w:rsidR="005E4919" w:rsidRDefault="005E4919" w:rsidP="005E4919">
      <w:pPr>
        <w:rPr>
          <w:lang w:val="en-US"/>
        </w:rPr>
      </w:pPr>
    </w:p>
    <w:p w14:paraId="475AAD6B" w14:textId="77777777" w:rsidR="005E4919" w:rsidRPr="004A7711" w:rsidRDefault="005E4919" w:rsidP="005E4919">
      <w:pPr>
        <w:pStyle w:val="ListParagraph"/>
        <w:numPr>
          <w:ilvl w:val="0"/>
          <w:numId w:val="1"/>
        </w:numPr>
        <w:rPr>
          <w:b/>
          <w:bCs/>
          <w:sz w:val="28"/>
          <w:szCs w:val="28"/>
          <w:lang w:val="en-US"/>
        </w:rPr>
      </w:pPr>
      <w:r w:rsidRPr="004A7711">
        <w:rPr>
          <w:b/>
          <w:bCs/>
          <w:sz w:val="28"/>
          <w:szCs w:val="28"/>
          <w:lang w:val="en-US"/>
        </w:rPr>
        <w:t>What time is it right now?</w:t>
      </w:r>
    </w:p>
    <w:p w14:paraId="7CBBC0A7" w14:textId="77777777" w:rsidR="005E4919" w:rsidRPr="004A7711" w:rsidRDefault="005E4919" w:rsidP="005E4919">
      <w:pPr>
        <w:pStyle w:val="ListParagraph"/>
        <w:rPr>
          <w:lang w:val="en-US"/>
        </w:rPr>
      </w:pPr>
      <w:r>
        <w:rPr>
          <w:noProof/>
          <w:lang w:val="en-US"/>
        </w:rPr>
        <mc:AlternateContent>
          <mc:Choice Requires="wps">
            <w:drawing>
              <wp:anchor distT="0" distB="0" distL="114300" distR="114300" simplePos="0" relativeHeight="251679744" behindDoc="0" locked="0" layoutInCell="1" allowOverlap="1" wp14:anchorId="22C2BE8F" wp14:editId="241541A7">
                <wp:simplePos x="0" y="0"/>
                <wp:positionH relativeFrom="margin">
                  <wp:align>right</wp:align>
                </wp:positionH>
                <wp:positionV relativeFrom="paragraph">
                  <wp:posOffset>37465</wp:posOffset>
                </wp:positionV>
                <wp:extent cx="5257800" cy="495300"/>
                <wp:effectExtent l="0" t="0" r="12700" b="12700"/>
                <wp:wrapNone/>
                <wp:docPr id="1925349044"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04DE4E" w14:textId="6EECB4D4" w:rsidR="005E4919" w:rsidRPr="00DC5D74" w:rsidRDefault="005E4919" w:rsidP="005E4919">
                            <w:pPr>
                              <w:jc w:val="center"/>
                              <w:rPr>
                                <w:color w:val="000000" w:themeColor="text1"/>
                                <w:lang w:eastAsia="zh-CN"/>
                              </w:rPr>
                            </w:pPr>
                            <w:r>
                              <w:rPr>
                                <w:rFonts w:eastAsiaTheme="minorHAnsi"/>
                                <w:color w:val="000000" w:themeColor="text1"/>
                                <w:lang w:eastAsia="zh-CN"/>
                              </w:rPr>
                              <w:t>12AM</w:t>
                            </w:r>
                            <w:r>
                              <w:rPr>
                                <w:rFonts w:eastAsiaTheme="minorHAnsi"/>
                                <w:color w:val="000000" w:themeColor="text1"/>
                                <w:lang w:eastAsia="zh-CN"/>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C2BE8F" id="_x0000_s1038" style="position:absolute;left:0;text-align:left;margin-left:362.8pt;margin-top:2.95pt;width:414pt;height:39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WembAIAADE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oZm&#13;&#10;cBpD49YGyv0aGUKveu/kTU03cSt8WAskmdPl0eiGe/poA23BYbA4qwB/f7Qf40l95OWspbEpuP+1&#13;&#10;Fag4Mz8s6fJ8MpvFOUuL2fx0Sgt87dm89thtcwV0cxN6JJxMZowP5mBqhOaZJnwVq5JLWEm1Cy4D&#13;&#10;HhZXoR9neiOkWq1SGM2WE+HWPjoZwSPRUWlP3bNAN8gxkJDv4DBiYvFGlX1szLSw2gbQdZLskdfh&#13;&#10;Cmguk5aGNyQO/ut1ijq+dMs/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FEBZ6ZsAgAAMQUAAA4AAAAAAAAAAAAAAAAA&#13;&#10;LgIAAGRycy9lMm9Eb2MueG1sUEsBAi0AFAAGAAgAAAAhAMfMAfveAAAACgEAAA8AAAAAAAAAAAAA&#13;&#10;AAAAxgQAAGRycy9kb3ducmV2LnhtbFBLBQYAAAAABAAEAPMAAADRBQAAAAA=&#13;&#10;" filled="f" strokecolor="#030e13 [484]" strokeweight="1pt">
                <v:textbox>
                  <w:txbxContent>
                    <w:p w14:paraId="2304DE4E" w14:textId="6EECB4D4" w:rsidR="005E4919" w:rsidRPr="00DC5D74" w:rsidRDefault="005E4919" w:rsidP="005E4919">
                      <w:pPr>
                        <w:jc w:val="center"/>
                        <w:rPr>
                          <w:color w:val="000000" w:themeColor="text1"/>
                          <w:lang w:eastAsia="zh-CN"/>
                        </w:rPr>
                      </w:pPr>
                      <w:r>
                        <w:rPr>
                          <w:rFonts w:eastAsiaTheme="minorHAnsi"/>
                          <w:color w:val="000000" w:themeColor="text1"/>
                          <w:lang w:eastAsia="zh-CN"/>
                        </w:rPr>
                        <w:t>12AM</w:t>
                      </w:r>
                      <w:r>
                        <w:rPr>
                          <w:rFonts w:eastAsiaTheme="minorHAnsi"/>
                          <w:color w:val="000000" w:themeColor="text1"/>
                          <w:lang w:eastAsia="zh-CN"/>
                        </w:rPr>
                        <w:tab/>
                      </w:r>
                    </w:p>
                  </w:txbxContent>
                </v:textbox>
                <w10:wrap anchorx="margin"/>
              </v:rect>
            </w:pict>
          </mc:Fallback>
        </mc:AlternateContent>
      </w:r>
    </w:p>
    <w:p w14:paraId="49DABE41" w14:textId="77777777" w:rsidR="005E4919" w:rsidRDefault="005E4919" w:rsidP="005E4919">
      <w:pPr>
        <w:rPr>
          <w:b/>
          <w:bCs/>
          <w:sz w:val="32"/>
          <w:szCs w:val="32"/>
          <w:lang w:val="en-US"/>
        </w:rPr>
      </w:pPr>
    </w:p>
    <w:p w14:paraId="67C1998E" w14:textId="77777777" w:rsidR="005E4919" w:rsidRDefault="005E4919" w:rsidP="005E4919">
      <w:pPr>
        <w:pStyle w:val="ListParagraph"/>
        <w:numPr>
          <w:ilvl w:val="0"/>
          <w:numId w:val="1"/>
        </w:numPr>
        <w:rPr>
          <w:b/>
          <w:bCs/>
          <w:sz w:val="28"/>
          <w:szCs w:val="28"/>
          <w:lang w:val="en-US"/>
        </w:rPr>
      </w:pPr>
      <w:r w:rsidRPr="004A7711">
        <w:rPr>
          <w:b/>
          <w:bCs/>
          <w:sz w:val="28"/>
          <w:szCs w:val="28"/>
          <w:lang w:val="en-US"/>
        </w:rPr>
        <w:t>How was your Day?</w:t>
      </w:r>
    </w:p>
    <w:p w14:paraId="092CC38B" w14:textId="77777777" w:rsidR="005E4919" w:rsidRDefault="005E4919" w:rsidP="005E4919">
      <w:pPr>
        <w:pStyle w:val="ListParagraph"/>
        <w:rPr>
          <w:b/>
          <w:bCs/>
          <w:sz w:val="28"/>
          <w:szCs w:val="28"/>
          <w:lang w:val="en-US"/>
        </w:rPr>
      </w:pPr>
      <w:r>
        <w:rPr>
          <w:noProof/>
          <w:lang w:val="en-US"/>
        </w:rPr>
        <mc:AlternateContent>
          <mc:Choice Requires="wps">
            <w:drawing>
              <wp:anchor distT="0" distB="0" distL="114300" distR="114300" simplePos="0" relativeHeight="251680768" behindDoc="0" locked="0" layoutInCell="1" allowOverlap="1" wp14:anchorId="5E846501" wp14:editId="1823C031">
                <wp:simplePos x="0" y="0"/>
                <wp:positionH relativeFrom="margin">
                  <wp:align>right</wp:align>
                </wp:positionH>
                <wp:positionV relativeFrom="paragraph">
                  <wp:posOffset>19685</wp:posOffset>
                </wp:positionV>
                <wp:extent cx="5257800" cy="1498600"/>
                <wp:effectExtent l="0" t="0" r="12700" b="12700"/>
                <wp:wrapNone/>
                <wp:docPr id="51630823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D37B4F" w14:textId="2C476ACD" w:rsidR="005E4919" w:rsidRPr="00DC5D74" w:rsidRDefault="005E4919" w:rsidP="005E4919">
                            <w:pPr>
                              <w:jc w:val="center"/>
                              <w:rPr>
                                <w:color w:val="000000" w:themeColor="text1"/>
                              </w:rPr>
                            </w:pPr>
                            <w:r>
                              <w:rPr>
                                <w:color w:val="000000" w:themeColor="text1"/>
                              </w:rPr>
                              <w:t>Very busy but satisfying.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46501" id="_x0000_s1039" style="position:absolute;left:0;text-align:left;margin-left:362.8pt;margin-top:1.55pt;width:414pt;height:118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F59vMxtAgAAMgUAAA4AAAAAAAAAAAAA&#13;&#10;AAAALgIAAGRycy9lMm9Eb2MueG1sUEsBAi0AFAAGAAgAAAAhADVmIxrgAAAACwEAAA8AAAAAAAAA&#13;&#10;AAAAAAAAxwQAAGRycy9kb3ducmV2LnhtbFBLBQYAAAAABAAEAPMAAADUBQAAAAA=&#13;&#10;" filled="f" strokecolor="#030e13 [484]" strokeweight="1pt">
                <v:textbox>
                  <w:txbxContent>
                    <w:p w14:paraId="4DD37B4F" w14:textId="2C476ACD" w:rsidR="005E4919" w:rsidRPr="00DC5D74" w:rsidRDefault="005E4919" w:rsidP="005E4919">
                      <w:pPr>
                        <w:jc w:val="center"/>
                        <w:rPr>
                          <w:color w:val="000000" w:themeColor="text1"/>
                        </w:rPr>
                      </w:pPr>
                      <w:r>
                        <w:rPr>
                          <w:color w:val="000000" w:themeColor="text1"/>
                        </w:rPr>
                        <w:t>Very busy but satisfying.</w:t>
                      </w:r>
                    </w:p>
                  </w:txbxContent>
                </v:textbox>
                <w10:wrap anchorx="margin"/>
              </v:rect>
            </w:pict>
          </mc:Fallback>
        </mc:AlternateContent>
      </w:r>
    </w:p>
    <w:p w14:paraId="15564EA4" w14:textId="77777777" w:rsidR="005E4919" w:rsidRDefault="005E4919" w:rsidP="005E4919">
      <w:pPr>
        <w:rPr>
          <w:lang w:val="en-US"/>
        </w:rPr>
      </w:pPr>
    </w:p>
    <w:p w14:paraId="2B13A453" w14:textId="77777777" w:rsidR="005E4919" w:rsidRDefault="005E4919" w:rsidP="005E4919">
      <w:pPr>
        <w:rPr>
          <w:lang w:val="en-US"/>
        </w:rPr>
      </w:pPr>
    </w:p>
    <w:p w14:paraId="2B93C737" w14:textId="77777777" w:rsidR="005E4919" w:rsidRDefault="005E4919" w:rsidP="005E4919">
      <w:pPr>
        <w:rPr>
          <w:lang w:val="en-US"/>
        </w:rPr>
      </w:pPr>
    </w:p>
    <w:p w14:paraId="5F4E5242" w14:textId="77777777" w:rsidR="005E4919" w:rsidRDefault="005E4919" w:rsidP="005E4919">
      <w:pPr>
        <w:rPr>
          <w:lang w:val="en-US"/>
        </w:rPr>
      </w:pPr>
    </w:p>
    <w:p w14:paraId="5AB6A08A" w14:textId="77777777" w:rsidR="005E4919" w:rsidRDefault="005E4919" w:rsidP="005E4919">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681792" behindDoc="0" locked="0" layoutInCell="1" allowOverlap="1" wp14:anchorId="2E90CFB3" wp14:editId="047CCCD7">
                <wp:simplePos x="0" y="0"/>
                <wp:positionH relativeFrom="margin">
                  <wp:align>right</wp:align>
                </wp:positionH>
                <wp:positionV relativeFrom="paragraph">
                  <wp:posOffset>492760</wp:posOffset>
                </wp:positionV>
                <wp:extent cx="5257800" cy="1308100"/>
                <wp:effectExtent l="0" t="0" r="12700" b="12700"/>
                <wp:wrapNone/>
                <wp:docPr id="144235922"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1739B3" w14:textId="6CE01E0C" w:rsidR="005E4919" w:rsidRPr="00DC5D74" w:rsidRDefault="005E4919" w:rsidP="005E4919">
                            <w:pPr>
                              <w:rPr>
                                <w:color w:val="000000" w:themeColor="text1"/>
                              </w:rPr>
                            </w:pPr>
                            <w:r>
                              <w:rPr>
                                <w:color w:val="000000" w:themeColor="text1"/>
                              </w:rPr>
                              <w:t>Had a shower and watched a 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0CFB3" id="_x0000_s1040" style="position:absolute;left:0;text-align:left;margin-left:362.8pt;margin-top:38.8pt;width:414pt;height:103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" filled="f" strokecolor="#030e13 [484]" strokeweight="1pt">
                <v:textbox>
                  <w:txbxContent>
                    <w:p w14:paraId="1D1739B3" w14:textId="6CE01E0C" w:rsidR="005E4919" w:rsidRPr="00DC5D74" w:rsidRDefault="005E4919" w:rsidP="005E4919">
                      <w:pPr>
                        <w:rPr>
                          <w:color w:val="000000" w:themeColor="text1"/>
                        </w:rPr>
                      </w:pPr>
                      <w:r>
                        <w:rPr>
                          <w:color w:val="000000" w:themeColor="text1"/>
                        </w:rPr>
                        <w:t>Had a shower and watched a show.</w:t>
                      </w:r>
                    </w:p>
                  </w:txbxContent>
                </v:textbox>
                <w10:wrap anchorx="margin"/>
              </v:rect>
            </w:pict>
          </mc:Fallback>
        </mc:AlternateContent>
      </w:r>
      <w:r w:rsidRPr="006273A7">
        <w:rPr>
          <w:b/>
          <w:bCs/>
          <w:sz w:val="28"/>
          <w:szCs w:val="28"/>
          <w:lang w:val="en-US"/>
        </w:rPr>
        <w:t>What is the last thing that you did before deciding to sleep tonight?</w:t>
      </w:r>
    </w:p>
    <w:p w14:paraId="2B39C3EC" w14:textId="77777777" w:rsidR="005E4919" w:rsidRDefault="005E4919" w:rsidP="005E4919">
      <w:pPr>
        <w:pStyle w:val="ListParagraph"/>
        <w:rPr>
          <w:b/>
          <w:bCs/>
          <w:lang w:val="en-US"/>
        </w:rPr>
      </w:pPr>
    </w:p>
    <w:p w14:paraId="621DFCE3" w14:textId="77777777" w:rsidR="005E4919" w:rsidRDefault="005E4919" w:rsidP="005E4919">
      <w:pPr>
        <w:rPr>
          <w:lang w:val="en-US"/>
        </w:rPr>
      </w:pPr>
    </w:p>
    <w:p w14:paraId="337B8D99" w14:textId="77777777" w:rsidR="005E4919" w:rsidRDefault="005E4919" w:rsidP="005E4919">
      <w:pPr>
        <w:pStyle w:val="ListParagraph"/>
        <w:rPr>
          <w:b/>
          <w:bCs/>
          <w:lang w:val="en-US"/>
        </w:rPr>
      </w:pPr>
    </w:p>
    <w:p w14:paraId="25F3E719" w14:textId="77777777" w:rsidR="005E4919" w:rsidRDefault="005E4919" w:rsidP="005E4919">
      <w:pPr>
        <w:pStyle w:val="ListParagraph"/>
        <w:rPr>
          <w:b/>
          <w:bCs/>
          <w:lang w:val="en-US"/>
        </w:rPr>
      </w:pPr>
    </w:p>
    <w:p w14:paraId="18F56C9F" w14:textId="77777777" w:rsidR="005E4919" w:rsidRDefault="005E4919" w:rsidP="005E4919">
      <w:pPr>
        <w:pStyle w:val="ListParagraph"/>
        <w:rPr>
          <w:b/>
          <w:bCs/>
          <w:lang w:val="en-US"/>
        </w:rPr>
      </w:pPr>
    </w:p>
    <w:p w14:paraId="1A54CEA1" w14:textId="77777777" w:rsidR="005E4919" w:rsidRDefault="005E4919" w:rsidP="005E4919">
      <w:pPr>
        <w:pStyle w:val="ListParagraph"/>
        <w:rPr>
          <w:b/>
          <w:bCs/>
          <w:lang w:val="en-US"/>
        </w:rPr>
      </w:pPr>
    </w:p>
    <w:p w14:paraId="4287B92D" w14:textId="77777777" w:rsidR="005E4919" w:rsidRPr="006273A7" w:rsidRDefault="005E4919" w:rsidP="005E4919">
      <w:pPr>
        <w:pStyle w:val="ListParagraph"/>
        <w:numPr>
          <w:ilvl w:val="0"/>
          <w:numId w:val="1"/>
        </w:numPr>
        <w:rPr>
          <w:b/>
          <w:bCs/>
          <w:sz w:val="28"/>
          <w:szCs w:val="28"/>
          <w:lang w:val="en-US"/>
        </w:rPr>
      </w:pPr>
      <w:r w:rsidRPr="006273A7">
        <w:rPr>
          <w:b/>
          <w:bCs/>
          <w:sz w:val="28"/>
          <w:szCs w:val="28"/>
          <w:lang w:val="en-US"/>
        </w:rPr>
        <w:t>Did you have any naps today?</w:t>
      </w:r>
    </w:p>
    <w:p w14:paraId="6BD7C026"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82816" behindDoc="0" locked="0" layoutInCell="1" allowOverlap="1" wp14:anchorId="42CAFA2B" wp14:editId="7FEC27F2">
                <wp:simplePos x="0" y="0"/>
                <wp:positionH relativeFrom="margin">
                  <wp:align>right</wp:align>
                </wp:positionH>
                <wp:positionV relativeFrom="paragraph">
                  <wp:posOffset>37465</wp:posOffset>
                </wp:positionV>
                <wp:extent cx="5257800" cy="1162050"/>
                <wp:effectExtent l="0" t="0" r="12700" b="19050"/>
                <wp:wrapNone/>
                <wp:docPr id="1555390876"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9B37568" w14:textId="77777777" w:rsidR="005E4919" w:rsidRPr="00DC5D74" w:rsidRDefault="005E4919" w:rsidP="005E4919">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AFA2B" id="_x0000_s1041" style="position:absolute;left:0;text-align:left;margin-left:362.8pt;margin-top:2.95pt;width:414pt;height:91.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NRp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LeXSNRxuo9o/IEAbZeydvG+rEnfDhUSDpnLpHsxse6KMNdCWHccVZDfj7o/PoT/IjK2cdzU3J&#13;&#10;/a+tQMWZ+W5JmF+L09M4aGlzOj+f0QZfWzavLXbbXgN1rqBXwsm0jP7BHJYaoX2mEV/FrGQSVlLu&#13;&#10;ksuAh811GOaZHgmpVqvkRsPlRLizaycjeCQ6Ku2pfxboRjkGUvI9HGZMLN6ocvCNkRZW2wC6SZI9&#13;&#10;8jq2gAYzaWl8ROLkv94nr+NTt/wD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KyI1GluAgAAMgUAAA4AAAAAAAAAAAAA&#13;&#10;AAAALgIAAGRycy9lMm9Eb2MueG1sUEsBAi0AFAAGAAgAAAAhAJPLB1bfAAAACwEAAA8AAAAAAAAA&#13;&#10;AAAAAAAAyAQAAGRycy9kb3ducmV2LnhtbFBLBQYAAAAABAAEAPMAAADUBQAAAAA=&#13;&#10;" filled="f" strokecolor="#030e13 [484]" strokeweight="1pt">
                <v:textbox>
                  <w:txbxContent>
                    <w:p w14:paraId="59B37568" w14:textId="77777777" w:rsidR="005E4919" w:rsidRPr="00DC5D74" w:rsidRDefault="005E4919" w:rsidP="005E4919">
                      <w:pPr>
                        <w:jc w:val="center"/>
                        <w:rPr>
                          <w:color w:val="000000" w:themeColor="text1"/>
                        </w:rPr>
                      </w:pPr>
                      <w:r>
                        <w:rPr>
                          <w:color w:val="000000" w:themeColor="text1"/>
                        </w:rPr>
                        <w:t>No</w:t>
                      </w:r>
                    </w:p>
                  </w:txbxContent>
                </v:textbox>
                <w10:wrap anchorx="margin"/>
              </v:rect>
            </w:pict>
          </mc:Fallback>
        </mc:AlternateContent>
      </w:r>
    </w:p>
    <w:p w14:paraId="4EF3529D" w14:textId="77777777" w:rsidR="005E4919" w:rsidRPr="00F61552" w:rsidRDefault="005E4919" w:rsidP="005E4919">
      <w:pPr>
        <w:rPr>
          <w:lang w:val="en-US"/>
        </w:rPr>
      </w:pPr>
    </w:p>
    <w:p w14:paraId="67B51E95" w14:textId="77777777" w:rsidR="005E4919" w:rsidRDefault="005E4919" w:rsidP="005E4919">
      <w:pPr>
        <w:rPr>
          <w:b/>
          <w:bCs/>
          <w:lang w:val="en-US"/>
        </w:rPr>
      </w:pPr>
    </w:p>
    <w:p w14:paraId="2A633A42" w14:textId="77777777" w:rsidR="005E4919" w:rsidRDefault="005E4919" w:rsidP="005E4919">
      <w:pPr>
        <w:rPr>
          <w:lang w:val="en-US"/>
        </w:rPr>
      </w:pPr>
    </w:p>
    <w:p w14:paraId="3BBEC0AE" w14:textId="77777777" w:rsidR="005E4919" w:rsidRDefault="005E4919" w:rsidP="005E4919">
      <w:pPr>
        <w:rPr>
          <w:lang w:val="en-US"/>
        </w:rPr>
      </w:pPr>
    </w:p>
    <w:p w14:paraId="1FF2B0B9" w14:textId="77777777" w:rsidR="005E4919" w:rsidRPr="006273A7" w:rsidRDefault="005E4919" w:rsidP="005E4919">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3C72770F"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83840" behindDoc="0" locked="0" layoutInCell="1" allowOverlap="1" wp14:anchorId="21C57770" wp14:editId="2F83B537">
                <wp:simplePos x="0" y="0"/>
                <wp:positionH relativeFrom="margin">
                  <wp:align>right</wp:align>
                </wp:positionH>
                <wp:positionV relativeFrom="paragraph">
                  <wp:posOffset>74930</wp:posOffset>
                </wp:positionV>
                <wp:extent cx="5257800" cy="1162050"/>
                <wp:effectExtent l="0" t="0" r="12700" b="19050"/>
                <wp:wrapNone/>
                <wp:docPr id="2145376111"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28B7D52" w14:textId="7A518C09" w:rsidR="005E4919" w:rsidRPr="00DC5D74" w:rsidRDefault="005E4919" w:rsidP="005E4919">
                            <w:pPr>
                              <w:jc w:val="center"/>
                              <w:rPr>
                                <w:color w:val="000000" w:themeColor="text1"/>
                              </w:rPr>
                            </w:pPr>
                            <w:r>
                              <w:rPr>
                                <w:color w:val="000000" w:themeColor="text1"/>
                              </w:rPr>
                              <w:t xml:space="preserve">Right </w:t>
                            </w:r>
                            <w:proofErr w:type="gramStart"/>
                            <w:r>
                              <w:rPr>
                                <w:color w:val="000000" w:themeColor="text1"/>
                              </w:rPr>
                              <w:t>now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57770" id="_x0000_s1042" style="position:absolute;left:0;text-align:left;margin-left:362.8pt;margin-top:5.9pt;width:414pt;height:91.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f0k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Ls+gajzZQ7R+RIQyy907eNtSJO+HDo0DSOXWPZjc80Ecb6EoO44qzGvD3R+fRn+RHVs46mpuS&#13;&#10;+19bgYoz892SML8Wp6dx0NLmdH4+ow2+tmxeW+y2vQbqXEGvhJNpGf2DOSw1QvtMI76KWckkrKTc&#13;&#10;JZcBD5vrMMwzPRJSrVbJjYbLiXBn105G8Eh0VNpT/yzQjXIMpOR7OMyYWLxR5eAbIy2stgF0kyR7&#13;&#10;5HVsAQ1m0tL4iMTJf71PXsenbvkH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Jcp/SRuAgAAMgUAAA4AAAAAAAAAAAAA&#13;&#10;AAAALgIAAGRycy9lMm9Eb2MueG1sUEsBAi0AFAAGAAgAAAAhAMfpLszfAAAADAEAAA8AAAAAAAAA&#13;&#10;AAAAAAAAyAQAAGRycy9kb3ducmV2LnhtbFBLBQYAAAAABAAEAPMAAADUBQAAAAA=&#13;&#10;" filled="f" strokecolor="#030e13 [484]" strokeweight="1pt">
                <v:textbox>
                  <w:txbxContent>
                    <w:p w14:paraId="628B7D52" w14:textId="7A518C09" w:rsidR="005E4919" w:rsidRPr="00DC5D74" w:rsidRDefault="005E4919" w:rsidP="005E4919">
                      <w:pPr>
                        <w:jc w:val="center"/>
                        <w:rPr>
                          <w:color w:val="000000" w:themeColor="text1"/>
                        </w:rPr>
                      </w:pPr>
                      <w:r>
                        <w:rPr>
                          <w:color w:val="000000" w:themeColor="text1"/>
                        </w:rPr>
                        <w:t xml:space="preserve">Right </w:t>
                      </w:r>
                      <w:proofErr w:type="gramStart"/>
                      <w:r>
                        <w:rPr>
                          <w:color w:val="000000" w:themeColor="text1"/>
                        </w:rPr>
                        <w:t>now</w:t>
                      </w:r>
                      <w:proofErr w:type="gramEnd"/>
                    </w:p>
                  </w:txbxContent>
                </v:textbox>
                <w10:wrap anchorx="margin"/>
              </v:rect>
            </w:pict>
          </mc:Fallback>
        </mc:AlternateContent>
      </w:r>
    </w:p>
    <w:p w14:paraId="0E4E49BA" w14:textId="77777777" w:rsidR="005E4919" w:rsidRPr="00F61552" w:rsidRDefault="005E4919" w:rsidP="005E4919">
      <w:pPr>
        <w:rPr>
          <w:lang w:val="en-US"/>
        </w:rPr>
      </w:pPr>
    </w:p>
    <w:p w14:paraId="6C6F1ECA" w14:textId="77777777" w:rsidR="005E4919" w:rsidRDefault="005E4919" w:rsidP="005E4919">
      <w:pPr>
        <w:rPr>
          <w:lang w:val="en-US"/>
        </w:rPr>
      </w:pPr>
    </w:p>
    <w:p w14:paraId="7DFD0A63" w14:textId="10461937" w:rsidR="005E4919" w:rsidRDefault="005E4919" w:rsidP="005E4919">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Day 2</w:t>
      </w:r>
    </w:p>
    <w:p w14:paraId="6F848474" w14:textId="77777777" w:rsidR="005E4919" w:rsidRDefault="005E4919" w:rsidP="005E4919">
      <w:pPr>
        <w:rPr>
          <w:lang w:val="en-US"/>
        </w:rPr>
      </w:pPr>
    </w:p>
    <w:p w14:paraId="49DA4628" w14:textId="77777777" w:rsidR="005E4919" w:rsidRPr="004A7711" w:rsidRDefault="005E4919" w:rsidP="005E4919">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55C25BA6" w14:textId="77777777" w:rsidR="005E4919" w:rsidRPr="004A7711" w:rsidRDefault="005E4919" w:rsidP="005E4919">
      <w:pPr>
        <w:pStyle w:val="ListParagraph"/>
        <w:rPr>
          <w:lang w:val="en-US"/>
        </w:rPr>
      </w:pPr>
      <w:r>
        <w:rPr>
          <w:noProof/>
          <w:lang w:val="en-US"/>
        </w:rPr>
        <mc:AlternateContent>
          <mc:Choice Requires="wps">
            <w:drawing>
              <wp:anchor distT="0" distB="0" distL="114300" distR="114300" simplePos="0" relativeHeight="251684864" behindDoc="0" locked="0" layoutInCell="1" allowOverlap="1" wp14:anchorId="6ACBDB4A" wp14:editId="29A89DB2">
                <wp:simplePos x="0" y="0"/>
                <wp:positionH relativeFrom="margin">
                  <wp:align>right</wp:align>
                </wp:positionH>
                <wp:positionV relativeFrom="paragraph">
                  <wp:posOffset>37465</wp:posOffset>
                </wp:positionV>
                <wp:extent cx="5257800" cy="495300"/>
                <wp:effectExtent l="0" t="0" r="12700" b="12700"/>
                <wp:wrapNone/>
                <wp:docPr id="537284306"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630A56" w14:textId="68A3B4C6" w:rsidR="005E4919" w:rsidRPr="00DC5D74" w:rsidRDefault="005E4919" w:rsidP="005E4919">
                            <w:pPr>
                              <w:jc w:val="center"/>
                              <w:rPr>
                                <w:color w:val="000000" w:themeColor="text1"/>
                              </w:rPr>
                            </w:pPr>
                            <w:r>
                              <w:rPr>
                                <w:color w:val="000000" w:themeColor="text1"/>
                              </w:rPr>
                              <w:t>6:30AM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BDB4A" id="_x0000_s1043" style="position:absolute;left:0;text-align:left;margin-left:362.8pt;margin-top:2.95pt;width:414pt;height:39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h1xbAIAADE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oZm&#13;&#10;8DSGxq0NlPs1MoRe9d7Jm5pu4lb4sBZIMqfLo9EN9/TRBtqCw2BxVgH+/mg/xpP6yMtZS2NTcP9r&#13;&#10;K1BxZn5Y0uX5ZDaLc5YWs/nplBb42rN57bHb5gro5ib0SDiZzBgfzMHUCM0zTfgqViWXsJJqF1wG&#13;&#10;PCyuQj/O9EZItVqlMJotJ8KtfXQygkeio9KeumeBbpBjICHfwWHExOKNKvvYmGlhtQ2g6yTZI6/D&#13;&#10;FdBcJi0Nb0gc/NfrFHV86ZZ/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BziHXFsAgAAMQUAAA4AAAAAAAAAAAAAAAAA&#13;&#10;LgIAAGRycy9lMm9Eb2MueG1sUEsBAi0AFAAGAAgAAAAhAMfMAfveAAAACgEAAA8AAAAAAAAAAAAA&#13;&#10;AAAAxgQAAGRycy9kb3ducmV2LnhtbFBLBQYAAAAABAAEAPMAAADRBQAAAAA=&#13;&#10;" filled="f" strokecolor="#030e13 [484]" strokeweight="1pt">
                <v:textbox>
                  <w:txbxContent>
                    <w:p w14:paraId="4F630A56" w14:textId="68A3B4C6" w:rsidR="005E4919" w:rsidRPr="00DC5D74" w:rsidRDefault="005E4919" w:rsidP="005E4919">
                      <w:pPr>
                        <w:jc w:val="center"/>
                        <w:rPr>
                          <w:color w:val="000000" w:themeColor="text1"/>
                        </w:rPr>
                      </w:pPr>
                      <w:r>
                        <w:rPr>
                          <w:color w:val="000000" w:themeColor="text1"/>
                        </w:rPr>
                        <w:t>6:30AM</w:t>
                      </w:r>
                    </w:p>
                  </w:txbxContent>
                </v:textbox>
                <w10:wrap anchorx="margin"/>
              </v:rect>
            </w:pict>
          </mc:Fallback>
        </mc:AlternateContent>
      </w:r>
    </w:p>
    <w:p w14:paraId="1C42D775" w14:textId="77777777" w:rsidR="005E4919" w:rsidRDefault="005E4919" w:rsidP="005E4919">
      <w:pPr>
        <w:rPr>
          <w:b/>
          <w:bCs/>
          <w:sz w:val="32"/>
          <w:szCs w:val="32"/>
          <w:lang w:val="en-US"/>
        </w:rPr>
      </w:pPr>
    </w:p>
    <w:p w14:paraId="4B506969" w14:textId="77777777" w:rsidR="005E4919" w:rsidRDefault="005E4919" w:rsidP="005E4919">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66E8CD0A" w14:textId="77777777" w:rsidR="005E4919" w:rsidRDefault="005E4919" w:rsidP="005E4919">
      <w:pPr>
        <w:pStyle w:val="ListParagraph"/>
        <w:rPr>
          <w:b/>
          <w:bCs/>
          <w:sz w:val="28"/>
          <w:szCs w:val="28"/>
          <w:lang w:val="en-US"/>
        </w:rPr>
      </w:pPr>
      <w:r>
        <w:rPr>
          <w:noProof/>
          <w:lang w:val="en-US"/>
        </w:rPr>
        <mc:AlternateContent>
          <mc:Choice Requires="wps">
            <w:drawing>
              <wp:anchor distT="0" distB="0" distL="114300" distR="114300" simplePos="0" relativeHeight="251685888" behindDoc="0" locked="0" layoutInCell="1" allowOverlap="1" wp14:anchorId="44B67A39" wp14:editId="277BBE44">
                <wp:simplePos x="0" y="0"/>
                <wp:positionH relativeFrom="margin">
                  <wp:align>right</wp:align>
                </wp:positionH>
                <wp:positionV relativeFrom="paragraph">
                  <wp:posOffset>19685</wp:posOffset>
                </wp:positionV>
                <wp:extent cx="5257800" cy="1498600"/>
                <wp:effectExtent l="0" t="0" r="12700" b="12700"/>
                <wp:wrapNone/>
                <wp:docPr id="138685318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FF28AEA" w14:textId="0FC7B2E1" w:rsidR="005E4919" w:rsidRPr="00DC5D74" w:rsidRDefault="005E4919" w:rsidP="005E4919">
                            <w:pPr>
                              <w:rPr>
                                <w:i/>
                                <w:iCs/>
                                <w:color w:val="000000" w:themeColor="text1"/>
                              </w:rPr>
                            </w:pPr>
                            <w:r>
                              <w:rPr>
                                <w:color w:val="000000" w:themeColor="text1"/>
                              </w:rPr>
                              <w:t>I slept restlessly.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7A39" id="_x0000_s1044" style="position:absolute;left:0;text-align:left;margin-left:362.8pt;margin-top:1.55pt;width:414pt;height:118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" filled="f" strokecolor="#030e13 [484]" strokeweight="1pt">
                <v:textbox>
                  <w:txbxContent>
                    <w:p w14:paraId="2FF28AEA" w14:textId="0FC7B2E1" w:rsidR="005E4919" w:rsidRPr="00DC5D74" w:rsidRDefault="005E4919" w:rsidP="005E4919">
                      <w:pPr>
                        <w:rPr>
                          <w:i/>
                          <w:iCs/>
                          <w:color w:val="000000" w:themeColor="text1"/>
                        </w:rPr>
                      </w:pPr>
                      <w:r>
                        <w:rPr>
                          <w:color w:val="000000" w:themeColor="text1"/>
                        </w:rPr>
                        <w:t>I slept restlessly.</w:t>
                      </w:r>
                    </w:p>
                  </w:txbxContent>
                </v:textbox>
                <w10:wrap anchorx="margin"/>
              </v:rect>
            </w:pict>
          </mc:Fallback>
        </mc:AlternateContent>
      </w:r>
    </w:p>
    <w:p w14:paraId="0C0EE80E" w14:textId="77777777" w:rsidR="005E4919" w:rsidRDefault="005E4919" w:rsidP="005E4919">
      <w:pPr>
        <w:rPr>
          <w:lang w:val="en-US"/>
        </w:rPr>
      </w:pPr>
    </w:p>
    <w:p w14:paraId="32E91862" w14:textId="77777777" w:rsidR="005E4919" w:rsidRDefault="005E4919" w:rsidP="005E4919">
      <w:pPr>
        <w:rPr>
          <w:lang w:val="en-US"/>
        </w:rPr>
      </w:pPr>
    </w:p>
    <w:p w14:paraId="33594364" w14:textId="77777777" w:rsidR="005E4919" w:rsidRDefault="005E4919" w:rsidP="005E4919">
      <w:pPr>
        <w:rPr>
          <w:lang w:val="en-US"/>
        </w:rPr>
      </w:pPr>
    </w:p>
    <w:p w14:paraId="027B1A5D" w14:textId="77777777" w:rsidR="005E4919" w:rsidRDefault="005E4919" w:rsidP="005E4919">
      <w:pPr>
        <w:rPr>
          <w:lang w:val="en-US"/>
        </w:rPr>
      </w:pPr>
    </w:p>
    <w:p w14:paraId="47AF1CC1" w14:textId="77777777" w:rsidR="005E4919" w:rsidRPr="006273A7" w:rsidRDefault="005E4919" w:rsidP="005E4919">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686912" behindDoc="0" locked="0" layoutInCell="1" allowOverlap="1" wp14:anchorId="513EFD36" wp14:editId="7884D788">
                <wp:simplePos x="0" y="0"/>
                <wp:positionH relativeFrom="margin">
                  <wp:posOffset>463550</wp:posOffset>
                </wp:positionH>
                <wp:positionV relativeFrom="paragraph">
                  <wp:posOffset>213360</wp:posOffset>
                </wp:positionV>
                <wp:extent cx="5257800" cy="1308100"/>
                <wp:effectExtent l="0" t="0" r="12700" b="12700"/>
                <wp:wrapNone/>
                <wp:docPr id="1728755639"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F0FC724" w14:textId="17BC0FAA" w:rsidR="005E4919" w:rsidRPr="00DC5D74" w:rsidRDefault="005E4919" w:rsidP="005E4919">
                            <w:pPr>
                              <w:jc w:val="center"/>
                              <w:rPr>
                                <w:color w:val="000000" w:themeColor="text1"/>
                              </w:rPr>
                            </w:pPr>
                            <w:proofErr w:type="spellStart"/>
                            <w:r>
                              <w:t>h</w:t>
                            </w:r>
                            <w:r>
                              <w:rPr>
                                <w:color w:val="000000" w:themeColor="text1"/>
                              </w:rPr>
                              <w:t>Brush</w:t>
                            </w:r>
                            <w:proofErr w:type="spellEnd"/>
                            <w:r>
                              <w:rPr>
                                <w:color w:val="000000" w:themeColor="text1"/>
                              </w:rPr>
                              <w:t xml:space="preserve"> my teeth and got dressed and ready to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FD36" id="_x0000_s1045" style="position:absolute;left:0;text-align:left;margin-left:36.5pt;margin-top:16.8pt;width:414pt;height:10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" filled="f" strokecolor="#030e13 [484]" strokeweight="1pt">
                <v:textbox>
                  <w:txbxContent>
                    <w:p w14:paraId="3F0FC724" w14:textId="17BC0FAA" w:rsidR="005E4919" w:rsidRPr="00DC5D74" w:rsidRDefault="005E4919" w:rsidP="005E4919">
                      <w:pPr>
                        <w:jc w:val="center"/>
                        <w:rPr>
                          <w:color w:val="000000" w:themeColor="text1"/>
                        </w:rPr>
                      </w:pPr>
                      <w:proofErr w:type="spellStart"/>
                      <w:r>
                        <w:t>h</w:t>
                      </w:r>
                      <w:r>
                        <w:rPr>
                          <w:color w:val="000000" w:themeColor="text1"/>
                        </w:rPr>
                        <w:t>Brush</w:t>
                      </w:r>
                      <w:proofErr w:type="spellEnd"/>
                      <w:r>
                        <w:rPr>
                          <w:color w:val="000000" w:themeColor="text1"/>
                        </w:rPr>
                        <w:t xml:space="preserve"> my teeth and got dressed and ready to leave</w:t>
                      </w:r>
                    </w:p>
                  </w:txbxContent>
                </v:textbox>
                <w10:wrap anchorx="margin"/>
              </v:rect>
            </w:pict>
          </mc:Fallback>
        </mc:AlternateContent>
      </w:r>
      <w:r w:rsidRPr="006273A7">
        <w:rPr>
          <w:b/>
          <w:bCs/>
          <w:sz w:val="28"/>
          <w:szCs w:val="28"/>
          <w:lang w:val="en-US"/>
        </w:rPr>
        <w:t>What is the first thing that you did after waking up?</w:t>
      </w:r>
    </w:p>
    <w:p w14:paraId="23EEF015" w14:textId="77777777" w:rsidR="005E4919" w:rsidRDefault="005E4919" w:rsidP="005E4919">
      <w:pPr>
        <w:pStyle w:val="ListParagraph"/>
        <w:rPr>
          <w:b/>
          <w:bCs/>
          <w:lang w:val="en-US"/>
        </w:rPr>
      </w:pPr>
    </w:p>
    <w:p w14:paraId="207D298D" w14:textId="77777777" w:rsidR="005E4919" w:rsidRDefault="005E4919" w:rsidP="005E4919">
      <w:pPr>
        <w:rPr>
          <w:lang w:val="en-US"/>
        </w:rPr>
      </w:pPr>
    </w:p>
    <w:p w14:paraId="7CAFCA7B" w14:textId="77777777" w:rsidR="005E4919" w:rsidRDefault="005E4919" w:rsidP="005E4919">
      <w:pPr>
        <w:pStyle w:val="ListParagraph"/>
        <w:rPr>
          <w:b/>
          <w:bCs/>
          <w:lang w:val="en-US"/>
        </w:rPr>
      </w:pPr>
    </w:p>
    <w:p w14:paraId="7EF7BCBA" w14:textId="77777777" w:rsidR="005E4919" w:rsidRDefault="005E4919" w:rsidP="005E4919">
      <w:pPr>
        <w:pStyle w:val="ListParagraph"/>
        <w:rPr>
          <w:b/>
          <w:bCs/>
          <w:lang w:val="en-US"/>
        </w:rPr>
      </w:pPr>
    </w:p>
    <w:p w14:paraId="011028EE" w14:textId="77777777" w:rsidR="005E4919" w:rsidRDefault="005E4919" w:rsidP="005E4919">
      <w:pPr>
        <w:pStyle w:val="ListParagraph"/>
        <w:rPr>
          <w:b/>
          <w:bCs/>
          <w:lang w:val="en-US"/>
        </w:rPr>
      </w:pPr>
    </w:p>
    <w:p w14:paraId="63FEE197" w14:textId="77777777" w:rsidR="005E4919" w:rsidRDefault="005E4919" w:rsidP="005E4919">
      <w:pPr>
        <w:pStyle w:val="ListParagraph"/>
        <w:rPr>
          <w:b/>
          <w:bCs/>
          <w:lang w:val="en-US"/>
        </w:rPr>
      </w:pPr>
    </w:p>
    <w:p w14:paraId="4421415D" w14:textId="77777777" w:rsidR="005E4919" w:rsidRPr="006273A7" w:rsidRDefault="005E4919" w:rsidP="005E4919">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4AD5541E"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87936" behindDoc="0" locked="0" layoutInCell="1" allowOverlap="1" wp14:anchorId="1B4D7139" wp14:editId="04FD5215">
                <wp:simplePos x="0" y="0"/>
                <wp:positionH relativeFrom="margin">
                  <wp:align>right</wp:align>
                </wp:positionH>
                <wp:positionV relativeFrom="paragraph">
                  <wp:posOffset>37465</wp:posOffset>
                </wp:positionV>
                <wp:extent cx="5257800" cy="1162050"/>
                <wp:effectExtent l="0" t="0" r="12700" b="19050"/>
                <wp:wrapNone/>
                <wp:docPr id="2038862670"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6A68150" w14:textId="1EC77E89" w:rsidR="005E4919" w:rsidRPr="005E4919" w:rsidRDefault="005E4919" w:rsidP="005E4919">
                            <w:pPr>
                              <w:rPr>
                                <w:color w:val="000000" w:themeColor="text1"/>
                              </w:rPr>
                            </w:pPr>
                            <w:r>
                              <w:rPr>
                                <w:color w:val="000000" w:themeColor="text1"/>
                              </w:rPr>
                              <w:t>Give my presentation and pass my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D7139" id="_x0000_s1046" style="position:absolute;left:0;text-align:left;margin-left:362.8pt;margin-top:2.95pt;width:414pt;height:91.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GSr6A9uAgAAMgUAAA4AAAAAAAAAAAAA&#13;&#10;AAAALgIAAGRycy9lMm9Eb2MueG1sUEsBAi0AFAAGAAgAAAAhAJPLB1bfAAAACwEAAA8AAAAAAAAA&#13;&#10;AAAAAAAAyAQAAGRycy9kb3ducmV2LnhtbFBLBQYAAAAABAAEAPMAAADUBQAAAAA=&#13;&#10;" filled="f" strokecolor="#030e13 [484]" strokeweight="1pt">
                <v:textbox>
                  <w:txbxContent>
                    <w:p w14:paraId="46A68150" w14:textId="1EC77E89" w:rsidR="005E4919" w:rsidRPr="005E4919" w:rsidRDefault="005E4919" w:rsidP="005E4919">
                      <w:pPr>
                        <w:rPr>
                          <w:color w:val="000000" w:themeColor="text1"/>
                        </w:rPr>
                      </w:pPr>
                      <w:r>
                        <w:rPr>
                          <w:color w:val="000000" w:themeColor="text1"/>
                        </w:rPr>
                        <w:t>Give my presentation and pass my confirmation</w:t>
                      </w:r>
                    </w:p>
                  </w:txbxContent>
                </v:textbox>
                <w10:wrap anchorx="margin"/>
              </v:rect>
            </w:pict>
          </mc:Fallback>
        </mc:AlternateContent>
      </w:r>
    </w:p>
    <w:p w14:paraId="7508D9BD" w14:textId="77777777" w:rsidR="005E4919" w:rsidRPr="00F61552" w:rsidRDefault="005E4919" w:rsidP="005E4919">
      <w:pPr>
        <w:rPr>
          <w:lang w:val="en-US"/>
        </w:rPr>
      </w:pPr>
    </w:p>
    <w:p w14:paraId="6F961581" w14:textId="77777777" w:rsidR="005E4919" w:rsidRDefault="005E4919" w:rsidP="005E4919">
      <w:pPr>
        <w:rPr>
          <w:b/>
          <w:bCs/>
          <w:lang w:val="en-US"/>
        </w:rPr>
      </w:pPr>
    </w:p>
    <w:p w14:paraId="6BC3DAA4" w14:textId="77777777" w:rsidR="005E4919" w:rsidRDefault="005E4919" w:rsidP="005E4919">
      <w:pPr>
        <w:rPr>
          <w:lang w:val="en-US"/>
        </w:rPr>
      </w:pPr>
    </w:p>
    <w:p w14:paraId="53A7AB41" w14:textId="77777777" w:rsidR="005E4919" w:rsidRDefault="005E4919" w:rsidP="005E4919">
      <w:pPr>
        <w:rPr>
          <w:lang w:val="en-US"/>
        </w:rPr>
      </w:pPr>
    </w:p>
    <w:p w14:paraId="6261C92F" w14:textId="77777777" w:rsidR="005E4919" w:rsidRPr="006273A7" w:rsidRDefault="005E4919" w:rsidP="005E4919">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5C6FF17B" w14:textId="77777777" w:rsidR="005E4919" w:rsidRPr="00F61552" w:rsidRDefault="005E4919" w:rsidP="005E4919">
      <w:pPr>
        <w:pStyle w:val="ListParagraph"/>
        <w:rPr>
          <w:b/>
          <w:bCs/>
          <w:lang w:val="en-US"/>
        </w:rPr>
      </w:pPr>
      <w:r>
        <w:rPr>
          <w:noProof/>
          <w:lang w:val="en-US"/>
        </w:rPr>
        <mc:AlternateContent>
          <mc:Choice Requires="wps">
            <w:drawing>
              <wp:anchor distT="0" distB="0" distL="114300" distR="114300" simplePos="0" relativeHeight="251688960" behindDoc="0" locked="0" layoutInCell="1" allowOverlap="1" wp14:anchorId="05428FDA" wp14:editId="659555B7">
                <wp:simplePos x="0" y="0"/>
                <wp:positionH relativeFrom="margin">
                  <wp:align>right</wp:align>
                </wp:positionH>
                <wp:positionV relativeFrom="paragraph">
                  <wp:posOffset>74930</wp:posOffset>
                </wp:positionV>
                <wp:extent cx="5257800" cy="1162050"/>
                <wp:effectExtent l="0" t="0" r="12700" b="19050"/>
                <wp:wrapNone/>
                <wp:docPr id="2105947105"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7E8D6FA" w14:textId="19D2A5C6" w:rsidR="005E4919" w:rsidRPr="005E4919" w:rsidRDefault="005E4919" w:rsidP="005E4919">
                            <w:pPr>
                              <w:jc w:val="center"/>
                              <w:rPr>
                                <w:color w:val="000000" w:themeColor="text1"/>
                              </w:rPr>
                            </w:pPr>
                            <w:r>
                              <w:rPr>
                                <w:color w:val="000000" w:themeColor="text1"/>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8FDA" id="_x0000_s1047" style="position:absolute;left:0;text-align:left;margin-left:362.8pt;margin-top:5.9pt;width:414pt;height:91.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SCCbQ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" filled="f" strokecolor="#030e13 [484]" strokeweight="1pt">
                <v:textbox>
                  <w:txbxContent>
                    <w:p w14:paraId="47E8D6FA" w14:textId="19D2A5C6" w:rsidR="005E4919" w:rsidRPr="005E4919" w:rsidRDefault="005E4919" w:rsidP="005E4919">
                      <w:pPr>
                        <w:jc w:val="center"/>
                        <w:rPr>
                          <w:color w:val="000000" w:themeColor="text1"/>
                        </w:rPr>
                      </w:pPr>
                      <w:r>
                        <w:rPr>
                          <w:color w:val="000000" w:themeColor="text1"/>
                        </w:rPr>
                        <w:t>Alarm.</w:t>
                      </w:r>
                    </w:p>
                  </w:txbxContent>
                </v:textbox>
                <w10:wrap anchorx="margin"/>
              </v:rect>
            </w:pict>
          </mc:Fallback>
        </mc:AlternateContent>
      </w:r>
    </w:p>
    <w:p w14:paraId="4D8FDA9E" w14:textId="77777777" w:rsidR="005E4919" w:rsidRPr="00F61552" w:rsidRDefault="005E4919" w:rsidP="005E4919">
      <w:pPr>
        <w:rPr>
          <w:lang w:val="en-US"/>
        </w:rPr>
      </w:pPr>
    </w:p>
    <w:p w14:paraId="41548633" w14:textId="5CFE8F72" w:rsidR="005E4919" w:rsidRPr="00A022A5" w:rsidRDefault="005E4919" w:rsidP="005E4919">
      <w:pPr>
        <w:pStyle w:val="Heading1"/>
        <w:rPr>
          <w:rFonts w:ascii="Arial" w:eastAsia="Arial" w:hAnsi="Arial" w:cs="Times New Roman"/>
          <w:b/>
          <w:bCs/>
          <w:color w:val="auto"/>
        </w:rPr>
      </w:pPr>
      <w:r w:rsidRPr="00A022A5">
        <w:rPr>
          <w:b/>
          <w:bCs/>
          <w:lang w:val="en-US"/>
        </w:rPr>
        <w:lastRenderedPageBreak/>
        <w:t xml:space="preserve">To be Filled at Night </w:t>
      </w:r>
      <w:r>
        <w:rPr>
          <w:b/>
          <w:bCs/>
          <w:lang w:val="en-US"/>
        </w:rPr>
        <w:t>3</w:t>
      </w:r>
      <w:r w:rsidR="00683B78">
        <w:rPr>
          <w:b/>
          <w:bCs/>
          <w:lang w:val="en-US"/>
        </w:rPr>
        <w:t>()</w:t>
      </w:r>
    </w:p>
    <w:p w14:paraId="62AD362E" w14:textId="77777777" w:rsidR="005E4919" w:rsidRDefault="005E4919" w:rsidP="005E4919">
      <w:pPr>
        <w:rPr>
          <w:lang w:val="en-US"/>
        </w:rPr>
      </w:pPr>
    </w:p>
    <w:p w14:paraId="2A0472E1" w14:textId="77777777" w:rsidR="005E4919" w:rsidRPr="004A7711" w:rsidRDefault="005E4919" w:rsidP="005E4919">
      <w:pPr>
        <w:pStyle w:val="ListParagraph"/>
        <w:numPr>
          <w:ilvl w:val="0"/>
          <w:numId w:val="1"/>
        </w:numPr>
        <w:rPr>
          <w:b/>
          <w:bCs/>
          <w:sz w:val="28"/>
          <w:szCs w:val="28"/>
          <w:lang w:val="en-US"/>
        </w:rPr>
      </w:pPr>
      <w:r w:rsidRPr="004A7711">
        <w:rPr>
          <w:b/>
          <w:bCs/>
          <w:sz w:val="28"/>
          <w:szCs w:val="28"/>
          <w:lang w:val="en-US"/>
        </w:rPr>
        <w:t>What time is it right now?</w:t>
      </w:r>
    </w:p>
    <w:p w14:paraId="07B7F85C" w14:textId="77777777" w:rsidR="005E4919" w:rsidRPr="004A7711" w:rsidRDefault="005E4919" w:rsidP="005E4919">
      <w:pPr>
        <w:pStyle w:val="ListParagraph"/>
        <w:rPr>
          <w:lang w:val="en-US"/>
        </w:rPr>
      </w:pPr>
      <w:r>
        <w:rPr>
          <w:noProof/>
          <w:lang w:val="en-US"/>
        </w:rPr>
        <mc:AlternateContent>
          <mc:Choice Requires="wps">
            <w:drawing>
              <wp:anchor distT="0" distB="0" distL="114300" distR="114300" simplePos="0" relativeHeight="251691008" behindDoc="0" locked="0" layoutInCell="1" allowOverlap="1" wp14:anchorId="2B02D263" wp14:editId="264DE3B4">
                <wp:simplePos x="0" y="0"/>
                <wp:positionH relativeFrom="margin">
                  <wp:align>right</wp:align>
                </wp:positionH>
                <wp:positionV relativeFrom="paragraph">
                  <wp:posOffset>37465</wp:posOffset>
                </wp:positionV>
                <wp:extent cx="5257800" cy="495300"/>
                <wp:effectExtent l="0" t="0" r="12700" b="12700"/>
                <wp:wrapNone/>
                <wp:docPr id="1115642397"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E35682" w14:textId="35DCC753" w:rsidR="005E4919" w:rsidRPr="00DC5D74" w:rsidRDefault="00551C10" w:rsidP="005E4919">
                            <w:pPr>
                              <w:jc w:val="center"/>
                              <w:rPr>
                                <w:color w:val="000000" w:themeColor="text1"/>
                                <w:lang w:eastAsia="zh-CN"/>
                              </w:rPr>
                            </w:pPr>
                            <w:r>
                              <w:rPr>
                                <w:rFonts w:eastAsiaTheme="minorHAnsi"/>
                                <w:color w:val="000000" w:themeColor="text1"/>
                                <w:lang w:eastAsia="zh-CN"/>
                              </w:rPr>
                              <w:t>1AM</w:t>
                            </w:r>
                            <w:r w:rsidR="005E4919">
                              <w:rPr>
                                <w:rFonts w:eastAsiaTheme="minorHAnsi"/>
                                <w:color w:val="000000" w:themeColor="text1"/>
                                <w:lang w:eastAsia="zh-CN"/>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02D263" id="_x0000_s1048" style="position:absolute;left:0;text-align:left;margin-left:362.8pt;margin-top:2.95pt;width:414pt;height:39pt;z-index:2516910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SEXbAIAADE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oao&#13;&#10;mcbQuLWBcr9GhtCr3jt5U9NN3Aof1gJJ5nR5NLrhnj7aQFtwGCzOKsDfH+3HeFIfeTlraWwK7n9t&#13;&#10;BSrOzA9LujyfzGZxztJiNj+d0gJfezavPXbbXAHd3IQeCSeTGeODOZgaoXmmCV/FquQSVlLtgsuA&#13;&#10;h8VV6MeZ3gipVqsURrPlRLi1j05G8Eh0VNpT9yzQDXIMJOQ7OIyYWLxRZR8bMy2stgF0nSR75HW4&#13;&#10;AprLpKXhDYmD/3qdoo4v3fIP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NTBIRdsAgAAMQUAAA4AAAAAAAAAAAAAAAAA&#13;&#10;LgIAAGRycy9lMm9Eb2MueG1sUEsBAi0AFAAGAAgAAAAhAMfMAfveAAAACgEAAA8AAAAAAAAAAAAA&#13;&#10;AAAAxgQAAGRycy9kb3ducmV2LnhtbFBLBQYAAAAABAAEAPMAAADRBQAAAAA=&#13;&#10;" filled="f" strokecolor="#030e13 [484]" strokeweight="1pt">
                <v:textbox>
                  <w:txbxContent>
                    <w:p w14:paraId="7EE35682" w14:textId="35DCC753" w:rsidR="005E4919" w:rsidRPr="00DC5D74" w:rsidRDefault="00551C10" w:rsidP="005E4919">
                      <w:pPr>
                        <w:jc w:val="center"/>
                        <w:rPr>
                          <w:color w:val="000000" w:themeColor="text1"/>
                          <w:lang w:eastAsia="zh-CN"/>
                        </w:rPr>
                      </w:pPr>
                      <w:r>
                        <w:rPr>
                          <w:rFonts w:eastAsiaTheme="minorHAnsi"/>
                          <w:color w:val="000000" w:themeColor="text1"/>
                          <w:lang w:eastAsia="zh-CN"/>
                        </w:rPr>
                        <w:t>1AM</w:t>
                      </w:r>
                      <w:r w:rsidR="005E4919">
                        <w:rPr>
                          <w:rFonts w:eastAsiaTheme="minorHAnsi"/>
                          <w:color w:val="000000" w:themeColor="text1"/>
                          <w:lang w:eastAsia="zh-CN"/>
                        </w:rPr>
                        <w:tab/>
                      </w:r>
                    </w:p>
                  </w:txbxContent>
                </v:textbox>
                <w10:wrap anchorx="margin"/>
              </v:rect>
            </w:pict>
          </mc:Fallback>
        </mc:AlternateContent>
      </w:r>
    </w:p>
    <w:p w14:paraId="37BF9400" w14:textId="77777777" w:rsidR="005E4919" w:rsidRDefault="005E4919" w:rsidP="005E4919">
      <w:pPr>
        <w:rPr>
          <w:b/>
          <w:bCs/>
          <w:sz w:val="32"/>
          <w:szCs w:val="32"/>
          <w:lang w:val="en-US"/>
        </w:rPr>
      </w:pPr>
    </w:p>
    <w:p w14:paraId="4B9D8EC7" w14:textId="77777777" w:rsidR="005E4919" w:rsidRDefault="005E4919" w:rsidP="005E4919">
      <w:pPr>
        <w:pStyle w:val="ListParagraph"/>
        <w:numPr>
          <w:ilvl w:val="0"/>
          <w:numId w:val="1"/>
        </w:numPr>
        <w:rPr>
          <w:b/>
          <w:bCs/>
          <w:sz w:val="28"/>
          <w:szCs w:val="28"/>
          <w:lang w:val="en-US"/>
        </w:rPr>
      </w:pPr>
      <w:r w:rsidRPr="004A7711">
        <w:rPr>
          <w:b/>
          <w:bCs/>
          <w:sz w:val="28"/>
          <w:szCs w:val="28"/>
          <w:lang w:val="en-US"/>
        </w:rPr>
        <w:t>How was your Day?</w:t>
      </w:r>
    </w:p>
    <w:p w14:paraId="767B4CC5" w14:textId="77777777" w:rsidR="005E4919" w:rsidRDefault="005E4919" w:rsidP="005E4919">
      <w:pPr>
        <w:pStyle w:val="ListParagraph"/>
        <w:rPr>
          <w:b/>
          <w:bCs/>
          <w:sz w:val="28"/>
          <w:szCs w:val="28"/>
          <w:lang w:val="en-US"/>
        </w:rPr>
      </w:pPr>
      <w:r>
        <w:rPr>
          <w:noProof/>
          <w:lang w:val="en-US"/>
        </w:rPr>
        <mc:AlternateContent>
          <mc:Choice Requires="wps">
            <w:drawing>
              <wp:anchor distT="0" distB="0" distL="114300" distR="114300" simplePos="0" relativeHeight="251692032" behindDoc="0" locked="0" layoutInCell="1" allowOverlap="1" wp14:anchorId="15252BA9" wp14:editId="4E08BFDF">
                <wp:simplePos x="0" y="0"/>
                <wp:positionH relativeFrom="margin">
                  <wp:align>right</wp:align>
                </wp:positionH>
                <wp:positionV relativeFrom="paragraph">
                  <wp:posOffset>19685</wp:posOffset>
                </wp:positionV>
                <wp:extent cx="5257800" cy="1498600"/>
                <wp:effectExtent l="0" t="0" r="12700" b="12700"/>
                <wp:wrapNone/>
                <wp:docPr id="67523985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5CC2D5" w14:textId="3A5B9F5C" w:rsidR="005E4919" w:rsidRPr="00DC5D74" w:rsidRDefault="00551C10" w:rsidP="005E4919">
                            <w:pPr>
                              <w:jc w:val="center"/>
                              <w:rPr>
                                <w:color w:val="000000" w:themeColor="text1"/>
                              </w:rPr>
                            </w:pPr>
                            <w:r>
                              <w:rPr>
                                <w:color w:val="000000" w:themeColor="text1"/>
                              </w:rPr>
                              <w:t>Good to catch up with 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52BA9" id="_x0000_s1049" style="position:absolute;left:0;text-align:left;margin-left:362.8pt;margin-top:1.55pt;width:414pt;height:118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Nu9+n1tAgAAMgUAAA4AAAAAAAAAAAAA&#13;&#10;AAAALgIAAGRycy9lMm9Eb2MueG1sUEsBAi0AFAAGAAgAAAAhADVmIxrgAAAACwEAAA8AAAAAAAAA&#13;&#10;AAAAAAAAxwQAAGRycy9kb3ducmV2LnhtbFBLBQYAAAAABAAEAPMAAADUBQAAAAA=&#13;&#10;" filled="f" strokecolor="#030e13 [484]" strokeweight="1pt">
                <v:textbox>
                  <w:txbxContent>
                    <w:p w14:paraId="665CC2D5" w14:textId="3A5B9F5C" w:rsidR="005E4919" w:rsidRPr="00DC5D74" w:rsidRDefault="00551C10" w:rsidP="005E4919">
                      <w:pPr>
                        <w:jc w:val="center"/>
                        <w:rPr>
                          <w:color w:val="000000" w:themeColor="text1"/>
                        </w:rPr>
                      </w:pPr>
                      <w:r>
                        <w:rPr>
                          <w:color w:val="000000" w:themeColor="text1"/>
                        </w:rPr>
                        <w:t>Good to catch up with family</w:t>
                      </w:r>
                    </w:p>
                  </w:txbxContent>
                </v:textbox>
                <w10:wrap anchorx="margin"/>
              </v:rect>
            </w:pict>
          </mc:Fallback>
        </mc:AlternateContent>
      </w:r>
    </w:p>
    <w:p w14:paraId="733D11A8" w14:textId="77777777" w:rsidR="005E4919" w:rsidRDefault="005E4919" w:rsidP="005E4919">
      <w:pPr>
        <w:rPr>
          <w:lang w:val="en-US"/>
        </w:rPr>
      </w:pPr>
    </w:p>
    <w:p w14:paraId="08DB500C" w14:textId="77777777" w:rsidR="005E4919" w:rsidRDefault="005E4919" w:rsidP="005E4919">
      <w:pPr>
        <w:rPr>
          <w:lang w:val="en-US"/>
        </w:rPr>
      </w:pPr>
    </w:p>
    <w:p w14:paraId="609A9321" w14:textId="77777777" w:rsidR="005E4919" w:rsidRDefault="005E4919" w:rsidP="005E4919">
      <w:pPr>
        <w:rPr>
          <w:lang w:val="en-US"/>
        </w:rPr>
      </w:pPr>
    </w:p>
    <w:p w14:paraId="250B50BA" w14:textId="77777777" w:rsidR="005E4919" w:rsidRDefault="005E4919" w:rsidP="005E4919">
      <w:pPr>
        <w:rPr>
          <w:lang w:val="en-US"/>
        </w:rPr>
      </w:pPr>
    </w:p>
    <w:p w14:paraId="3E24AD16" w14:textId="77777777" w:rsidR="005E4919" w:rsidRDefault="005E4919" w:rsidP="005E4919">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693056" behindDoc="0" locked="0" layoutInCell="1" allowOverlap="1" wp14:anchorId="40B5A0CF" wp14:editId="12E6F407">
                <wp:simplePos x="0" y="0"/>
                <wp:positionH relativeFrom="margin">
                  <wp:align>right</wp:align>
                </wp:positionH>
                <wp:positionV relativeFrom="paragraph">
                  <wp:posOffset>492760</wp:posOffset>
                </wp:positionV>
                <wp:extent cx="5257800" cy="1308100"/>
                <wp:effectExtent l="0" t="0" r="12700" b="12700"/>
                <wp:wrapNone/>
                <wp:docPr id="599585810"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BE3A822" w14:textId="143C3179" w:rsidR="005E4919" w:rsidRPr="00DC5D74" w:rsidRDefault="00551C10" w:rsidP="005E4919">
                            <w:pPr>
                              <w:rPr>
                                <w:color w:val="000000" w:themeColor="text1"/>
                              </w:rPr>
                            </w:pPr>
                            <w:r>
                              <w:rPr>
                                <w:color w:val="000000" w:themeColor="text1"/>
                              </w:rPr>
                              <w:t xml:space="preserve">Watched videos on </w:t>
                            </w:r>
                            <w:proofErr w:type="spellStart"/>
                            <w:r>
                              <w:rPr>
                                <w:color w:val="000000" w:themeColor="text1"/>
                              </w:rPr>
                              <w:t>Youtube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5A0CF" id="_x0000_s1050" style="position:absolute;left:0;text-align:left;margin-left:362.8pt;margin-top:38.8pt;width:414pt;height:103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" filled="f" strokecolor="#030e13 [484]" strokeweight="1pt">
                <v:textbox>
                  <w:txbxContent>
                    <w:p w14:paraId="3BE3A822" w14:textId="143C3179" w:rsidR="005E4919" w:rsidRPr="00DC5D74" w:rsidRDefault="00551C10" w:rsidP="005E4919">
                      <w:pPr>
                        <w:rPr>
                          <w:color w:val="000000" w:themeColor="text1"/>
                        </w:rPr>
                      </w:pPr>
                      <w:r>
                        <w:rPr>
                          <w:color w:val="000000" w:themeColor="text1"/>
                        </w:rPr>
                        <w:t xml:space="preserve">Watched videos on </w:t>
                      </w:r>
                      <w:proofErr w:type="spellStart"/>
                      <w:r>
                        <w:rPr>
                          <w:color w:val="000000" w:themeColor="text1"/>
                        </w:rPr>
                        <w:t>Youtube</w:t>
                      </w:r>
                      <w:proofErr w:type="spellEnd"/>
                    </w:p>
                  </w:txbxContent>
                </v:textbox>
                <w10:wrap anchorx="margin"/>
              </v:rect>
            </w:pict>
          </mc:Fallback>
        </mc:AlternateContent>
      </w:r>
      <w:r w:rsidRPr="006273A7">
        <w:rPr>
          <w:b/>
          <w:bCs/>
          <w:sz w:val="28"/>
          <w:szCs w:val="28"/>
          <w:lang w:val="en-US"/>
        </w:rPr>
        <w:t>What is the last thing that you did before deciding to sleep tonight?</w:t>
      </w:r>
    </w:p>
    <w:p w14:paraId="201103B4" w14:textId="77777777" w:rsidR="005E4919" w:rsidRDefault="005E4919" w:rsidP="005E4919">
      <w:pPr>
        <w:pStyle w:val="ListParagraph"/>
        <w:rPr>
          <w:b/>
          <w:bCs/>
          <w:lang w:val="en-US"/>
        </w:rPr>
      </w:pPr>
    </w:p>
    <w:p w14:paraId="47C7DAA5" w14:textId="77777777" w:rsidR="005E4919" w:rsidRDefault="005E4919" w:rsidP="005E4919">
      <w:pPr>
        <w:rPr>
          <w:lang w:val="en-US"/>
        </w:rPr>
      </w:pPr>
    </w:p>
    <w:p w14:paraId="591BC601" w14:textId="77777777" w:rsidR="005E4919" w:rsidRDefault="005E4919" w:rsidP="005E4919">
      <w:pPr>
        <w:pStyle w:val="ListParagraph"/>
        <w:rPr>
          <w:b/>
          <w:bCs/>
          <w:lang w:val="en-US"/>
        </w:rPr>
      </w:pPr>
    </w:p>
    <w:p w14:paraId="1987FAF1" w14:textId="77777777" w:rsidR="005E4919" w:rsidRDefault="005E4919" w:rsidP="005E4919">
      <w:pPr>
        <w:pStyle w:val="ListParagraph"/>
        <w:rPr>
          <w:b/>
          <w:bCs/>
          <w:lang w:val="en-US"/>
        </w:rPr>
      </w:pPr>
    </w:p>
    <w:p w14:paraId="10B2BC95" w14:textId="77777777" w:rsidR="005E4919" w:rsidRDefault="005E4919" w:rsidP="005E4919">
      <w:pPr>
        <w:pStyle w:val="ListParagraph"/>
        <w:rPr>
          <w:b/>
          <w:bCs/>
          <w:lang w:val="en-US"/>
        </w:rPr>
      </w:pPr>
    </w:p>
    <w:p w14:paraId="33F9491E" w14:textId="77777777" w:rsidR="005E4919" w:rsidRDefault="005E4919" w:rsidP="005E4919">
      <w:pPr>
        <w:pStyle w:val="ListParagraph"/>
        <w:rPr>
          <w:b/>
          <w:bCs/>
          <w:lang w:val="en-US"/>
        </w:rPr>
      </w:pPr>
    </w:p>
    <w:p w14:paraId="7D76C515" w14:textId="77777777" w:rsidR="005E4919" w:rsidRPr="006273A7" w:rsidRDefault="005E4919" w:rsidP="005E4919">
      <w:pPr>
        <w:pStyle w:val="ListParagraph"/>
        <w:numPr>
          <w:ilvl w:val="0"/>
          <w:numId w:val="1"/>
        </w:numPr>
        <w:rPr>
          <w:b/>
          <w:bCs/>
          <w:sz w:val="28"/>
          <w:szCs w:val="28"/>
          <w:lang w:val="en-US"/>
        </w:rPr>
      </w:pPr>
      <w:r w:rsidRPr="006273A7">
        <w:rPr>
          <w:b/>
          <w:bCs/>
          <w:sz w:val="28"/>
          <w:szCs w:val="28"/>
          <w:lang w:val="en-US"/>
        </w:rPr>
        <w:t>Did you have any naps today?</w:t>
      </w:r>
    </w:p>
    <w:p w14:paraId="5073B7E1"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94080" behindDoc="0" locked="0" layoutInCell="1" allowOverlap="1" wp14:anchorId="412C6751" wp14:editId="5F845FCC">
                <wp:simplePos x="0" y="0"/>
                <wp:positionH relativeFrom="margin">
                  <wp:align>right</wp:align>
                </wp:positionH>
                <wp:positionV relativeFrom="paragraph">
                  <wp:posOffset>37465</wp:posOffset>
                </wp:positionV>
                <wp:extent cx="5257800" cy="1162050"/>
                <wp:effectExtent l="0" t="0" r="12700" b="19050"/>
                <wp:wrapNone/>
                <wp:docPr id="1137098850"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7BFA458" w14:textId="77777777" w:rsidR="005E4919" w:rsidRPr="00DC5D74" w:rsidRDefault="005E4919" w:rsidP="005E4919">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C6751" id="_x0000_s1051" style="position:absolute;left:0;text-align:left;margin-left:362.8pt;margin-top:2.95pt;width:414pt;height:91.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JLYbg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hqiZx9Bo2kC1f0SGMMjeO3nb0E3cCR8eBZLO6fZodsMDfbSBruQwrjirAX9/ZI/xJD/yctbR3JTc&#13;&#10;/9oKVJyZ75aE+bU4PY2Dljan8/MZbfC1Z/PaY7ftNdDNFfRKOJmWMT6Yw1IjtM804qtYlVzCSqpd&#13;&#10;chnwsLkOwzzTIyHVapXCaLicCHd27WQEj0RHpT31zwLdKMdASr6Hw4yJxRtVDrEx08JqG0A3SbJH&#13;&#10;XscroMFMWhofkTj5r/cp6vjULf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ClIkthuAgAAMgUAAA4AAAAAAAAAAAAA&#13;&#10;AAAALgIAAGRycy9lMm9Eb2MueG1sUEsBAi0AFAAGAAgAAAAhAJPLB1bfAAAACwEAAA8AAAAAAAAA&#13;&#10;AAAAAAAAyAQAAGRycy9kb3ducmV2LnhtbFBLBQYAAAAABAAEAPMAAADUBQAAAAA=&#13;&#10;" filled="f" strokecolor="#030e13 [484]" strokeweight="1pt">
                <v:textbox>
                  <w:txbxContent>
                    <w:p w14:paraId="07BFA458" w14:textId="77777777" w:rsidR="005E4919" w:rsidRPr="00DC5D74" w:rsidRDefault="005E4919" w:rsidP="005E4919">
                      <w:pPr>
                        <w:jc w:val="center"/>
                        <w:rPr>
                          <w:color w:val="000000" w:themeColor="text1"/>
                        </w:rPr>
                      </w:pPr>
                      <w:r>
                        <w:rPr>
                          <w:color w:val="000000" w:themeColor="text1"/>
                        </w:rPr>
                        <w:t>No</w:t>
                      </w:r>
                    </w:p>
                  </w:txbxContent>
                </v:textbox>
                <w10:wrap anchorx="margin"/>
              </v:rect>
            </w:pict>
          </mc:Fallback>
        </mc:AlternateContent>
      </w:r>
    </w:p>
    <w:p w14:paraId="02621952" w14:textId="77777777" w:rsidR="005E4919" w:rsidRPr="00F61552" w:rsidRDefault="005E4919" w:rsidP="005E4919">
      <w:pPr>
        <w:rPr>
          <w:lang w:val="en-US"/>
        </w:rPr>
      </w:pPr>
    </w:p>
    <w:p w14:paraId="08720575" w14:textId="77777777" w:rsidR="005E4919" w:rsidRDefault="005E4919" w:rsidP="005E4919">
      <w:pPr>
        <w:rPr>
          <w:b/>
          <w:bCs/>
          <w:lang w:val="en-US"/>
        </w:rPr>
      </w:pPr>
    </w:p>
    <w:p w14:paraId="1948027F" w14:textId="77777777" w:rsidR="005E4919" w:rsidRDefault="005E4919" w:rsidP="005E4919">
      <w:pPr>
        <w:rPr>
          <w:lang w:val="en-US"/>
        </w:rPr>
      </w:pPr>
    </w:p>
    <w:p w14:paraId="7A9473F4" w14:textId="77777777" w:rsidR="005E4919" w:rsidRDefault="005E4919" w:rsidP="005E4919">
      <w:pPr>
        <w:rPr>
          <w:lang w:val="en-US"/>
        </w:rPr>
      </w:pPr>
    </w:p>
    <w:p w14:paraId="2C314094" w14:textId="77777777" w:rsidR="005E4919" w:rsidRPr="006273A7" w:rsidRDefault="005E4919" w:rsidP="005E4919">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78874341"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95104" behindDoc="0" locked="0" layoutInCell="1" allowOverlap="1" wp14:anchorId="745BF8FC" wp14:editId="076BE0A0">
                <wp:simplePos x="0" y="0"/>
                <wp:positionH relativeFrom="margin">
                  <wp:align>right</wp:align>
                </wp:positionH>
                <wp:positionV relativeFrom="paragraph">
                  <wp:posOffset>74930</wp:posOffset>
                </wp:positionV>
                <wp:extent cx="5257800" cy="1162050"/>
                <wp:effectExtent l="0" t="0" r="12700" b="19050"/>
                <wp:wrapNone/>
                <wp:docPr id="298949250"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61667C" w14:textId="77777777" w:rsidR="005E4919" w:rsidRPr="00DC5D74" w:rsidRDefault="005E4919" w:rsidP="005E4919">
                            <w:pPr>
                              <w:jc w:val="center"/>
                              <w:rPr>
                                <w:color w:val="000000" w:themeColor="text1"/>
                              </w:rPr>
                            </w:pPr>
                            <w:r>
                              <w:rPr>
                                <w:color w:val="000000" w:themeColor="text1"/>
                              </w:rPr>
                              <w:t xml:space="preserve">Right </w:t>
                            </w:r>
                            <w:proofErr w:type="gramStart"/>
                            <w:r>
                              <w:rPr>
                                <w:color w:val="000000" w:themeColor="text1"/>
                              </w:rPr>
                              <w:t>now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BF8FC" id="_x0000_s1052" style="position:absolute;left:0;text-align:left;margin-left:362.8pt;margin-top:5.9pt;width:414pt;height:91.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buVbg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hqg5i6HRtIFq/4gMYZC9d/K2oZu4Ez48CiSd0+3R7IYH+mgDXclhXHFWA/7+yB7jSX7k5ayjuSm5&#13;&#10;/7UVqDgz3y0J82txehoHLW1O5+cz2uBrz+a1x27ba6CbK+iVcDItY3wwh6VGaJ9pxFexKrmElVS7&#13;&#10;5DLgYXMdhnmmR0Kq1SqF0XA5Ee7s2skIHomOSnvqnwW6UY6BlHwPhxkTizeqHGJjpoXVNoBukmSP&#13;&#10;vI5XQIOZtDQ+InHyX+9T1PGpW/4B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BLpu5VuAgAAMgUAAA4AAAAAAAAAAAAA&#13;&#10;AAAALgIAAGRycy9lMm9Eb2MueG1sUEsBAi0AFAAGAAgAAAAhAMfpLszfAAAADAEAAA8AAAAAAAAA&#13;&#10;AAAAAAAAyAQAAGRycy9kb3ducmV2LnhtbFBLBQYAAAAABAAEAPMAAADUBQAAAAA=&#13;&#10;" filled="f" strokecolor="#030e13 [484]" strokeweight="1pt">
                <v:textbox>
                  <w:txbxContent>
                    <w:p w14:paraId="3861667C" w14:textId="77777777" w:rsidR="005E4919" w:rsidRPr="00DC5D74" w:rsidRDefault="005E4919" w:rsidP="005E4919">
                      <w:pPr>
                        <w:jc w:val="center"/>
                        <w:rPr>
                          <w:color w:val="000000" w:themeColor="text1"/>
                        </w:rPr>
                      </w:pPr>
                      <w:r>
                        <w:rPr>
                          <w:color w:val="000000" w:themeColor="text1"/>
                        </w:rPr>
                        <w:t xml:space="preserve">Right </w:t>
                      </w:r>
                      <w:proofErr w:type="gramStart"/>
                      <w:r>
                        <w:rPr>
                          <w:color w:val="000000" w:themeColor="text1"/>
                        </w:rPr>
                        <w:t>now</w:t>
                      </w:r>
                      <w:proofErr w:type="gramEnd"/>
                    </w:p>
                  </w:txbxContent>
                </v:textbox>
                <w10:wrap anchorx="margin"/>
              </v:rect>
            </w:pict>
          </mc:Fallback>
        </mc:AlternateContent>
      </w:r>
    </w:p>
    <w:p w14:paraId="782C1E7A" w14:textId="77777777" w:rsidR="005E4919" w:rsidRPr="00F61552" w:rsidRDefault="005E4919" w:rsidP="005E4919">
      <w:pPr>
        <w:rPr>
          <w:lang w:val="en-US"/>
        </w:rPr>
      </w:pPr>
    </w:p>
    <w:p w14:paraId="4F9A36EA" w14:textId="77777777" w:rsidR="005E4919" w:rsidRDefault="005E4919" w:rsidP="005E4919">
      <w:pPr>
        <w:rPr>
          <w:lang w:val="en-US"/>
        </w:rPr>
      </w:pPr>
    </w:p>
    <w:p w14:paraId="6A398DF1" w14:textId="3CF89CED" w:rsidR="005E4919" w:rsidRDefault="005E4919" w:rsidP="005E4919">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Day 3</w:t>
      </w:r>
    </w:p>
    <w:p w14:paraId="3D0735B6" w14:textId="77777777" w:rsidR="005E4919" w:rsidRDefault="005E4919" w:rsidP="005E4919">
      <w:pPr>
        <w:rPr>
          <w:lang w:val="en-US"/>
        </w:rPr>
      </w:pPr>
    </w:p>
    <w:p w14:paraId="58A454D1" w14:textId="77777777" w:rsidR="005E4919" w:rsidRPr="004A7711" w:rsidRDefault="005E4919" w:rsidP="005E4919">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3356BDA1" w14:textId="77777777" w:rsidR="005E4919" w:rsidRPr="004A7711" w:rsidRDefault="005E4919" w:rsidP="005E4919">
      <w:pPr>
        <w:pStyle w:val="ListParagraph"/>
        <w:rPr>
          <w:lang w:val="en-US"/>
        </w:rPr>
      </w:pPr>
      <w:r>
        <w:rPr>
          <w:noProof/>
          <w:lang w:val="en-US"/>
        </w:rPr>
        <mc:AlternateContent>
          <mc:Choice Requires="wps">
            <w:drawing>
              <wp:anchor distT="0" distB="0" distL="114300" distR="114300" simplePos="0" relativeHeight="251696128" behindDoc="0" locked="0" layoutInCell="1" allowOverlap="1" wp14:anchorId="5094FE04" wp14:editId="7EE1B983">
                <wp:simplePos x="0" y="0"/>
                <wp:positionH relativeFrom="margin">
                  <wp:align>right</wp:align>
                </wp:positionH>
                <wp:positionV relativeFrom="paragraph">
                  <wp:posOffset>37465</wp:posOffset>
                </wp:positionV>
                <wp:extent cx="5257800" cy="495300"/>
                <wp:effectExtent l="0" t="0" r="12700" b="12700"/>
                <wp:wrapNone/>
                <wp:docPr id="613619922"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4A3F9EE" w14:textId="77777777" w:rsidR="005E4919" w:rsidRPr="00DC5D74" w:rsidRDefault="005E4919" w:rsidP="005E4919">
                            <w:pPr>
                              <w:jc w:val="center"/>
                              <w:rPr>
                                <w:color w:val="000000" w:themeColor="text1"/>
                              </w:rPr>
                            </w:pPr>
                            <w:r>
                              <w:rPr>
                                <w:color w:val="000000" w:themeColor="text1"/>
                              </w:rPr>
                              <w:t>11AM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4FE04" id="_x0000_s1053" style="position:absolute;left:0;text-align:left;margin-left:362.8pt;margin-top:2.95pt;width:414pt;height:39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lvAbAIAADE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oao&#13;&#10;OY2hcWsD5X6NDKFXvXfypqabuBU+rAWSzOnyaHTDPX20gbbgMFicVYC/P9qP8aQ+8nLW0tgU3P/a&#13;&#10;ClScmR+WdHk+mc3inKXFbH46pQW+9mxee+y2uQK6uQk9Ek4mM8YHczA1QvNME76KVcklrKTaBZcB&#13;&#10;D4ur0I8zvRFSrVYpjGbLiXBrH52M4JHoqLSn7lmgG+QYSMh3cBgxsXijyj42ZlpYbQPoOkn2yOtw&#13;&#10;BTSXSUvDGxIH//U6RR1fuuUf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JkiW8BsAgAAMQUAAA4AAAAAAAAAAAAAAAAA&#13;&#10;LgIAAGRycy9lMm9Eb2MueG1sUEsBAi0AFAAGAAgAAAAhAMfMAfveAAAACgEAAA8AAAAAAAAAAAAA&#13;&#10;AAAAxgQAAGRycy9kb3ducmV2LnhtbFBLBQYAAAAABAAEAPMAAADRBQAAAAA=&#13;&#10;" filled="f" strokecolor="#030e13 [484]" strokeweight="1pt">
                <v:textbox>
                  <w:txbxContent>
                    <w:p w14:paraId="64A3F9EE" w14:textId="77777777" w:rsidR="005E4919" w:rsidRPr="00DC5D74" w:rsidRDefault="005E4919" w:rsidP="005E4919">
                      <w:pPr>
                        <w:jc w:val="center"/>
                        <w:rPr>
                          <w:color w:val="000000" w:themeColor="text1"/>
                        </w:rPr>
                      </w:pPr>
                      <w:r>
                        <w:rPr>
                          <w:color w:val="000000" w:themeColor="text1"/>
                        </w:rPr>
                        <w:t>11AM</w:t>
                      </w:r>
                    </w:p>
                  </w:txbxContent>
                </v:textbox>
                <w10:wrap anchorx="margin"/>
              </v:rect>
            </w:pict>
          </mc:Fallback>
        </mc:AlternateContent>
      </w:r>
    </w:p>
    <w:p w14:paraId="21B58BF4" w14:textId="77777777" w:rsidR="005E4919" w:rsidRDefault="005E4919" w:rsidP="005E4919">
      <w:pPr>
        <w:rPr>
          <w:b/>
          <w:bCs/>
          <w:sz w:val="32"/>
          <w:szCs w:val="32"/>
          <w:lang w:val="en-US"/>
        </w:rPr>
      </w:pPr>
    </w:p>
    <w:p w14:paraId="4CC6C789" w14:textId="77777777" w:rsidR="005E4919" w:rsidRDefault="005E4919" w:rsidP="005E4919">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00E1BFF2" w14:textId="77777777" w:rsidR="005E4919" w:rsidRDefault="005E4919" w:rsidP="005E4919">
      <w:pPr>
        <w:pStyle w:val="ListParagraph"/>
        <w:rPr>
          <w:b/>
          <w:bCs/>
          <w:sz w:val="28"/>
          <w:szCs w:val="28"/>
          <w:lang w:val="en-US"/>
        </w:rPr>
      </w:pPr>
      <w:r>
        <w:rPr>
          <w:noProof/>
          <w:lang w:val="en-US"/>
        </w:rPr>
        <mc:AlternateContent>
          <mc:Choice Requires="wps">
            <w:drawing>
              <wp:anchor distT="0" distB="0" distL="114300" distR="114300" simplePos="0" relativeHeight="251697152" behindDoc="0" locked="0" layoutInCell="1" allowOverlap="1" wp14:anchorId="3496E388" wp14:editId="1BA3A583">
                <wp:simplePos x="0" y="0"/>
                <wp:positionH relativeFrom="margin">
                  <wp:align>right</wp:align>
                </wp:positionH>
                <wp:positionV relativeFrom="paragraph">
                  <wp:posOffset>19685</wp:posOffset>
                </wp:positionV>
                <wp:extent cx="5257800" cy="1498600"/>
                <wp:effectExtent l="0" t="0" r="12700" b="12700"/>
                <wp:wrapNone/>
                <wp:docPr id="551876143"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E395EBA" w14:textId="77777777" w:rsidR="005E4919" w:rsidRPr="00DC5D74" w:rsidRDefault="005E4919" w:rsidP="005E4919">
                            <w:pPr>
                              <w:rPr>
                                <w:i/>
                                <w:iCs/>
                                <w:color w:val="000000" w:themeColor="text1"/>
                              </w:rPr>
                            </w:pPr>
                            <w:r>
                              <w:rPr>
                                <w:color w:val="000000" w:themeColor="text1"/>
                              </w:rPr>
                              <w:t>No, I woke up many times throughout the 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6E388" id="_x0000_s1054" style="position:absolute;left:0;text-align:left;margin-left:362.8pt;margin-top:1.55pt;width:414pt;height:118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" filled="f" strokecolor="#030e13 [484]" strokeweight="1pt">
                <v:textbox>
                  <w:txbxContent>
                    <w:p w14:paraId="0E395EBA" w14:textId="77777777" w:rsidR="005E4919" w:rsidRPr="00DC5D74" w:rsidRDefault="005E4919" w:rsidP="005E4919">
                      <w:pPr>
                        <w:rPr>
                          <w:i/>
                          <w:iCs/>
                          <w:color w:val="000000" w:themeColor="text1"/>
                        </w:rPr>
                      </w:pPr>
                      <w:r>
                        <w:rPr>
                          <w:color w:val="000000" w:themeColor="text1"/>
                        </w:rPr>
                        <w:t>No, I woke up many times throughout the night.</w:t>
                      </w:r>
                    </w:p>
                  </w:txbxContent>
                </v:textbox>
                <w10:wrap anchorx="margin"/>
              </v:rect>
            </w:pict>
          </mc:Fallback>
        </mc:AlternateContent>
      </w:r>
    </w:p>
    <w:p w14:paraId="6F8D4CFA" w14:textId="77777777" w:rsidR="005E4919" w:rsidRDefault="005E4919" w:rsidP="005E4919">
      <w:pPr>
        <w:rPr>
          <w:lang w:val="en-US"/>
        </w:rPr>
      </w:pPr>
    </w:p>
    <w:p w14:paraId="1ACEF727" w14:textId="77777777" w:rsidR="005E4919" w:rsidRDefault="005E4919" w:rsidP="005E4919">
      <w:pPr>
        <w:rPr>
          <w:lang w:val="en-US"/>
        </w:rPr>
      </w:pPr>
    </w:p>
    <w:p w14:paraId="10EC5A6E" w14:textId="77777777" w:rsidR="005E4919" w:rsidRDefault="005E4919" w:rsidP="005E4919">
      <w:pPr>
        <w:rPr>
          <w:lang w:val="en-US"/>
        </w:rPr>
      </w:pPr>
    </w:p>
    <w:p w14:paraId="5655D778" w14:textId="77777777" w:rsidR="005E4919" w:rsidRDefault="005E4919" w:rsidP="005E4919">
      <w:pPr>
        <w:rPr>
          <w:lang w:val="en-US"/>
        </w:rPr>
      </w:pPr>
    </w:p>
    <w:p w14:paraId="36380890" w14:textId="77777777" w:rsidR="005E4919" w:rsidRPr="006273A7" w:rsidRDefault="005E4919" w:rsidP="005E4919">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698176" behindDoc="0" locked="0" layoutInCell="1" allowOverlap="1" wp14:anchorId="7011428B" wp14:editId="6132B1ED">
                <wp:simplePos x="0" y="0"/>
                <wp:positionH relativeFrom="margin">
                  <wp:posOffset>463550</wp:posOffset>
                </wp:positionH>
                <wp:positionV relativeFrom="paragraph">
                  <wp:posOffset>213360</wp:posOffset>
                </wp:positionV>
                <wp:extent cx="5257800" cy="1308100"/>
                <wp:effectExtent l="0" t="0" r="12700" b="12700"/>
                <wp:wrapNone/>
                <wp:docPr id="2003380578"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9114760" w14:textId="77777777" w:rsidR="005E4919" w:rsidRPr="00DC5D74" w:rsidRDefault="005E4919" w:rsidP="005E4919">
                            <w:pPr>
                              <w:jc w:val="center"/>
                              <w:rPr>
                                <w:color w:val="000000" w:themeColor="text1"/>
                              </w:rPr>
                            </w:pPr>
                            <w:proofErr w:type="spellStart"/>
                            <w:r>
                              <w:t>h</w:t>
                            </w:r>
                            <w:r>
                              <w:rPr>
                                <w:color w:val="000000" w:themeColor="text1"/>
                              </w:rPr>
                              <w:t>Brush</w:t>
                            </w:r>
                            <w:proofErr w:type="spellEnd"/>
                            <w:r>
                              <w:rPr>
                                <w:color w:val="000000" w:themeColor="text1"/>
                              </w:rPr>
                              <w:t xml:space="preserve"> my teeth and watched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1428B" id="_x0000_s1055" style="position:absolute;left:0;text-align:left;margin-left:36.5pt;margin-top:16.8pt;width:414pt;height:10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" filled="f" strokecolor="#030e13 [484]" strokeweight="1pt">
                <v:textbox>
                  <w:txbxContent>
                    <w:p w14:paraId="29114760" w14:textId="77777777" w:rsidR="005E4919" w:rsidRPr="00DC5D74" w:rsidRDefault="005E4919" w:rsidP="005E4919">
                      <w:pPr>
                        <w:jc w:val="center"/>
                        <w:rPr>
                          <w:color w:val="000000" w:themeColor="text1"/>
                        </w:rPr>
                      </w:pPr>
                      <w:proofErr w:type="spellStart"/>
                      <w:r>
                        <w:t>h</w:t>
                      </w:r>
                      <w:r>
                        <w:rPr>
                          <w:color w:val="000000" w:themeColor="text1"/>
                        </w:rPr>
                        <w:t>Brush</w:t>
                      </w:r>
                      <w:proofErr w:type="spellEnd"/>
                      <w:r>
                        <w:rPr>
                          <w:color w:val="000000" w:themeColor="text1"/>
                        </w:rPr>
                        <w:t xml:space="preserve"> my teeth and watched videos</w:t>
                      </w:r>
                    </w:p>
                  </w:txbxContent>
                </v:textbox>
                <w10:wrap anchorx="margin"/>
              </v:rect>
            </w:pict>
          </mc:Fallback>
        </mc:AlternateContent>
      </w:r>
      <w:r w:rsidRPr="006273A7">
        <w:rPr>
          <w:b/>
          <w:bCs/>
          <w:sz w:val="28"/>
          <w:szCs w:val="28"/>
          <w:lang w:val="en-US"/>
        </w:rPr>
        <w:t>What is the first thing that you did after waking up?</w:t>
      </w:r>
    </w:p>
    <w:p w14:paraId="1EAD3A5B" w14:textId="77777777" w:rsidR="005E4919" w:rsidRDefault="005E4919" w:rsidP="005E4919">
      <w:pPr>
        <w:pStyle w:val="ListParagraph"/>
        <w:rPr>
          <w:b/>
          <w:bCs/>
          <w:lang w:val="en-US"/>
        </w:rPr>
      </w:pPr>
    </w:p>
    <w:p w14:paraId="76A477D1" w14:textId="77777777" w:rsidR="005E4919" w:rsidRDefault="005E4919" w:rsidP="005E4919">
      <w:pPr>
        <w:rPr>
          <w:lang w:val="en-US"/>
        </w:rPr>
      </w:pPr>
    </w:p>
    <w:p w14:paraId="1E958710" w14:textId="77777777" w:rsidR="005E4919" w:rsidRDefault="005E4919" w:rsidP="005E4919">
      <w:pPr>
        <w:pStyle w:val="ListParagraph"/>
        <w:rPr>
          <w:b/>
          <w:bCs/>
          <w:lang w:val="en-US"/>
        </w:rPr>
      </w:pPr>
    </w:p>
    <w:p w14:paraId="696B2722" w14:textId="77777777" w:rsidR="005E4919" w:rsidRDefault="005E4919" w:rsidP="005E4919">
      <w:pPr>
        <w:pStyle w:val="ListParagraph"/>
        <w:rPr>
          <w:b/>
          <w:bCs/>
          <w:lang w:val="en-US"/>
        </w:rPr>
      </w:pPr>
    </w:p>
    <w:p w14:paraId="4EC937A4" w14:textId="77777777" w:rsidR="005E4919" w:rsidRDefault="005E4919" w:rsidP="005E4919">
      <w:pPr>
        <w:pStyle w:val="ListParagraph"/>
        <w:rPr>
          <w:b/>
          <w:bCs/>
          <w:lang w:val="en-US"/>
        </w:rPr>
      </w:pPr>
    </w:p>
    <w:p w14:paraId="186864D3" w14:textId="77777777" w:rsidR="005E4919" w:rsidRDefault="005E4919" w:rsidP="005E4919">
      <w:pPr>
        <w:pStyle w:val="ListParagraph"/>
        <w:rPr>
          <w:b/>
          <w:bCs/>
          <w:lang w:val="en-US"/>
        </w:rPr>
      </w:pPr>
    </w:p>
    <w:p w14:paraId="77F0A8BF" w14:textId="77777777" w:rsidR="005E4919" w:rsidRPr="006273A7" w:rsidRDefault="005E4919" w:rsidP="005E4919">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6686AD22"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99200" behindDoc="0" locked="0" layoutInCell="1" allowOverlap="1" wp14:anchorId="70E0AC6F" wp14:editId="76440845">
                <wp:simplePos x="0" y="0"/>
                <wp:positionH relativeFrom="margin">
                  <wp:align>right</wp:align>
                </wp:positionH>
                <wp:positionV relativeFrom="paragraph">
                  <wp:posOffset>37465</wp:posOffset>
                </wp:positionV>
                <wp:extent cx="5257800" cy="1162050"/>
                <wp:effectExtent l="0" t="0" r="12700" b="19050"/>
                <wp:wrapNone/>
                <wp:docPr id="1113676532"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BA2B9B" w14:textId="7CA2CF86" w:rsidR="005E4919" w:rsidRPr="005E4919" w:rsidRDefault="005E4919" w:rsidP="005E4919">
                            <w:pPr>
                              <w:rPr>
                                <w:color w:val="000000" w:themeColor="text1"/>
                              </w:rPr>
                            </w:pPr>
                            <w:r>
                              <w:rPr>
                                <w:color w:val="000000" w:themeColor="text1"/>
                              </w:rPr>
                              <w:t>Buy Father’s day gift and go to the gold coast</w:t>
                            </w:r>
                            <w:r w:rsidR="00683B78">
                              <w:rPr>
                                <w:color w:val="000000" w:themeColor="text1"/>
                              </w:rPr>
                              <w:t xml:space="preserve"> for the father’s day</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0AC6F" id="_x0000_s1056" style="position:absolute;left:0;text-align:left;margin-left:362.8pt;margin-top:2.95pt;width:414pt;height:91.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OcU1WBuAgAAMgUAAA4AAAAAAAAAAAAA&#13;&#10;AAAALgIAAGRycy9lMm9Eb2MueG1sUEsBAi0AFAAGAAgAAAAhAJPLB1bfAAAACwEAAA8AAAAAAAAA&#13;&#10;AAAAAAAAyAQAAGRycy9kb3ducmV2LnhtbFBLBQYAAAAABAAEAPMAAADUBQAAAAA=&#13;&#10;" filled="f" strokecolor="#030e13 [484]" strokeweight="1pt">
                <v:textbox>
                  <w:txbxContent>
                    <w:p w14:paraId="77BA2B9B" w14:textId="7CA2CF86" w:rsidR="005E4919" w:rsidRPr="005E4919" w:rsidRDefault="005E4919" w:rsidP="005E4919">
                      <w:pPr>
                        <w:rPr>
                          <w:color w:val="000000" w:themeColor="text1"/>
                        </w:rPr>
                      </w:pPr>
                      <w:r>
                        <w:rPr>
                          <w:color w:val="000000" w:themeColor="text1"/>
                        </w:rPr>
                        <w:t>Buy Father’s day gift and go to the gold coast</w:t>
                      </w:r>
                      <w:r w:rsidR="00683B78">
                        <w:rPr>
                          <w:color w:val="000000" w:themeColor="text1"/>
                        </w:rPr>
                        <w:t xml:space="preserve"> for the father’s day</w:t>
                      </w:r>
                      <w:r>
                        <w:rPr>
                          <w:color w:val="000000" w:themeColor="text1"/>
                        </w:rPr>
                        <w:t>.</w:t>
                      </w:r>
                    </w:p>
                  </w:txbxContent>
                </v:textbox>
                <w10:wrap anchorx="margin"/>
              </v:rect>
            </w:pict>
          </mc:Fallback>
        </mc:AlternateContent>
      </w:r>
    </w:p>
    <w:p w14:paraId="57ACD408" w14:textId="77777777" w:rsidR="005E4919" w:rsidRPr="00F61552" w:rsidRDefault="005E4919" w:rsidP="005E4919">
      <w:pPr>
        <w:rPr>
          <w:lang w:val="en-US"/>
        </w:rPr>
      </w:pPr>
    </w:p>
    <w:p w14:paraId="1C4F1937" w14:textId="77777777" w:rsidR="005E4919" w:rsidRDefault="005E4919" w:rsidP="005E4919">
      <w:pPr>
        <w:rPr>
          <w:b/>
          <w:bCs/>
          <w:lang w:val="en-US"/>
        </w:rPr>
      </w:pPr>
    </w:p>
    <w:p w14:paraId="21871272" w14:textId="77777777" w:rsidR="005E4919" w:rsidRDefault="005E4919" w:rsidP="005E4919">
      <w:pPr>
        <w:rPr>
          <w:lang w:val="en-US"/>
        </w:rPr>
      </w:pPr>
    </w:p>
    <w:p w14:paraId="55DB737C" w14:textId="77777777" w:rsidR="005E4919" w:rsidRDefault="005E4919" w:rsidP="005E4919">
      <w:pPr>
        <w:rPr>
          <w:lang w:val="en-US"/>
        </w:rPr>
      </w:pPr>
    </w:p>
    <w:p w14:paraId="5EEA2E3E" w14:textId="77777777" w:rsidR="005E4919" w:rsidRPr="006273A7" w:rsidRDefault="005E4919" w:rsidP="005E4919">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58FCE454" w14:textId="77777777" w:rsidR="005E4919" w:rsidRPr="00F61552" w:rsidRDefault="005E4919" w:rsidP="005E4919">
      <w:pPr>
        <w:pStyle w:val="ListParagraph"/>
        <w:rPr>
          <w:b/>
          <w:bCs/>
          <w:lang w:val="en-US"/>
        </w:rPr>
      </w:pPr>
      <w:r>
        <w:rPr>
          <w:noProof/>
          <w:lang w:val="en-US"/>
        </w:rPr>
        <mc:AlternateContent>
          <mc:Choice Requires="wps">
            <w:drawing>
              <wp:anchor distT="0" distB="0" distL="114300" distR="114300" simplePos="0" relativeHeight="251700224" behindDoc="0" locked="0" layoutInCell="1" allowOverlap="1" wp14:anchorId="2AFE3920" wp14:editId="75E2566A">
                <wp:simplePos x="0" y="0"/>
                <wp:positionH relativeFrom="margin">
                  <wp:align>right</wp:align>
                </wp:positionH>
                <wp:positionV relativeFrom="paragraph">
                  <wp:posOffset>74930</wp:posOffset>
                </wp:positionV>
                <wp:extent cx="5257800" cy="1162050"/>
                <wp:effectExtent l="0" t="0" r="12700" b="19050"/>
                <wp:wrapNone/>
                <wp:docPr id="52550985"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FFB6652" w14:textId="77777777" w:rsidR="005E4919" w:rsidRPr="00DC5D74" w:rsidRDefault="005E4919" w:rsidP="005E4919">
                            <w:pPr>
                              <w:jc w:val="center"/>
                              <w:rPr>
                                <w:color w:val="000000" w:themeColor="text1"/>
                              </w:rPr>
                            </w:pPr>
                            <w:proofErr w:type="spellStart"/>
                            <w:r>
                              <w:t>b</w:t>
                            </w:r>
                            <w:r>
                              <w:rPr>
                                <w:color w:val="000000" w:themeColor="text1"/>
                              </w:rPr>
                              <w:t>I</w:t>
                            </w:r>
                            <w:proofErr w:type="spellEnd"/>
                            <w:r>
                              <w:rPr>
                                <w:color w:val="000000" w:themeColor="text1"/>
                              </w:rPr>
                              <w:t xml:space="preserve"> woke up by </w:t>
                            </w:r>
                            <w:proofErr w:type="gramStart"/>
                            <w:r>
                              <w:rPr>
                                <w:color w:val="000000" w:themeColor="text1"/>
                              </w:rPr>
                              <w:t>myself</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E3920" id="_x0000_s1057" style="position:absolute;left:0;text-align:left;margin-left:362.8pt;margin-top:5.9pt;width:414pt;height:91.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DF2He1uAgAAMgUAAA4AAAAAAAAAAAAA&#13;&#10;AAAALgIAAGRycy9lMm9Eb2MueG1sUEsBAi0AFAAGAAgAAAAhAMfpLszfAAAADAEAAA8AAAAAAAAA&#13;&#10;AAAAAAAAyAQAAGRycy9kb3ducmV2LnhtbFBLBQYAAAAABAAEAPMAAADUBQAAAAA=&#13;&#10;" filled="f" strokecolor="#030e13 [484]" strokeweight="1pt">
                <v:textbox>
                  <w:txbxContent>
                    <w:p w14:paraId="5FFB6652" w14:textId="77777777" w:rsidR="005E4919" w:rsidRPr="00DC5D74" w:rsidRDefault="005E4919" w:rsidP="005E4919">
                      <w:pPr>
                        <w:jc w:val="center"/>
                        <w:rPr>
                          <w:color w:val="000000" w:themeColor="text1"/>
                        </w:rPr>
                      </w:pPr>
                      <w:proofErr w:type="spellStart"/>
                      <w:r>
                        <w:t>b</w:t>
                      </w:r>
                      <w:r>
                        <w:rPr>
                          <w:color w:val="000000" w:themeColor="text1"/>
                        </w:rPr>
                        <w:t>I</w:t>
                      </w:r>
                      <w:proofErr w:type="spellEnd"/>
                      <w:r>
                        <w:rPr>
                          <w:color w:val="000000" w:themeColor="text1"/>
                        </w:rPr>
                        <w:t xml:space="preserve"> woke up by </w:t>
                      </w:r>
                      <w:proofErr w:type="gramStart"/>
                      <w:r>
                        <w:rPr>
                          <w:color w:val="000000" w:themeColor="text1"/>
                        </w:rPr>
                        <w:t>myself</w:t>
                      </w:r>
                      <w:proofErr w:type="gramEnd"/>
                      <w:r>
                        <w:rPr>
                          <w:color w:val="000000" w:themeColor="text1"/>
                        </w:rPr>
                        <w:t>.</w:t>
                      </w:r>
                    </w:p>
                  </w:txbxContent>
                </v:textbox>
                <w10:wrap anchorx="margin"/>
              </v:rect>
            </w:pict>
          </mc:Fallback>
        </mc:AlternateContent>
      </w:r>
    </w:p>
    <w:p w14:paraId="78D04241" w14:textId="77777777" w:rsidR="005E4919" w:rsidRPr="00F61552" w:rsidRDefault="005E4919" w:rsidP="005E4919">
      <w:pPr>
        <w:rPr>
          <w:lang w:val="en-US"/>
        </w:rPr>
      </w:pPr>
    </w:p>
    <w:p w14:paraId="688AAC59" w14:textId="77777777" w:rsidR="005E4919" w:rsidRPr="00F61552" w:rsidRDefault="005E4919" w:rsidP="005E4919">
      <w:pPr>
        <w:rPr>
          <w:lang w:val="en-US"/>
        </w:rPr>
      </w:pPr>
    </w:p>
    <w:p w14:paraId="53106AFB" w14:textId="2BF083E5" w:rsidR="00551C10" w:rsidRPr="00A022A5" w:rsidRDefault="00551C10" w:rsidP="00551C10">
      <w:pPr>
        <w:pStyle w:val="Heading1"/>
        <w:rPr>
          <w:rFonts w:ascii="Arial" w:eastAsia="Arial" w:hAnsi="Arial" w:cs="Times New Roman"/>
          <w:b/>
          <w:bCs/>
          <w:color w:val="auto"/>
        </w:rPr>
      </w:pPr>
      <w:r w:rsidRPr="00A022A5">
        <w:rPr>
          <w:b/>
          <w:bCs/>
          <w:lang w:val="en-US"/>
        </w:rPr>
        <w:lastRenderedPageBreak/>
        <w:t xml:space="preserve">To be Filled at Night </w:t>
      </w:r>
      <w:r>
        <w:rPr>
          <w:b/>
          <w:bCs/>
          <w:lang w:val="en-US"/>
        </w:rPr>
        <w:t>4</w:t>
      </w:r>
    </w:p>
    <w:p w14:paraId="37E4FA86" w14:textId="77777777" w:rsidR="00551C10" w:rsidRDefault="00551C10" w:rsidP="00551C10">
      <w:pPr>
        <w:rPr>
          <w:lang w:val="en-US"/>
        </w:rPr>
      </w:pPr>
    </w:p>
    <w:p w14:paraId="666BAA43" w14:textId="77777777" w:rsidR="00551C10" w:rsidRPr="004A7711" w:rsidRDefault="00551C10" w:rsidP="00551C10">
      <w:pPr>
        <w:pStyle w:val="ListParagraph"/>
        <w:numPr>
          <w:ilvl w:val="0"/>
          <w:numId w:val="1"/>
        </w:numPr>
        <w:rPr>
          <w:b/>
          <w:bCs/>
          <w:sz w:val="28"/>
          <w:szCs w:val="28"/>
          <w:lang w:val="en-US"/>
        </w:rPr>
      </w:pPr>
      <w:r w:rsidRPr="004A7711">
        <w:rPr>
          <w:b/>
          <w:bCs/>
          <w:sz w:val="28"/>
          <w:szCs w:val="28"/>
          <w:lang w:val="en-US"/>
        </w:rPr>
        <w:t>What time is it right now?</w:t>
      </w:r>
    </w:p>
    <w:p w14:paraId="4B6FC666" w14:textId="77777777" w:rsidR="00551C10" w:rsidRPr="004A7711" w:rsidRDefault="00551C10" w:rsidP="00551C10">
      <w:pPr>
        <w:pStyle w:val="ListParagraph"/>
        <w:rPr>
          <w:lang w:val="en-US"/>
        </w:rPr>
      </w:pPr>
      <w:r>
        <w:rPr>
          <w:noProof/>
          <w:lang w:val="en-US"/>
        </w:rPr>
        <mc:AlternateContent>
          <mc:Choice Requires="wps">
            <w:drawing>
              <wp:anchor distT="0" distB="0" distL="114300" distR="114300" simplePos="0" relativeHeight="251702272" behindDoc="0" locked="0" layoutInCell="1" allowOverlap="1" wp14:anchorId="0687B162" wp14:editId="1EACB77F">
                <wp:simplePos x="0" y="0"/>
                <wp:positionH relativeFrom="margin">
                  <wp:align>right</wp:align>
                </wp:positionH>
                <wp:positionV relativeFrom="paragraph">
                  <wp:posOffset>37465</wp:posOffset>
                </wp:positionV>
                <wp:extent cx="5257800" cy="495300"/>
                <wp:effectExtent l="0" t="0" r="12700" b="12700"/>
                <wp:wrapNone/>
                <wp:docPr id="395617217"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1AFFD5" w14:textId="6EB92E6E" w:rsidR="00551C10" w:rsidRPr="00DC5D74" w:rsidRDefault="00551C10" w:rsidP="00551C10">
                            <w:pPr>
                              <w:jc w:val="center"/>
                              <w:rPr>
                                <w:color w:val="000000" w:themeColor="text1"/>
                                <w:lang w:eastAsia="zh-CN"/>
                              </w:rPr>
                            </w:pPr>
                            <w:r>
                              <w:rPr>
                                <w:rFonts w:eastAsiaTheme="minorHAnsi"/>
                                <w:color w:val="000000" w:themeColor="text1"/>
                                <w:lang w:eastAsia="zh-CN"/>
                              </w:rPr>
                              <w:t>11:50PM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7B162" id="_x0000_s1058" style="position:absolute;left:0;text-align:left;margin-left:362.8pt;margin-top:2.95pt;width:414pt;height:39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Fd+HHhsAgAAMQUAAA4AAAAAAAAAAAAAAAAA&#13;&#10;LgIAAGRycy9lMm9Eb2MueG1sUEsBAi0AFAAGAAgAAAAhAMfMAfveAAAACgEAAA8AAAAAAAAAAAAA&#13;&#10;AAAAxgQAAGRycy9kb3ducmV2LnhtbFBLBQYAAAAABAAEAPMAAADRBQAAAAA=&#13;&#10;" filled="f" strokecolor="#030e13 [484]" strokeweight="1pt">
                <v:textbox>
                  <w:txbxContent>
                    <w:p w14:paraId="661AFFD5" w14:textId="6EB92E6E" w:rsidR="00551C10" w:rsidRPr="00DC5D74" w:rsidRDefault="00551C10" w:rsidP="00551C10">
                      <w:pPr>
                        <w:jc w:val="center"/>
                        <w:rPr>
                          <w:color w:val="000000" w:themeColor="text1"/>
                          <w:lang w:eastAsia="zh-CN"/>
                        </w:rPr>
                      </w:pPr>
                      <w:r>
                        <w:rPr>
                          <w:rFonts w:eastAsiaTheme="minorHAnsi"/>
                          <w:color w:val="000000" w:themeColor="text1"/>
                          <w:lang w:eastAsia="zh-CN"/>
                        </w:rPr>
                        <w:t>11:50PM</w:t>
                      </w:r>
                    </w:p>
                  </w:txbxContent>
                </v:textbox>
                <w10:wrap anchorx="margin"/>
              </v:rect>
            </w:pict>
          </mc:Fallback>
        </mc:AlternateContent>
      </w:r>
    </w:p>
    <w:p w14:paraId="1A1B0CC6" w14:textId="77777777" w:rsidR="00551C10" w:rsidRDefault="00551C10" w:rsidP="00551C10">
      <w:pPr>
        <w:rPr>
          <w:b/>
          <w:bCs/>
          <w:sz w:val="32"/>
          <w:szCs w:val="32"/>
          <w:lang w:val="en-US"/>
        </w:rPr>
      </w:pPr>
    </w:p>
    <w:p w14:paraId="1AC5D9FB" w14:textId="77777777" w:rsidR="00551C10" w:rsidRDefault="00551C10" w:rsidP="00551C10">
      <w:pPr>
        <w:pStyle w:val="ListParagraph"/>
        <w:numPr>
          <w:ilvl w:val="0"/>
          <w:numId w:val="1"/>
        </w:numPr>
        <w:rPr>
          <w:b/>
          <w:bCs/>
          <w:sz w:val="28"/>
          <w:szCs w:val="28"/>
          <w:lang w:val="en-US"/>
        </w:rPr>
      </w:pPr>
      <w:r w:rsidRPr="004A7711">
        <w:rPr>
          <w:b/>
          <w:bCs/>
          <w:sz w:val="28"/>
          <w:szCs w:val="28"/>
          <w:lang w:val="en-US"/>
        </w:rPr>
        <w:t>How was your Day?</w:t>
      </w:r>
    </w:p>
    <w:p w14:paraId="334821B0" w14:textId="77777777" w:rsidR="00551C10" w:rsidRDefault="00551C10" w:rsidP="00551C10">
      <w:pPr>
        <w:pStyle w:val="ListParagraph"/>
        <w:rPr>
          <w:b/>
          <w:bCs/>
          <w:sz w:val="28"/>
          <w:szCs w:val="28"/>
          <w:lang w:val="en-US"/>
        </w:rPr>
      </w:pPr>
      <w:r>
        <w:rPr>
          <w:noProof/>
          <w:lang w:val="en-US"/>
        </w:rPr>
        <mc:AlternateContent>
          <mc:Choice Requires="wps">
            <w:drawing>
              <wp:anchor distT="0" distB="0" distL="114300" distR="114300" simplePos="0" relativeHeight="251703296" behindDoc="0" locked="0" layoutInCell="1" allowOverlap="1" wp14:anchorId="63085422" wp14:editId="519083C0">
                <wp:simplePos x="0" y="0"/>
                <wp:positionH relativeFrom="margin">
                  <wp:align>right</wp:align>
                </wp:positionH>
                <wp:positionV relativeFrom="paragraph">
                  <wp:posOffset>19685</wp:posOffset>
                </wp:positionV>
                <wp:extent cx="5257800" cy="1498600"/>
                <wp:effectExtent l="0" t="0" r="12700" b="12700"/>
                <wp:wrapNone/>
                <wp:docPr id="1118022987"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AE0B471" w14:textId="12ADA081" w:rsidR="00551C10" w:rsidRPr="00DC5D74" w:rsidRDefault="00551C10" w:rsidP="00551C10">
                            <w:pPr>
                              <w:jc w:val="center"/>
                              <w:rPr>
                                <w:color w:val="000000" w:themeColor="text1"/>
                              </w:rPr>
                            </w:pPr>
                            <w:r>
                              <w:rPr>
                                <w:color w:val="000000" w:themeColor="text1"/>
                              </w:rPr>
                              <w:t>Day was fine and 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85422" id="_x0000_s1059" style="position:absolute;left:0;text-align:left;margin-left:362.8pt;margin-top:1.55pt;width:414pt;height:118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" filled="f" strokecolor="#030e13 [484]" strokeweight="1pt">
                <v:textbox>
                  <w:txbxContent>
                    <w:p w14:paraId="7AE0B471" w14:textId="12ADA081" w:rsidR="00551C10" w:rsidRPr="00DC5D74" w:rsidRDefault="00551C10" w:rsidP="00551C10">
                      <w:pPr>
                        <w:jc w:val="center"/>
                        <w:rPr>
                          <w:color w:val="000000" w:themeColor="text1"/>
                        </w:rPr>
                      </w:pPr>
                      <w:r>
                        <w:rPr>
                          <w:color w:val="000000" w:themeColor="text1"/>
                        </w:rPr>
                        <w:t>Day was fine and normal</w:t>
                      </w:r>
                    </w:p>
                  </w:txbxContent>
                </v:textbox>
                <w10:wrap anchorx="margin"/>
              </v:rect>
            </w:pict>
          </mc:Fallback>
        </mc:AlternateContent>
      </w:r>
    </w:p>
    <w:p w14:paraId="71413CEB" w14:textId="77777777" w:rsidR="00551C10" w:rsidRDefault="00551C10" w:rsidP="00551C10">
      <w:pPr>
        <w:rPr>
          <w:lang w:val="en-US"/>
        </w:rPr>
      </w:pPr>
    </w:p>
    <w:p w14:paraId="6ECAF75C" w14:textId="77777777" w:rsidR="00551C10" w:rsidRDefault="00551C10" w:rsidP="00551C10">
      <w:pPr>
        <w:rPr>
          <w:lang w:val="en-US"/>
        </w:rPr>
      </w:pPr>
    </w:p>
    <w:p w14:paraId="7B806527" w14:textId="77777777" w:rsidR="00551C10" w:rsidRDefault="00551C10" w:rsidP="00551C10">
      <w:pPr>
        <w:rPr>
          <w:lang w:val="en-US"/>
        </w:rPr>
      </w:pPr>
    </w:p>
    <w:p w14:paraId="07B57631" w14:textId="77777777" w:rsidR="00551C10" w:rsidRDefault="00551C10" w:rsidP="00551C10">
      <w:pPr>
        <w:rPr>
          <w:lang w:val="en-US"/>
        </w:rPr>
      </w:pPr>
    </w:p>
    <w:p w14:paraId="5783F45D" w14:textId="77777777" w:rsidR="00551C10" w:rsidRDefault="00551C10" w:rsidP="00551C10">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704320" behindDoc="0" locked="0" layoutInCell="1" allowOverlap="1" wp14:anchorId="301B5011" wp14:editId="22DB648F">
                <wp:simplePos x="0" y="0"/>
                <wp:positionH relativeFrom="margin">
                  <wp:align>right</wp:align>
                </wp:positionH>
                <wp:positionV relativeFrom="paragraph">
                  <wp:posOffset>492760</wp:posOffset>
                </wp:positionV>
                <wp:extent cx="5257800" cy="1308100"/>
                <wp:effectExtent l="0" t="0" r="12700" b="12700"/>
                <wp:wrapNone/>
                <wp:docPr id="571540020"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1FB33C7" w14:textId="0C9D2AA8" w:rsidR="00551C10" w:rsidRPr="00DC5D74" w:rsidRDefault="00551C10" w:rsidP="00551C10">
                            <w:pPr>
                              <w:rPr>
                                <w:color w:val="000000" w:themeColor="text1"/>
                              </w:rPr>
                            </w:pPr>
                            <w:r>
                              <w:rPr>
                                <w:color w:val="000000" w:themeColor="text1"/>
                              </w:rPr>
                              <w:t>Argued with my girlfriend for 3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B5011" id="_x0000_s1060" style="position:absolute;left:0;text-align:left;margin-left:362.8pt;margin-top:38.8pt;width:414pt;height:103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" filled="f" strokecolor="#030e13 [484]" strokeweight="1pt">
                <v:textbox>
                  <w:txbxContent>
                    <w:p w14:paraId="11FB33C7" w14:textId="0C9D2AA8" w:rsidR="00551C10" w:rsidRPr="00DC5D74" w:rsidRDefault="00551C10" w:rsidP="00551C10">
                      <w:pPr>
                        <w:rPr>
                          <w:color w:val="000000" w:themeColor="text1"/>
                        </w:rPr>
                      </w:pPr>
                      <w:r>
                        <w:rPr>
                          <w:color w:val="000000" w:themeColor="text1"/>
                        </w:rPr>
                        <w:t>Argued with my girlfriend for 3 hours</w:t>
                      </w:r>
                    </w:p>
                  </w:txbxContent>
                </v:textbox>
                <w10:wrap anchorx="margin"/>
              </v:rect>
            </w:pict>
          </mc:Fallback>
        </mc:AlternateContent>
      </w:r>
      <w:r w:rsidRPr="006273A7">
        <w:rPr>
          <w:b/>
          <w:bCs/>
          <w:sz w:val="28"/>
          <w:szCs w:val="28"/>
          <w:lang w:val="en-US"/>
        </w:rPr>
        <w:t>What is the last thing that you did before deciding to sleep tonight?</w:t>
      </w:r>
    </w:p>
    <w:p w14:paraId="7C428752" w14:textId="77777777" w:rsidR="00551C10" w:rsidRDefault="00551C10" w:rsidP="00551C10">
      <w:pPr>
        <w:pStyle w:val="ListParagraph"/>
        <w:rPr>
          <w:b/>
          <w:bCs/>
          <w:lang w:val="en-US"/>
        </w:rPr>
      </w:pPr>
    </w:p>
    <w:p w14:paraId="1F4E5871" w14:textId="77777777" w:rsidR="00551C10" w:rsidRDefault="00551C10" w:rsidP="00551C10">
      <w:pPr>
        <w:rPr>
          <w:lang w:val="en-US"/>
        </w:rPr>
      </w:pPr>
    </w:p>
    <w:p w14:paraId="1BA3A013" w14:textId="77777777" w:rsidR="00551C10" w:rsidRDefault="00551C10" w:rsidP="00551C10">
      <w:pPr>
        <w:pStyle w:val="ListParagraph"/>
        <w:rPr>
          <w:b/>
          <w:bCs/>
          <w:lang w:val="en-US"/>
        </w:rPr>
      </w:pPr>
    </w:p>
    <w:p w14:paraId="6F40B524" w14:textId="77777777" w:rsidR="00551C10" w:rsidRDefault="00551C10" w:rsidP="00551C10">
      <w:pPr>
        <w:pStyle w:val="ListParagraph"/>
        <w:rPr>
          <w:b/>
          <w:bCs/>
          <w:lang w:val="en-US"/>
        </w:rPr>
      </w:pPr>
    </w:p>
    <w:p w14:paraId="207227C8" w14:textId="77777777" w:rsidR="00551C10" w:rsidRDefault="00551C10" w:rsidP="00551C10">
      <w:pPr>
        <w:pStyle w:val="ListParagraph"/>
        <w:rPr>
          <w:b/>
          <w:bCs/>
          <w:lang w:val="en-US"/>
        </w:rPr>
      </w:pPr>
    </w:p>
    <w:p w14:paraId="566CE751" w14:textId="77777777" w:rsidR="00551C10" w:rsidRDefault="00551C10" w:rsidP="00551C10">
      <w:pPr>
        <w:pStyle w:val="ListParagraph"/>
        <w:rPr>
          <w:b/>
          <w:bCs/>
          <w:lang w:val="en-US"/>
        </w:rPr>
      </w:pPr>
    </w:p>
    <w:p w14:paraId="2AF2E917" w14:textId="77777777" w:rsidR="00551C10" w:rsidRPr="006273A7" w:rsidRDefault="00551C10" w:rsidP="00551C10">
      <w:pPr>
        <w:pStyle w:val="ListParagraph"/>
        <w:numPr>
          <w:ilvl w:val="0"/>
          <w:numId w:val="1"/>
        </w:numPr>
        <w:rPr>
          <w:b/>
          <w:bCs/>
          <w:sz w:val="28"/>
          <w:szCs w:val="28"/>
          <w:lang w:val="en-US"/>
        </w:rPr>
      </w:pPr>
      <w:r w:rsidRPr="006273A7">
        <w:rPr>
          <w:b/>
          <w:bCs/>
          <w:sz w:val="28"/>
          <w:szCs w:val="28"/>
          <w:lang w:val="en-US"/>
        </w:rPr>
        <w:t>Did you have any naps today?</w:t>
      </w:r>
    </w:p>
    <w:p w14:paraId="43E4E8F4" w14:textId="77777777" w:rsidR="00551C10" w:rsidRDefault="00551C10" w:rsidP="00551C10">
      <w:pPr>
        <w:pStyle w:val="ListParagraph"/>
        <w:rPr>
          <w:b/>
          <w:bCs/>
          <w:lang w:val="en-US"/>
        </w:rPr>
      </w:pPr>
      <w:r>
        <w:rPr>
          <w:noProof/>
          <w:lang w:val="en-US"/>
        </w:rPr>
        <mc:AlternateContent>
          <mc:Choice Requires="wps">
            <w:drawing>
              <wp:anchor distT="0" distB="0" distL="114300" distR="114300" simplePos="0" relativeHeight="251705344" behindDoc="0" locked="0" layoutInCell="1" allowOverlap="1" wp14:anchorId="55AD8742" wp14:editId="7D2AC97D">
                <wp:simplePos x="0" y="0"/>
                <wp:positionH relativeFrom="margin">
                  <wp:align>right</wp:align>
                </wp:positionH>
                <wp:positionV relativeFrom="paragraph">
                  <wp:posOffset>37465</wp:posOffset>
                </wp:positionV>
                <wp:extent cx="5257800" cy="1162050"/>
                <wp:effectExtent l="0" t="0" r="12700" b="19050"/>
                <wp:wrapNone/>
                <wp:docPr id="551561356"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95C51D0" w14:textId="77777777" w:rsidR="00551C10" w:rsidRPr="00DC5D74" w:rsidRDefault="00551C10" w:rsidP="00551C10">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D8742" id="_x0000_s1061" style="position:absolute;left:0;text-align:left;margin-left:362.8pt;margin-top:2.95pt;width:414pt;height:91.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" filled="f" strokecolor="#030e13 [484]" strokeweight="1pt">
                <v:textbox>
                  <w:txbxContent>
                    <w:p w14:paraId="695C51D0" w14:textId="77777777" w:rsidR="00551C10" w:rsidRPr="00DC5D74" w:rsidRDefault="00551C10" w:rsidP="00551C10">
                      <w:pPr>
                        <w:jc w:val="center"/>
                        <w:rPr>
                          <w:color w:val="000000" w:themeColor="text1"/>
                        </w:rPr>
                      </w:pPr>
                      <w:r>
                        <w:rPr>
                          <w:color w:val="000000" w:themeColor="text1"/>
                        </w:rPr>
                        <w:t>No</w:t>
                      </w:r>
                    </w:p>
                  </w:txbxContent>
                </v:textbox>
                <w10:wrap anchorx="margin"/>
              </v:rect>
            </w:pict>
          </mc:Fallback>
        </mc:AlternateContent>
      </w:r>
    </w:p>
    <w:p w14:paraId="3FC9AB10" w14:textId="77777777" w:rsidR="00551C10" w:rsidRPr="00F61552" w:rsidRDefault="00551C10" w:rsidP="00551C10">
      <w:pPr>
        <w:rPr>
          <w:lang w:val="en-US"/>
        </w:rPr>
      </w:pPr>
    </w:p>
    <w:p w14:paraId="36B45729" w14:textId="77777777" w:rsidR="00551C10" w:rsidRDefault="00551C10" w:rsidP="00551C10">
      <w:pPr>
        <w:rPr>
          <w:b/>
          <w:bCs/>
          <w:lang w:val="en-US"/>
        </w:rPr>
      </w:pPr>
    </w:p>
    <w:p w14:paraId="3F808B46" w14:textId="77777777" w:rsidR="00551C10" w:rsidRDefault="00551C10" w:rsidP="00551C10">
      <w:pPr>
        <w:rPr>
          <w:lang w:val="en-US"/>
        </w:rPr>
      </w:pPr>
    </w:p>
    <w:p w14:paraId="416BCBEE" w14:textId="77777777" w:rsidR="00551C10" w:rsidRDefault="00551C10" w:rsidP="00551C10">
      <w:pPr>
        <w:rPr>
          <w:lang w:val="en-US"/>
        </w:rPr>
      </w:pPr>
    </w:p>
    <w:p w14:paraId="5F7B3895" w14:textId="77777777" w:rsidR="00551C10" w:rsidRPr="006273A7" w:rsidRDefault="00551C10" w:rsidP="00551C10">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1536A524" w14:textId="77777777" w:rsidR="00551C10" w:rsidRDefault="00551C10" w:rsidP="00551C10">
      <w:pPr>
        <w:pStyle w:val="ListParagraph"/>
        <w:rPr>
          <w:b/>
          <w:bCs/>
          <w:lang w:val="en-US"/>
        </w:rPr>
      </w:pPr>
      <w:r>
        <w:rPr>
          <w:noProof/>
          <w:lang w:val="en-US"/>
        </w:rPr>
        <mc:AlternateContent>
          <mc:Choice Requires="wps">
            <w:drawing>
              <wp:anchor distT="0" distB="0" distL="114300" distR="114300" simplePos="0" relativeHeight="251706368" behindDoc="0" locked="0" layoutInCell="1" allowOverlap="1" wp14:anchorId="6D80AA6E" wp14:editId="7C173F0F">
                <wp:simplePos x="0" y="0"/>
                <wp:positionH relativeFrom="margin">
                  <wp:align>right</wp:align>
                </wp:positionH>
                <wp:positionV relativeFrom="paragraph">
                  <wp:posOffset>74930</wp:posOffset>
                </wp:positionV>
                <wp:extent cx="5257800" cy="1162050"/>
                <wp:effectExtent l="0" t="0" r="12700" b="19050"/>
                <wp:wrapNone/>
                <wp:docPr id="1872208984"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7C6B58C" w14:textId="77777777" w:rsidR="00551C10" w:rsidRPr="00DC5D74" w:rsidRDefault="00551C10" w:rsidP="00551C10">
                            <w:pPr>
                              <w:jc w:val="center"/>
                              <w:rPr>
                                <w:color w:val="000000" w:themeColor="text1"/>
                              </w:rPr>
                            </w:pPr>
                            <w:r>
                              <w:rPr>
                                <w:color w:val="000000" w:themeColor="text1"/>
                              </w:rPr>
                              <w:t xml:space="preserve">Right </w:t>
                            </w:r>
                            <w:proofErr w:type="gramStart"/>
                            <w:r>
                              <w:rPr>
                                <w:color w:val="000000" w:themeColor="text1"/>
                              </w:rPr>
                              <w:t>now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0AA6E" id="_x0000_s1062" style="position:absolute;left:0;text-align:left;margin-left:362.8pt;margin-top:5.9pt;width:414pt;height:91.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" filled="f" strokecolor="#030e13 [484]" strokeweight="1pt">
                <v:textbox>
                  <w:txbxContent>
                    <w:p w14:paraId="57C6B58C" w14:textId="77777777" w:rsidR="00551C10" w:rsidRPr="00DC5D74" w:rsidRDefault="00551C10" w:rsidP="00551C10">
                      <w:pPr>
                        <w:jc w:val="center"/>
                        <w:rPr>
                          <w:color w:val="000000" w:themeColor="text1"/>
                        </w:rPr>
                      </w:pPr>
                      <w:r>
                        <w:rPr>
                          <w:color w:val="000000" w:themeColor="text1"/>
                        </w:rPr>
                        <w:t xml:space="preserve">Right </w:t>
                      </w:r>
                      <w:proofErr w:type="gramStart"/>
                      <w:r>
                        <w:rPr>
                          <w:color w:val="000000" w:themeColor="text1"/>
                        </w:rPr>
                        <w:t>now</w:t>
                      </w:r>
                      <w:proofErr w:type="gramEnd"/>
                    </w:p>
                  </w:txbxContent>
                </v:textbox>
                <w10:wrap anchorx="margin"/>
              </v:rect>
            </w:pict>
          </mc:Fallback>
        </mc:AlternateContent>
      </w:r>
    </w:p>
    <w:p w14:paraId="6C6A16F7" w14:textId="77777777" w:rsidR="00551C10" w:rsidRPr="00F61552" w:rsidRDefault="00551C10" w:rsidP="00551C10">
      <w:pPr>
        <w:rPr>
          <w:lang w:val="en-US"/>
        </w:rPr>
      </w:pPr>
    </w:p>
    <w:p w14:paraId="3CFFE71C" w14:textId="77777777" w:rsidR="00551C10" w:rsidRDefault="00551C10" w:rsidP="00551C10">
      <w:pPr>
        <w:rPr>
          <w:lang w:val="en-US"/>
        </w:rPr>
      </w:pPr>
    </w:p>
    <w:p w14:paraId="4051EDDF" w14:textId="16070E6C" w:rsidR="00551C10" w:rsidRDefault="00551C10" w:rsidP="00551C10">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 xml:space="preserve">Day </w:t>
      </w:r>
      <w:r>
        <w:rPr>
          <w:b/>
          <w:bCs/>
          <w:color w:val="156082" w:themeColor="accent1"/>
          <w:lang w:val="en-US"/>
        </w:rPr>
        <w:t>4</w:t>
      </w:r>
    </w:p>
    <w:p w14:paraId="221F4F8B" w14:textId="77777777" w:rsidR="00551C10" w:rsidRDefault="00551C10" w:rsidP="00551C10">
      <w:pPr>
        <w:rPr>
          <w:lang w:val="en-US"/>
        </w:rPr>
      </w:pPr>
    </w:p>
    <w:p w14:paraId="263B3E92" w14:textId="77777777" w:rsidR="00551C10" w:rsidRPr="004A7711" w:rsidRDefault="00551C10" w:rsidP="00551C10">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49DC2DEC" w14:textId="77777777" w:rsidR="00551C10" w:rsidRPr="004A7711" w:rsidRDefault="00551C10" w:rsidP="00551C10">
      <w:pPr>
        <w:pStyle w:val="ListParagraph"/>
        <w:rPr>
          <w:lang w:val="en-US"/>
        </w:rPr>
      </w:pPr>
      <w:r>
        <w:rPr>
          <w:noProof/>
          <w:lang w:val="en-US"/>
        </w:rPr>
        <mc:AlternateContent>
          <mc:Choice Requires="wps">
            <w:drawing>
              <wp:anchor distT="0" distB="0" distL="114300" distR="114300" simplePos="0" relativeHeight="251707392" behindDoc="0" locked="0" layoutInCell="1" allowOverlap="1" wp14:anchorId="22DB2174" wp14:editId="4B9F347C">
                <wp:simplePos x="0" y="0"/>
                <wp:positionH relativeFrom="margin">
                  <wp:align>right</wp:align>
                </wp:positionH>
                <wp:positionV relativeFrom="paragraph">
                  <wp:posOffset>37465</wp:posOffset>
                </wp:positionV>
                <wp:extent cx="5257800" cy="495300"/>
                <wp:effectExtent l="0" t="0" r="12700" b="12700"/>
                <wp:wrapNone/>
                <wp:docPr id="1886638184"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885A38F" w14:textId="77777777" w:rsidR="00551C10" w:rsidRPr="00DC5D74" w:rsidRDefault="00551C10" w:rsidP="00551C10">
                            <w:pPr>
                              <w:jc w:val="center"/>
                              <w:rPr>
                                <w:color w:val="000000" w:themeColor="text1"/>
                              </w:rPr>
                            </w:pPr>
                            <w:r>
                              <w:rPr>
                                <w:color w:val="000000" w:themeColor="text1"/>
                              </w:rPr>
                              <w:t>11AM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DB2174" id="_x0000_s1063" style="position:absolute;left:0;text-align:left;margin-left:362.8pt;margin-top:2.95pt;width:414pt;height:39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BqdZq9sAgAAMQUAAA4AAAAAAAAAAAAAAAAA&#13;&#10;LgIAAGRycy9lMm9Eb2MueG1sUEsBAi0AFAAGAAgAAAAhAMfMAfveAAAACgEAAA8AAAAAAAAAAAAA&#13;&#10;AAAAxgQAAGRycy9kb3ducmV2LnhtbFBLBQYAAAAABAAEAPMAAADRBQAAAAA=&#13;&#10;" filled="f" strokecolor="#030e13 [484]" strokeweight="1pt">
                <v:textbox>
                  <w:txbxContent>
                    <w:p w14:paraId="2885A38F" w14:textId="77777777" w:rsidR="00551C10" w:rsidRPr="00DC5D74" w:rsidRDefault="00551C10" w:rsidP="00551C10">
                      <w:pPr>
                        <w:jc w:val="center"/>
                        <w:rPr>
                          <w:color w:val="000000" w:themeColor="text1"/>
                        </w:rPr>
                      </w:pPr>
                      <w:r>
                        <w:rPr>
                          <w:color w:val="000000" w:themeColor="text1"/>
                        </w:rPr>
                        <w:t>11AM</w:t>
                      </w:r>
                    </w:p>
                  </w:txbxContent>
                </v:textbox>
                <w10:wrap anchorx="margin"/>
              </v:rect>
            </w:pict>
          </mc:Fallback>
        </mc:AlternateContent>
      </w:r>
    </w:p>
    <w:p w14:paraId="1EDA8A22" w14:textId="77777777" w:rsidR="00551C10" w:rsidRDefault="00551C10" w:rsidP="00551C10">
      <w:pPr>
        <w:rPr>
          <w:b/>
          <w:bCs/>
          <w:sz w:val="32"/>
          <w:szCs w:val="32"/>
          <w:lang w:val="en-US"/>
        </w:rPr>
      </w:pPr>
    </w:p>
    <w:p w14:paraId="40F1F432" w14:textId="77777777" w:rsidR="00551C10" w:rsidRDefault="00551C10" w:rsidP="00551C10">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1D3204B2" w14:textId="77777777" w:rsidR="00551C10" w:rsidRDefault="00551C10" w:rsidP="00551C10">
      <w:pPr>
        <w:pStyle w:val="ListParagraph"/>
        <w:rPr>
          <w:b/>
          <w:bCs/>
          <w:sz w:val="28"/>
          <w:szCs w:val="28"/>
          <w:lang w:val="en-US"/>
        </w:rPr>
      </w:pPr>
      <w:r>
        <w:rPr>
          <w:noProof/>
          <w:lang w:val="en-US"/>
        </w:rPr>
        <mc:AlternateContent>
          <mc:Choice Requires="wps">
            <w:drawing>
              <wp:anchor distT="0" distB="0" distL="114300" distR="114300" simplePos="0" relativeHeight="251708416" behindDoc="0" locked="0" layoutInCell="1" allowOverlap="1" wp14:anchorId="35AD4E9E" wp14:editId="54ADC782">
                <wp:simplePos x="0" y="0"/>
                <wp:positionH relativeFrom="margin">
                  <wp:align>right</wp:align>
                </wp:positionH>
                <wp:positionV relativeFrom="paragraph">
                  <wp:posOffset>19685</wp:posOffset>
                </wp:positionV>
                <wp:extent cx="5257800" cy="1498600"/>
                <wp:effectExtent l="0" t="0" r="12700" b="12700"/>
                <wp:wrapNone/>
                <wp:docPr id="1440005247"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24AB5A1" w14:textId="7AF53AFF" w:rsidR="00551C10" w:rsidRPr="00DC5D74" w:rsidRDefault="00551C10" w:rsidP="00551C10">
                            <w:pPr>
                              <w:rPr>
                                <w:i/>
                                <w:iCs/>
                                <w:color w:val="000000" w:themeColor="text1"/>
                              </w:rPr>
                            </w:pPr>
                            <w:proofErr w:type="gramStart"/>
                            <w:r>
                              <w:rPr>
                                <w:color w:val="000000" w:themeColor="text1"/>
                              </w:rPr>
                              <w:t>No</w:t>
                            </w:r>
                            <w:proofErr w:type="gramEnd"/>
                            <w:r>
                              <w:rPr>
                                <w:color w:val="000000" w:themeColor="text1"/>
                              </w:rPr>
                              <w:t xml:space="preserve"> I woke up too many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D4E9E" id="_x0000_s1064" style="position:absolute;left:0;text-align:left;margin-left:362.8pt;margin-top:1.55pt;width:414pt;height:118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FWgi+ptAgAAMgUAAA4AAAAAAAAAAAAA&#13;&#10;AAAALgIAAGRycy9lMm9Eb2MueG1sUEsBAi0AFAAGAAgAAAAhADVmIxrgAAAACwEAAA8AAAAAAAAA&#13;&#10;AAAAAAAAxwQAAGRycy9kb3ducmV2LnhtbFBLBQYAAAAABAAEAPMAAADUBQAAAAA=&#13;&#10;" filled="f" strokecolor="#030e13 [484]" strokeweight="1pt">
                <v:textbox>
                  <w:txbxContent>
                    <w:p w14:paraId="224AB5A1" w14:textId="7AF53AFF" w:rsidR="00551C10" w:rsidRPr="00DC5D74" w:rsidRDefault="00551C10" w:rsidP="00551C10">
                      <w:pPr>
                        <w:rPr>
                          <w:i/>
                          <w:iCs/>
                          <w:color w:val="000000" w:themeColor="text1"/>
                        </w:rPr>
                      </w:pPr>
                      <w:proofErr w:type="gramStart"/>
                      <w:r>
                        <w:rPr>
                          <w:color w:val="000000" w:themeColor="text1"/>
                        </w:rPr>
                        <w:t>No</w:t>
                      </w:r>
                      <w:proofErr w:type="gramEnd"/>
                      <w:r>
                        <w:rPr>
                          <w:color w:val="000000" w:themeColor="text1"/>
                        </w:rPr>
                        <w:t xml:space="preserve"> I woke up too many times.</w:t>
                      </w:r>
                    </w:p>
                  </w:txbxContent>
                </v:textbox>
                <w10:wrap anchorx="margin"/>
              </v:rect>
            </w:pict>
          </mc:Fallback>
        </mc:AlternateContent>
      </w:r>
    </w:p>
    <w:p w14:paraId="22EAF509" w14:textId="77777777" w:rsidR="00551C10" w:rsidRDefault="00551C10" w:rsidP="00551C10">
      <w:pPr>
        <w:rPr>
          <w:lang w:val="en-US"/>
        </w:rPr>
      </w:pPr>
    </w:p>
    <w:p w14:paraId="2AC721FA" w14:textId="77777777" w:rsidR="00551C10" w:rsidRDefault="00551C10" w:rsidP="00551C10">
      <w:pPr>
        <w:rPr>
          <w:lang w:val="en-US"/>
        </w:rPr>
      </w:pPr>
    </w:p>
    <w:p w14:paraId="346F4724" w14:textId="77777777" w:rsidR="00551C10" w:rsidRDefault="00551C10" w:rsidP="00551C10">
      <w:pPr>
        <w:rPr>
          <w:lang w:val="en-US"/>
        </w:rPr>
      </w:pPr>
    </w:p>
    <w:p w14:paraId="2C090952" w14:textId="77777777" w:rsidR="00551C10" w:rsidRDefault="00551C10" w:rsidP="00551C10">
      <w:pPr>
        <w:rPr>
          <w:lang w:val="en-US"/>
        </w:rPr>
      </w:pPr>
    </w:p>
    <w:p w14:paraId="71B74F13" w14:textId="77777777" w:rsidR="00551C10" w:rsidRPr="006273A7" w:rsidRDefault="00551C10" w:rsidP="00551C10">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709440" behindDoc="0" locked="0" layoutInCell="1" allowOverlap="1" wp14:anchorId="29CBA457" wp14:editId="046C567B">
                <wp:simplePos x="0" y="0"/>
                <wp:positionH relativeFrom="margin">
                  <wp:posOffset>463550</wp:posOffset>
                </wp:positionH>
                <wp:positionV relativeFrom="paragraph">
                  <wp:posOffset>213360</wp:posOffset>
                </wp:positionV>
                <wp:extent cx="5257800" cy="1308100"/>
                <wp:effectExtent l="0" t="0" r="12700" b="12700"/>
                <wp:wrapNone/>
                <wp:docPr id="1694537688"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077FF06" w14:textId="0DE3E6D7" w:rsidR="00551C10" w:rsidRPr="00551C10" w:rsidRDefault="00551C10" w:rsidP="00551C10">
                            <w:pPr>
                              <w:jc w:val="center"/>
                              <w:rPr>
                                <w:color w:val="000000" w:themeColor="text1"/>
                              </w:rPr>
                            </w:pPr>
                            <w:r w:rsidRPr="00551C10">
                              <w:rPr>
                                <w:color w:val="000000" w:themeColor="text1"/>
                              </w:rPr>
                              <w:t>Answered emails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BA457" id="_x0000_s1065" style="position:absolute;left:0;text-align:left;margin-left:36.5pt;margin-top:16.8pt;width:414pt;height:10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" filled="f" strokecolor="#030e13 [484]" strokeweight="1pt">
                <v:textbox>
                  <w:txbxContent>
                    <w:p w14:paraId="1077FF06" w14:textId="0DE3E6D7" w:rsidR="00551C10" w:rsidRPr="00551C10" w:rsidRDefault="00551C10" w:rsidP="00551C10">
                      <w:pPr>
                        <w:jc w:val="center"/>
                        <w:rPr>
                          <w:color w:val="000000" w:themeColor="text1"/>
                        </w:rPr>
                      </w:pPr>
                      <w:r w:rsidRPr="00551C10">
                        <w:rPr>
                          <w:color w:val="000000" w:themeColor="text1"/>
                        </w:rPr>
                        <w:t>Answered emails</w:t>
                      </w:r>
                    </w:p>
                  </w:txbxContent>
                </v:textbox>
                <w10:wrap anchorx="margin"/>
              </v:rect>
            </w:pict>
          </mc:Fallback>
        </mc:AlternateContent>
      </w:r>
      <w:r w:rsidRPr="006273A7">
        <w:rPr>
          <w:b/>
          <w:bCs/>
          <w:sz w:val="28"/>
          <w:szCs w:val="28"/>
          <w:lang w:val="en-US"/>
        </w:rPr>
        <w:t>What is the first thing that you did after waking up?</w:t>
      </w:r>
    </w:p>
    <w:p w14:paraId="20618643" w14:textId="77777777" w:rsidR="00551C10" w:rsidRDefault="00551C10" w:rsidP="00551C10">
      <w:pPr>
        <w:pStyle w:val="ListParagraph"/>
        <w:rPr>
          <w:b/>
          <w:bCs/>
          <w:lang w:val="en-US"/>
        </w:rPr>
      </w:pPr>
    </w:p>
    <w:p w14:paraId="586883A4" w14:textId="77777777" w:rsidR="00551C10" w:rsidRDefault="00551C10" w:rsidP="00551C10">
      <w:pPr>
        <w:rPr>
          <w:lang w:val="en-US"/>
        </w:rPr>
      </w:pPr>
    </w:p>
    <w:p w14:paraId="3C8F1979" w14:textId="77777777" w:rsidR="00551C10" w:rsidRDefault="00551C10" w:rsidP="00551C10">
      <w:pPr>
        <w:pStyle w:val="ListParagraph"/>
        <w:rPr>
          <w:b/>
          <w:bCs/>
          <w:lang w:val="en-US"/>
        </w:rPr>
      </w:pPr>
    </w:p>
    <w:p w14:paraId="58D10A34" w14:textId="77777777" w:rsidR="00551C10" w:rsidRDefault="00551C10" w:rsidP="00551C10">
      <w:pPr>
        <w:pStyle w:val="ListParagraph"/>
        <w:rPr>
          <w:b/>
          <w:bCs/>
          <w:lang w:val="en-US"/>
        </w:rPr>
      </w:pPr>
    </w:p>
    <w:p w14:paraId="66813F29" w14:textId="77777777" w:rsidR="00551C10" w:rsidRDefault="00551C10" w:rsidP="00551C10">
      <w:pPr>
        <w:pStyle w:val="ListParagraph"/>
        <w:rPr>
          <w:b/>
          <w:bCs/>
          <w:lang w:val="en-US"/>
        </w:rPr>
      </w:pPr>
    </w:p>
    <w:p w14:paraId="0760F2AC" w14:textId="77777777" w:rsidR="00551C10" w:rsidRDefault="00551C10" w:rsidP="00551C10">
      <w:pPr>
        <w:pStyle w:val="ListParagraph"/>
        <w:rPr>
          <w:b/>
          <w:bCs/>
          <w:lang w:val="en-US"/>
        </w:rPr>
      </w:pPr>
    </w:p>
    <w:p w14:paraId="2D4A5DBE" w14:textId="77777777" w:rsidR="00551C10" w:rsidRPr="006273A7" w:rsidRDefault="00551C10" w:rsidP="00551C10">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18FB10C7" w14:textId="77777777" w:rsidR="00551C10" w:rsidRDefault="00551C10" w:rsidP="00551C10">
      <w:pPr>
        <w:pStyle w:val="ListParagraph"/>
        <w:rPr>
          <w:b/>
          <w:bCs/>
          <w:lang w:val="en-US"/>
        </w:rPr>
      </w:pPr>
      <w:r>
        <w:rPr>
          <w:noProof/>
          <w:lang w:val="en-US"/>
        </w:rPr>
        <mc:AlternateContent>
          <mc:Choice Requires="wps">
            <w:drawing>
              <wp:anchor distT="0" distB="0" distL="114300" distR="114300" simplePos="0" relativeHeight="251710464" behindDoc="0" locked="0" layoutInCell="1" allowOverlap="1" wp14:anchorId="4B3E5AFD" wp14:editId="32357F7E">
                <wp:simplePos x="0" y="0"/>
                <wp:positionH relativeFrom="margin">
                  <wp:align>right</wp:align>
                </wp:positionH>
                <wp:positionV relativeFrom="paragraph">
                  <wp:posOffset>37465</wp:posOffset>
                </wp:positionV>
                <wp:extent cx="5257800" cy="1162050"/>
                <wp:effectExtent l="0" t="0" r="12700" b="19050"/>
                <wp:wrapNone/>
                <wp:docPr id="1122374080"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B405CA" w14:textId="4D96EEBE" w:rsidR="00551C10" w:rsidRPr="005E4919" w:rsidRDefault="00551C10" w:rsidP="00551C10">
                            <w:pPr>
                              <w:rPr>
                                <w:color w:val="000000" w:themeColor="text1"/>
                              </w:rPr>
                            </w:pPr>
                            <w:r>
                              <w:rPr>
                                <w:color w:val="000000" w:themeColor="text1"/>
                              </w:rPr>
                              <w:t>Drive back home and go shopping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E5AFD" id="_x0000_s1066" style="position:absolute;left:0;text-align:left;margin-left:362.8pt;margin-top:2.95pt;width:414pt;height:91.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C8sFLZuAgAAMgUAAA4AAAAAAAAAAAAA&#13;&#10;AAAALgIAAGRycy9lMm9Eb2MueG1sUEsBAi0AFAAGAAgAAAAhAJPLB1bfAAAACwEAAA8AAAAAAAAA&#13;&#10;AAAAAAAAyAQAAGRycy9kb3ducmV2LnhtbFBLBQYAAAAABAAEAPMAAADUBQAAAAA=&#13;&#10;" filled="f" strokecolor="#030e13 [484]" strokeweight="1pt">
                <v:textbox>
                  <w:txbxContent>
                    <w:p w14:paraId="3AB405CA" w14:textId="4D96EEBE" w:rsidR="00551C10" w:rsidRPr="005E4919" w:rsidRDefault="00551C10" w:rsidP="00551C10">
                      <w:pPr>
                        <w:rPr>
                          <w:color w:val="000000" w:themeColor="text1"/>
                        </w:rPr>
                      </w:pPr>
                      <w:r>
                        <w:rPr>
                          <w:color w:val="000000" w:themeColor="text1"/>
                        </w:rPr>
                        <w:t>Drive back home and go shopping</w:t>
                      </w:r>
                    </w:p>
                  </w:txbxContent>
                </v:textbox>
                <w10:wrap anchorx="margin"/>
              </v:rect>
            </w:pict>
          </mc:Fallback>
        </mc:AlternateContent>
      </w:r>
    </w:p>
    <w:p w14:paraId="72BF5218" w14:textId="77777777" w:rsidR="00551C10" w:rsidRPr="00F61552" w:rsidRDefault="00551C10" w:rsidP="00551C10">
      <w:pPr>
        <w:rPr>
          <w:lang w:val="en-US"/>
        </w:rPr>
      </w:pPr>
    </w:p>
    <w:p w14:paraId="30BD5E94" w14:textId="77777777" w:rsidR="00551C10" w:rsidRDefault="00551C10" w:rsidP="00551C10">
      <w:pPr>
        <w:rPr>
          <w:b/>
          <w:bCs/>
          <w:lang w:val="en-US"/>
        </w:rPr>
      </w:pPr>
    </w:p>
    <w:p w14:paraId="6BE210FB" w14:textId="77777777" w:rsidR="00551C10" w:rsidRDefault="00551C10" w:rsidP="00551C10">
      <w:pPr>
        <w:rPr>
          <w:lang w:val="en-US"/>
        </w:rPr>
      </w:pPr>
    </w:p>
    <w:p w14:paraId="5AB25662" w14:textId="77777777" w:rsidR="00551C10" w:rsidRDefault="00551C10" w:rsidP="00551C10">
      <w:pPr>
        <w:rPr>
          <w:lang w:val="en-US"/>
        </w:rPr>
      </w:pPr>
    </w:p>
    <w:p w14:paraId="06A8C858" w14:textId="77777777" w:rsidR="00551C10" w:rsidRPr="006273A7" w:rsidRDefault="00551C10" w:rsidP="00551C10">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141A8A2C" w14:textId="77777777" w:rsidR="00551C10" w:rsidRPr="00F61552" w:rsidRDefault="00551C10" w:rsidP="00551C10">
      <w:pPr>
        <w:pStyle w:val="ListParagraph"/>
        <w:rPr>
          <w:b/>
          <w:bCs/>
          <w:lang w:val="en-US"/>
        </w:rPr>
      </w:pPr>
      <w:r>
        <w:rPr>
          <w:noProof/>
          <w:lang w:val="en-US"/>
        </w:rPr>
        <mc:AlternateContent>
          <mc:Choice Requires="wps">
            <w:drawing>
              <wp:anchor distT="0" distB="0" distL="114300" distR="114300" simplePos="0" relativeHeight="251711488" behindDoc="0" locked="0" layoutInCell="1" allowOverlap="1" wp14:anchorId="4968C79C" wp14:editId="53BE8669">
                <wp:simplePos x="0" y="0"/>
                <wp:positionH relativeFrom="margin">
                  <wp:align>right</wp:align>
                </wp:positionH>
                <wp:positionV relativeFrom="paragraph">
                  <wp:posOffset>74930</wp:posOffset>
                </wp:positionV>
                <wp:extent cx="5257800" cy="1162050"/>
                <wp:effectExtent l="0" t="0" r="12700" b="19050"/>
                <wp:wrapNone/>
                <wp:docPr id="21881667"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D89297" w14:textId="77777777" w:rsidR="00551C10" w:rsidRPr="00DC5D74" w:rsidRDefault="00551C10" w:rsidP="00551C10">
                            <w:pPr>
                              <w:jc w:val="center"/>
                              <w:rPr>
                                <w:color w:val="000000" w:themeColor="text1"/>
                              </w:rPr>
                            </w:pPr>
                            <w:proofErr w:type="spellStart"/>
                            <w:r>
                              <w:t>b</w:t>
                            </w:r>
                            <w:r>
                              <w:rPr>
                                <w:color w:val="000000" w:themeColor="text1"/>
                              </w:rPr>
                              <w:t>I</w:t>
                            </w:r>
                            <w:proofErr w:type="spellEnd"/>
                            <w:r>
                              <w:rPr>
                                <w:color w:val="000000" w:themeColor="text1"/>
                              </w:rPr>
                              <w:t xml:space="preserve"> woke up by </w:t>
                            </w:r>
                            <w:proofErr w:type="gramStart"/>
                            <w:r>
                              <w:rPr>
                                <w:color w:val="000000" w:themeColor="text1"/>
                              </w:rPr>
                              <w:t>myself</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8C79C" id="_x0000_s1067" style="position:absolute;left:0;text-align:left;margin-left:362.8pt;margin-top:5.9pt;width:414pt;height:91.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PlO3DtuAgAAMgUAAA4AAAAAAAAAAAAA&#13;&#10;AAAALgIAAGRycy9lMm9Eb2MueG1sUEsBAi0AFAAGAAgAAAAhAMfpLszfAAAADAEAAA8AAAAAAAAA&#13;&#10;AAAAAAAAyAQAAGRycy9kb3ducmV2LnhtbFBLBQYAAAAABAAEAPMAAADUBQAAAAA=&#13;&#10;" filled="f" strokecolor="#030e13 [484]" strokeweight="1pt">
                <v:textbox>
                  <w:txbxContent>
                    <w:p w14:paraId="19D89297" w14:textId="77777777" w:rsidR="00551C10" w:rsidRPr="00DC5D74" w:rsidRDefault="00551C10" w:rsidP="00551C10">
                      <w:pPr>
                        <w:jc w:val="center"/>
                        <w:rPr>
                          <w:color w:val="000000" w:themeColor="text1"/>
                        </w:rPr>
                      </w:pPr>
                      <w:proofErr w:type="spellStart"/>
                      <w:r>
                        <w:t>b</w:t>
                      </w:r>
                      <w:r>
                        <w:rPr>
                          <w:color w:val="000000" w:themeColor="text1"/>
                        </w:rPr>
                        <w:t>I</w:t>
                      </w:r>
                      <w:proofErr w:type="spellEnd"/>
                      <w:r>
                        <w:rPr>
                          <w:color w:val="000000" w:themeColor="text1"/>
                        </w:rPr>
                        <w:t xml:space="preserve"> woke up by </w:t>
                      </w:r>
                      <w:proofErr w:type="gramStart"/>
                      <w:r>
                        <w:rPr>
                          <w:color w:val="000000" w:themeColor="text1"/>
                        </w:rPr>
                        <w:t>myself</w:t>
                      </w:r>
                      <w:proofErr w:type="gramEnd"/>
                      <w:r>
                        <w:rPr>
                          <w:color w:val="000000" w:themeColor="text1"/>
                        </w:rPr>
                        <w:t>.</w:t>
                      </w:r>
                    </w:p>
                  </w:txbxContent>
                </v:textbox>
                <w10:wrap anchorx="margin"/>
              </v:rect>
            </w:pict>
          </mc:Fallback>
        </mc:AlternateContent>
      </w:r>
    </w:p>
    <w:p w14:paraId="59338849" w14:textId="77777777" w:rsidR="00551C10" w:rsidRPr="00F61552" w:rsidRDefault="00551C10" w:rsidP="00551C10">
      <w:pPr>
        <w:rPr>
          <w:lang w:val="en-US"/>
        </w:rPr>
      </w:pPr>
    </w:p>
    <w:p w14:paraId="29002B3E" w14:textId="77777777" w:rsidR="00551C10" w:rsidRPr="00F61552" w:rsidRDefault="00551C10" w:rsidP="00551C10">
      <w:pPr>
        <w:rPr>
          <w:lang w:val="en-US"/>
        </w:rPr>
      </w:pPr>
    </w:p>
    <w:p w14:paraId="34F72882" w14:textId="21EE6845" w:rsidR="00551C10" w:rsidRPr="00A022A5" w:rsidRDefault="00551C10" w:rsidP="00551C10">
      <w:pPr>
        <w:pStyle w:val="Heading1"/>
        <w:rPr>
          <w:rFonts w:ascii="Arial" w:eastAsia="Arial" w:hAnsi="Arial" w:cs="Times New Roman"/>
          <w:b/>
          <w:bCs/>
          <w:color w:val="auto"/>
        </w:rPr>
      </w:pPr>
      <w:r w:rsidRPr="00A022A5">
        <w:rPr>
          <w:b/>
          <w:bCs/>
          <w:lang w:val="en-US"/>
        </w:rPr>
        <w:lastRenderedPageBreak/>
        <w:t xml:space="preserve">To be Filled at Night </w:t>
      </w:r>
      <w:r>
        <w:rPr>
          <w:b/>
          <w:bCs/>
          <w:lang w:val="en-US"/>
        </w:rPr>
        <w:t>5</w:t>
      </w:r>
    </w:p>
    <w:p w14:paraId="08D9E550" w14:textId="77777777" w:rsidR="00551C10" w:rsidRDefault="00551C10" w:rsidP="00551C10">
      <w:pPr>
        <w:rPr>
          <w:lang w:val="en-US"/>
        </w:rPr>
      </w:pPr>
    </w:p>
    <w:p w14:paraId="2A3ED8A0" w14:textId="77777777" w:rsidR="00551C10" w:rsidRPr="004A7711" w:rsidRDefault="00551C10" w:rsidP="00551C10">
      <w:pPr>
        <w:pStyle w:val="ListParagraph"/>
        <w:numPr>
          <w:ilvl w:val="0"/>
          <w:numId w:val="1"/>
        </w:numPr>
        <w:rPr>
          <w:b/>
          <w:bCs/>
          <w:sz w:val="28"/>
          <w:szCs w:val="28"/>
          <w:lang w:val="en-US"/>
        </w:rPr>
      </w:pPr>
      <w:r w:rsidRPr="004A7711">
        <w:rPr>
          <w:b/>
          <w:bCs/>
          <w:sz w:val="28"/>
          <w:szCs w:val="28"/>
          <w:lang w:val="en-US"/>
        </w:rPr>
        <w:t>What time is it right now?</w:t>
      </w:r>
    </w:p>
    <w:p w14:paraId="48092C32" w14:textId="77777777" w:rsidR="00551C10" w:rsidRPr="004A7711" w:rsidRDefault="00551C10" w:rsidP="00551C10">
      <w:pPr>
        <w:pStyle w:val="ListParagraph"/>
        <w:rPr>
          <w:lang w:val="en-US"/>
        </w:rPr>
      </w:pPr>
      <w:r>
        <w:rPr>
          <w:noProof/>
          <w:lang w:val="en-US"/>
        </w:rPr>
        <mc:AlternateContent>
          <mc:Choice Requires="wps">
            <w:drawing>
              <wp:anchor distT="0" distB="0" distL="114300" distR="114300" simplePos="0" relativeHeight="251713536" behindDoc="0" locked="0" layoutInCell="1" allowOverlap="1" wp14:anchorId="6030DA71" wp14:editId="4D38FAAA">
                <wp:simplePos x="0" y="0"/>
                <wp:positionH relativeFrom="margin">
                  <wp:align>right</wp:align>
                </wp:positionH>
                <wp:positionV relativeFrom="paragraph">
                  <wp:posOffset>37465</wp:posOffset>
                </wp:positionV>
                <wp:extent cx="5257800" cy="495300"/>
                <wp:effectExtent l="0" t="0" r="12700" b="12700"/>
                <wp:wrapNone/>
                <wp:docPr id="2005808262"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3469829" w14:textId="043D3CC8" w:rsidR="00551C10" w:rsidRPr="00DC5D74" w:rsidRDefault="00551C10" w:rsidP="00551C10">
                            <w:pPr>
                              <w:jc w:val="center"/>
                              <w:rPr>
                                <w:color w:val="000000" w:themeColor="text1"/>
                                <w:lang w:eastAsia="zh-CN"/>
                              </w:rPr>
                            </w:pPr>
                            <w:r>
                              <w:rPr>
                                <w:rFonts w:eastAsiaTheme="minorHAnsi"/>
                                <w:color w:val="000000" w:themeColor="text1"/>
                                <w:lang w:eastAsia="zh-CN"/>
                              </w:rPr>
                              <w:t>12</w:t>
                            </w:r>
                            <w:r>
                              <w:rPr>
                                <w:rFonts w:eastAsiaTheme="minorHAnsi"/>
                                <w:color w:val="000000" w:themeColor="text1"/>
                                <w:lang w:eastAsia="zh-CN"/>
                              </w:rPr>
                              <w:t>:20</w:t>
                            </w:r>
                            <w:r>
                              <w:rPr>
                                <w:rFonts w:eastAsiaTheme="minorHAnsi"/>
                                <w:color w:val="000000" w:themeColor="text1"/>
                                <w:lang w:eastAsia="zh-CN"/>
                              </w:rPr>
                              <w:t>AM</w:t>
                            </w:r>
                            <w:r>
                              <w:rPr>
                                <w:rFonts w:eastAsiaTheme="minorHAnsi"/>
                                <w:color w:val="000000" w:themeColor="text1"/>
                                <w:lang w:eastAsia="zh-CN"/>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30DA71" id="_x0000_s1068" style="position:absolute;left:0;text-align:left;margin-left:362.8pt;margin-top:2.95pt;width:414pt;height:39pt;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J9G3a5sAgAAMQUAAA4AAAAAAAAAAAAAAAAA&#13;&#10;LgIAAGRycy9lMm9Eb2MueG1sUEsBAi0AFAAGAAgAAAAhAMfMAfveAAAACgEAAA8AAAAAAAAAAAAA&#13;&#10;AAAAxgQAAGRycy9kb3ducmV2LnhtbFBLBQYAAAAABAAEAPMAAADRBQAAAAA=&#13;&#10;" filled="f" strokecolor="#030e13 [484]" strokeweight="1pt">
                <v:textbox>
                  <w:txbxContent>
                    <w:p w14:paraId="03469829" w14:textId="043D3CC8" w:rsidR="00551C10" w:rsidRPr="00DC5D74" w:rsidRDefault="00551C10" w:rsidP="00551C10">
                      <w:pPr>
                        <w:jc w:val="center"/>
                        <w:rPr>
                          <w:color w:val="000000" w:themeColor="text1"/>
                          <w:lang w:eastAsia="zh-CN"/>
                        </w:rPr>
                      </w:pPr>
                      <w:r>
                        <w:rPr>
                          <w:rFonts w:eastAsiaTheme="minorHAnsi"/>
                          <w:color w:val="000000" w:themeColor="text1"/>
                          <w:lang w:eastAsia="zh-CN"/>
                        </w:rPr>
                        <w:t>12</w:t>
                      </w:r>
                      <w:r>
                        <w:rPr>
                          <w:rFonts w:eastAsiaTheme="minorHAnsi"/>
                          <w:color w:val="000000" w:themeColor="text1"/>
                          <w:lang w:eastAsia="zh-CN"/>
                        </w:rPr>
                        <w:t>:20</w:t>
                      </w:r>
                      <w:r>
                        <w:rPr>
                          <w:rFonts w:eastAsiaTheme="minorHAnsi"/>
                          <w:color w:val="000000" w:themeColor="text1"/>
                          <w:lang w:eastAsia="zh-CN"/>
                        </w:rPr>
                        <w:t>AM</w:t>
                      </w:r>
                      <w:r>
                        <w:rPr>
                          <w:rFonts w:eastAsiaTheme="minorHAnsi"/>
                          <w:color w:val="000000" w:themeColor="text1"/>
                          <w:lang w:eastAsia="zh-CN"/>
                        </w:rPr>
                        <w:tab/>
                      </w:r>
                    </w:p>
                  </w:txbxContent>
                </v:textbox>
                <w10:wrap anchorx="margin"/>
              </v:rect>
            </w:pict>
          </mc:Fallback>
        </mc:AlternateContent>
      </w:r>
    </w:p>
    <w:p w14:paraId="22F14B3D" w14:textId="77777777" w:rsidR="00551C10" w:rsidRDefault="00551C10" w:rsidP="00551C10">
      <w:pPr>
        <w:rPr>
          <w:b/>
          <w:bCs/>
          <w:sz w:val="32"/>
          <w:szCs w:val="32"/>
          <w:lang w:val="en-US"/>
        </w:rPr>
      </w:pPr>
    </w:p>
    <w:p w14:paraId="1DE02B2B" w14:textId="77777777" w:rsidR="00551C10" w:rsidRDefault="00551C10" w:rsidP="00551C10">
      <w:pPr>
        <w:pStyle w:val="ListParagraph"/>
        <w:numPr>
          <w:ilvl w:val="0"/>
          <w:numId w:val="1"/>
        </w:numPr>
        <w:rPr>
          <w:b/>
          <w:bCs/>
          <w:sz w:val="28"/>
          <w:szCs w:val="28"/>
          <w:lang w:val="en-US"/>
        </w:rPr>
      </w:pPr>
      <w:r w:rsidRPr="004A7711">
        <w:rPr>
          <w:b/>
          <w:bCs/>
          <w:sz w:val="28"/>
          <w:szCs w:val="28"/>
          <w:lang w:val="en-US"/>
        </w:rPr>
        <w:t>How was your Day?</w:t>
      </w:r>
    </w:p>
    <w:p w14:paraId="3BE4D974" w14:textId="77777777" w:rsidR="00551C10" w:rsidRDefault="00551C10" w:rsidP="00551C10">
      <w:pPr>
        <w:pStyle w:val="ListParagraph"/>
        <w:rPr>
          <w:b/>
          <w:bCs/>
          <w:sz w:val="28"/>
          <w:szCs w:val="28"/>
          <w:lang w:val="en-US"/>
        </w:rPr>
      </w:pPr>
      <w:r>
        <w:rPr>
          <w:noProof/>
          <w:lang w:val="en-US"/>
        </w:rPr>
        <mc:AlternateContent>
          <mc:Choice Requires="wps">
            <w:drawing>
              <wp:anchor distT="0" distB="0" distL="114300" distR="114300" simplePos="0" relativeHeight="251714560" behindDoc="0" locked="0" layoutInCell="1" allowOverlap="1" wp14:anchorId="1DF52EE4" wp14:editId="6214A037">
                <wp:simplePos x="0" y="0"/>
                <wp:positionH relativeFrom="margin">
                  <wp:align>right</wp:align>
                </wp:positionH>
                <wp:positionV relativeFrom="paragraph">
                  <wp:posOffset>19685</wp:posOffset>
                </wp:positionV>
                <wp:extent cx="5257800" cy="1498600"/>
                <wp:effectExtent l="0" t="0" r="12700" b="12700"/>
                <wp:wrapNone/>
                <wp:docPr id="848089705"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40AF0CF" w14:textId="03F745B4" w:rsidR="00551C10" w:rsidRPr="00DC5D74" w:rsidRDefault="00551C10" w:rsidP="00551C10">
                            <w:pPr>
                              <w:jc w:val="center"/>
                              <w:rPr>
                                <w:color w:val="000000" w:themeColor="text1"/>
                              </w:rPr>
                            </w:pPr>
                            <w:r>
                              <w:rPr>
                                <w:color w:val="000000" w:themeColor="text1"/>
                              </w:rPr>
                              <w:t>Tiring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52EE4" id="_x0000_s1069" style="position:absolute;left:0;text-align:left;margin-left:362.8pt;margin-top:1.55pt;width:414pt;height:118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" filled="f" strokecolor="#030e13 [484]" strokeweight="1pt">
                <v:textbox>
                  <w:txbxContent>
                    <w:p w14:paraId="540AF0CF" w14:textId="03F745B4" w:rsidR="00551C10" w:rsidRPr="00DC5D74" w:rsidRDefault="00551C10" w:rsidP="00551C10">
                      <w:pPr>
                        <w:jc w:val="center"/>
                        <w:rPr>
                          <w:color w:val="000000" w:themeColor="text1"/>
                        </w:rPr>
                      </w:pPr>
                      <w:r>
                        <w:rPr>
                          <w:color w:val="000000" w:themeColor="text1"/>
                        </w:rPr>
                        <w:t>Tiring</w:t>
                      </w:r>
                    </w:p>
                  </w:txbxContent>
                </v:textbox>
                <w10:wrap anchorx="margin"/>
              </v:rect>
            </w:pict>
          </mc:Fallback>
        </mc:AlternateContent>
      </w:r>
    </w:p>
    <w:p w14:paraId="5576FFE5" w14:textId="77777777" w:rsidR="00551C10" w:rsidRDefault="00551C10" w:rsidP="00551C10">
      <w:pPr>
        <w:rPr>
          <w:lang w:val="en-US"/>
        </w:rPr>
      </w:pPr>
    </w:p>
    <w:p w14:paraId="5143DC57" w14:textId="77777777" w:rsidR="00551C10" w:rsidRDefault="00551C10" w:rsidP="00551C10">
      <w:pPr>
        <w:rPr>
          <w:lang w:val="en-US"/>
        </w:rPr>
      </w:pPr>
    </w:p>
    <w:p w14:paraId="3368E1E1" w14:textId="77777777" w:rsidR="00551C10" w:rsidRDefault="00551C10" w:rsidP="00551C10">
      <w:pPr>
        <w:rPr>
          <w:lang w:val="en-US"/>
        </w:rPr>
      </w:pPr>
    </w:p>
    <w:p w14:paraId="59AE3A45" w14:textId="77777777" w:rsidR="00551C10" w:rsidRDefault="00551C10" w:rsidP="00551C10">
      <w:pPr>
        <w:rPr>
          <w:lang w:val="en-US"/>
        </w:rPr>
      </w:pPr>
    </w:p>
    <w:p w14:paraId="0BFE587D" w14:textId="77777777" w:rsidR="00551C10" w:rsidRDefault="00551C10" w:rsidP="00551C10">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715584" behindDoc="0" locked="0" layoutInCell="1" allowOverlap="1" wp14:anchorId="4C535172" wp14:editId="336858BC">
                <wp:simplePos x="0" y="0"/>
                <wp:positionH relativeFrom="margin">
                  <wp:align>right</wp:align>
                </wp:positionH>
                <wp:positionV relativeFrom="paragraph">
                  <wp:posOffset>492760</wp:posOffset>
                </wp:positionV>
                <wp:extent cx="5257800" cy="1308100"/>
                <wp:effectExtent l="0" t="0" r="12700" b="12700"/>
                <wp:wrapNone/>
                <wp:docPr id="1967846568"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32208F" w14:textId="1D55DCAC" w:rsidR="00551C10" w:rsidRPr="00DC5D74" w:rsidRDefault="00551C10" w:rsidP="00551C10">
                            <w:pPr>
                              <w:rPr>
                                <w:color w:val="000000" w:themeColor="text1"/>
                              </w:rPr>
                            </w:pPr>
                            <w:r>
                              <w:rPr>
                                <w:color w:val="000000" w:themeColor="text1"/>
                              </w:rPr>
                              <w:t>Worked on programming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35172" id="_x0000_s1070" style="position:absolute;left:0;text-align:left;margin-left:362.8pt;margin-top:38.8pt;width:414pt;height:103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" filled="f" strokecolor="#030e13 [484]" strokeweight="1pt">
                <v:textbox>
                  <w:txbxContent>
                    <w:p w14:paraId="1D32208F" w14:textId="1D55DCAC" w:rsidR="00551C10" w:rsidRPr="00DC5D74" w:rsidRDefault="00551C10" w:rsidP="00551C10">
                      <w:pPr>
                        <w:rPr>
                          <w:color w:val="000000" w:themeColor="text1"/>
                        </w:rPr>
                      </w:pPr>
                      <w:r>
                        <w:rPr>
                          <w:color w:val="000000" w:themeColor="text1"/>
                        </w:rPr>
                        <w:t>Worked on programming assignment</w:t>
                      </w:r>
                    </w:p>
                  </w:txbxContent>
                </v:textbox>
                <w10:wrap anchorx="margin"/>
              </v:rect>
            </w:pict>
          </mc:Fallback>
        </mc:AlternateContent>
      </w:r>
      <w:r w:rsidRPr="006273A7">
        <w:rPr>
          <w:b/>
          <w:bCs/>
          <w:sz w:val="28"/>
          <w:szCs w:val="28"/>
          <w:lang w:val="en-US"/>
        </w:rPr>
        <w:t>What is the last thing that you did before deciding to sleep tonight?</w:t>
      </w:r>
    </w:p>
    <w:p w14:paraId="37956AB5" w14:textId="77777777" w:rsidR="00551C10" w:rsidRDefault="00551C10" w:rsidP="00551C10">
      <w:pPr>
        <w:pStyle w:val="ListParagraph"/>
        <w:rPr>
          <w:b/>
          <w:bCs/>
          <w:lang w:val="en-US"/>
        </w:rPr>
      </w:pPr>
    </w:p>
    <w:p w14:paraId="7A2B7D8A" w14:textId="77777777" w:rsidR="00551C10" w:rsidRDefault="00551C10" w:rsidP="00551C10">
      <w:pPr>
        <w:rPr>
          <w:lang w:val="en-US"/>
        </w:rPr>
      </w:pPr>
    </w:p>
    <w:p w14:paraId="717C0487" w14:textId="77777777" w:rsidR="00551C10" w:rsidRDefault="00551C10" w:rsidP="00551C10">
      <w:pPr>
        <w:pStyle w:val="ListParagraph"/>
        <w:rPr>
          <w:b/>
          <w:bCs/>
          <w:lang w:val="en-US"/>
        </w:rPr>
      </w:pPr>
    </w:p>
    <w:p w14:paraId="3DC69060" w14:textId="77777777" w:rsidR="00551C10" w:rsidRDefault="00551C10" w:rsidP="00551C10">
      <w:pPr>
        <w:pStyle w:val="ListParagraph"/>
        <w:rPr>
          <w:b/>
          <w:bCs/>
          <w:lang w:val="en-US"/>
        </w:rPr>
      </w:pPr>
    </w:p>
    <w:p w14:paraId="059D8AEB" w14:textId="77777777" w:rsidR="00551C10" w:rsidRDefault="00551C10" w:rsidP="00551C10">
      <w:pPr>
        <w:pStyle w:val="ListParagraph"/>
        <w:rPr>
          <w:b/>
          <w:bCs/>
          <w:lang w:val="en-US"/>
        </w:rPr>
      </w:pPr>
    </w:p>
    <w:p w14:paraId="07E71D43" w14:textId="77777777" w:rsidR="00551C10" w:rsidRDefault="00551C10" w:rsidP="00551C10">
      <w:pPr>
        <w:pStyle w:val="ListParagraph"/>
        <w:rPr>
          <w:b/>
          <w:bCs/>
          <w:lang w:val="en-US"/>
        </w:rPr>
      </w:pPr>
    </w:p>
    <w:p w14:paraId="485A362E" w14:textId="77777777" w:rsidR="00551C10" w:rsidRPr="006273A7" w:rsidRDefault="00551C10" w:rsidP="00551C10">
      <w:pPr>
        <w:pStyle w:val="ListParagraph"/>
        <w:numPr>
          <w:ilvl w:val="0"/>
          <w:numId w:val="1"/>
        </w:numPr>
        <w:rPr>
          <w:b/>
          <w:bCs/>
          <w:sz w:val="28"/>
          <w:szCs w:val="28"/>
          <w:lang w:val="en-US"/>
        </w:rPr>
      </w:pPr>
      <w:r w:rsidRPr="006273A7">
        <w:rPr>
          <w:b/>
          <w:bCs/>
          <w:sz w:val="28"/>
          <w:szCs w:val="28"/>
          <w:lang w:val="en-US"/>
        </w:rPr>
        <w:t>Did you have any naps today?</w:t>
      </w:r>
    </w:p>
    <w:p w14:paraId="47DD6E4F" w14:textId="77777777" w:rsidR="00551C10" w:rsidRDefault="00551C10" w:rsidP="00551C10">
      <w:pPr>
        <w:pStyle w:val="ListParagraph"/>
        <w:rPr>
          <w:b/>
          <w:bCs/>
          <w:lang w:val="en-US"/>
        </w:rPr>
      </w:pPr>
      <w:r>
        <w:rPr>
          <w:noProof/>
          <w:lang w:val="en-US"/>
        </w:rPr>
        <mc:AlternateContent>
          <mc:Choice Requires="wps">
            <w:drawing>
              <wp:anchor distT="0" distB="0" distL="114300" distR="114300" simplePos="0" relativeHeight="251716608" behindDoc="0" locked="0" layoutInCell="1" allowOverlap="1" wp14:anchorId="4520E15D" wp14:editId="1972880D">
                <wp:simplePos x="0" y="0"/>
                <wp:positionH relativeFrom="margin">
                  <wp:align>right</wp:align>
                </wp:positionH>
                <wp:positionV relativeFrom="paragraph">
                  <wp:posOffset>37465</wp:posOffset>
                </wp:positionV>
                <wp:extent cx="5257800" cy="1162050"/>
                <wp:effectExtent l="0" t="0" r="12700" b="19050"/>
                <wp:wrapNone/>
                <wp:docPr id="1557503486"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4A96CAD" w14:textId="77777777" w:rsidR="00551C10" w:rsidRPr="00DC5D74" w:rsidRDefault="00551C10" w:rsidP="00551C10">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0E15D" id="_x0000_s1071" style="position:absolute;left:0;text-align:left;margin-left:362.8pt;margin-top:2.95pt;width:414pt;height:91.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" filled="f" strokecolor="#030e13 [484]" strokeweight="1pt">
                <v:textbox>
                  <w:txbxContent>
                    <w:p w14:paraId="54A96CAD" w14:textId="77777777" w:rsidR="00551C10" w:rsidRPr="00DC5D74" w:rsidRDefault="00551C10" w:rsidP="00551C10">
                      <w:pPr>
                        <w:jc w:val="center"/>
                        <w:rPr>
                          <w:color w:val="000000" w:themeColor="text1"/>
                        </w:rPr>
                      </w:pPr>
                      <w:r>
                        <w:rPr>
                          <w:color w:val="000000" w:themeColor="text1"/>
                        </w:rPr>
                        <w:t>No</w:t>
                      </w:r>
                    </w:p>
                  </w:txbxContent>
                </v:textbox>
                <w10:wrap anchorx="margin"/>
              </v:rect>
            </w:pict>
          </mc:Fallback>
        </mc:AlternateContent>
      </w:r>
    </w:p>
    <w:p w14:paraId="14DDA03F" w14:textId="77777777" w:rsidR="00551C10" w:rsidRPr="00F61552" w:rsidRDefault="00551C10" w:rsidP="00551C10">
      <w:pPr>
        <w:rPr>
          <w:lang w:val="en-US"/>
        </w:rPr>
      </w:pPr>
    </w:p>
    <w:p w14:paraId="155958AC" w14:textId="77777777" w:rsidR="00551C10" w:rsidRDefault="00551C10" w:rsidP="00551C10">
      <w:pPr>
        <w:rPr>
          <w:b/>
          <w:bCs/>
          <w:lang w:val="en-US"/>
        </w:rPr>
      </w:pPr>
    </w:p>
    <w:p w14:paraId="1FAB7269" w14:textId="77777777" w:rsidR="00551C10" w:rsidRDefault="00551C10" w:rsidP="00551C10">
      <w:pPr>
        <w:rPr>
          <w:lang w:val="en-US"/>
        </w:rPr>
      </w:pPr>
    </w:p>
    <w:p w14:paraId="0F50FB44" w14:textId="77777777" w:rsidR="00551C10" w:rsidRDefault="00551C10" w:rsidP="00551C10">
      <w:pPr>
        <w:rPr>
          <w:lang w:val="en-US"/>
        </w:rPr>
      </w:pPr>
    </w:p>
    <w:p w14:paraId="30C4205E" w14:textId="77777777" w:rsidR="00551C10" w:rsidRPr="006273A7" w:rsidRDefault="00551C10" w:rsidP="00551C10">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6F1A869E" w14:textId="77777777" w:rsidR="00551C10" w:rsidRDefault="00551C10" w:rsidP="00551C10">
      <w:pPr>
        <w:pStyle w:val="ListParagraph"/>
        <w:rPr>
          <w:b/>
          <w:bCs/>
          <w:lang w:val="en-US"/>
        </w:rPr>
      </w:pPr>
      <w:r>
        <w:rPr>
          <w:noProof/>
          <w:lang w:val="en-US"/>
        </w:rPr>
        <mc:AlternateContent>
          <mc:Choice Requires="wps">
            <w:drawing>
              <wp:anchor distT="0" distB="0" distL="114300" distR="114300" simplePos="0" relativeHeight="251717632" behindDoc="0" locked="0" layoutInCell="1" allowOverlap="1" wp14:anchorId="59DA1757" wp14:editId="1EBE3C6C">
                <wp:simplePos x="0" y="0"/>
                <wp:positionH relativeFrom="margin">
                  <wp:align>right</wp:align>
                </wp:positionH>
                <wp:positionV relativeFrom="paragraph">
                  <wp:posOffset>74930</wp:posOffset>
                </wp:positionV>
                <wp:extent cx="5257800" cy="1162050"/>
                <wp:effectExtent l="0" t="0" r="12700" b="19050"/>
                <wp:wrapNone/>
                <wp:docPr id="181430380"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B37CD8C" w14:textId="77777777" w:rsidR="00551C10" w:rsidRPr="00DC5D74" w:rsidRDefault="00551C10" w:rsidP="00551C10">
                            <w:pPr>
                              <w:jc w:val="center"/>
                              <w:rPr>
                                <w:color w:val="000000" w:themeColor="text1"/>
                              </w:rPr>
                            </w:pPr>
                            <w:r>
                              <w:rPr>
                                <w:color w:val="000000" w:themeColor="text1"/>
                              </w:rPr>
                              <w:t xml:space="preserve">Right </w:t>
                            </w:r>
                            <w:proofErr w:type="gramStart"/>
                            <w:r>
                              <w:rPr>
                                <w:color w:val="000000" w:themeColor="text1"/>
                              </w:rPr>
                              <w:t>now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A1757" id="_x0000_s1072" style="position:absolute;left:0;text-align:left;margin-left:362.8pt;margin-top:5.9pt;width:414pt;height:91.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" filled="f" strokecolor="#030e13 [484]" strokeweight="1pt">
                <v:textbox>
                  <w:txbxContent>
                    <w:p w14:paraId="5B37CD8C" w14:textId="77777777" w:rsidR="00551C10" w:rsidRPr="00DC5D74" w:rsidRDefault="00551C10" w:rsidP="00551C10">
                      <w:pPr>
                        <w:jc w:val="center"/>
                        <w:rPr>
                          <w:color w:val="000000" w:themeColor="text1"/>
                        </w:rPr>
                      </w:pPr>
                      <w:r>
                        <w:rPr>
                          <w:color w:val="000000" w:themeColor="text1"/>
                        </w:rPr>
                        <w:t xml:space="preserve">Right </w:t>
                      </w:r>
                      <w:proofErr w:type="gramStart"/>
                      <w:r>
                        <w:rPr>
                          <w:color w:val="000000" w:themeColor="text1"/>
                        </w:rPr>
                        <w:t>now</w:t>
                      </w:r>
                      <w:proofErr w:type="gramEnd"/>
                    </w:p>
                  </w:txbxContent>
                </v:textbox>
                <w10:wrap anchorx="margin"/>
              </v:rect>
            </w:pict>
          </mc:Fallback>
        </mc:AlternateContent>
      </w:r>
    </w:p>
    <w:p w14:paraId="67AB5EBF" w14:textId="77777777" w:rsidR="00551C10" w:rsidRPr="00F61552" w:rsidRDefault="00551C10" w:rsidP="00551C10">
      <w:pPr>
        <w:rPr>
          <w:lang w:val="en-US"/>
        </w:rPr>
      </w:pPr>
    </w:p>
    <w:p w14:paraId="345EAF43" w14:textId="77777777" w:rsidR="00551C10" w:rsidRDefault="00551C10" w:rsidP="00551C10">
      <w:pPr>
        <w:rPr>
          <w:lang w:val="en-US"/>
        </w:rPr>
      </w:pPr>
    </w:p>
    <w:p w14:paraId="2F766A11" w14:textId="02685D00" w:rsidR="00551C10" w:rsidRDefault="00551C10" w:rsidP="00551C10">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 xml:space="preserve">Day </w:t>
      </w:r>
      <w:r>
        <w:rPr>
          <w:b/>
          <w:bCs/>
          <w:color w:val="156082" w:themeColor="accent1"/>
          <w:lang w:val="en-US"/>
        </w:rPr>
        <w:t>5</w:t>
      </w:r>
    </w:p>
    <w:p w14:paraId="6CCFE803" w14:textId="77777777" w:rsidR="00551C10" w:rsidRDefault="00551C10" w:rsidP="00551C10">
      <w:pPr>
        <w:rPr>
          <w:lang w:val="en-US"/>
        </w:rPr>
      </w:pPr>
    </w:p>
    <w:p w14:paraId="7F04B31F" w14:textId="77777777" w:rsidR="00551C10" w:rsidRPr="004A7711" w:rsidRDefault="00551C10" w:rsidP="00551C10">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7258AC03" w14:textId="77777777" w:rsidR="00551C10" w:rsidRPr="004A7711" w:rsidRDefault="00551C10" w:rsidP="00551C10">
      <w:pPr>
        <w:pStyle w:val="ListParagraph"/>
        <w:rPr>
          <w:lang w:val="en-US"/>
        </w:rPr>
      </w:pPr>
      <w:r>
        <w:rPr>
          <w:noProof/>
          <w:lang w:val="en-US"/>
        </w:rPr>
        <mc:AlternateContent>
          <mc:Choice Requires="wps">
            <w:drawing>
              <wp:anchor distT="0" distB="0" distL="114300" distR="114300" simplePos="0" relativeHeight="251718656" behindDoc="0" locked="0" layoutInCell="1" allowOverlap="1" wp14:anchorId="0320D095" wp14:editId="1CEE9356">
                <wp:simplePos x="0" y="0"/>
                <wp:positionH relativeFrom="margin">
                  <wp:align>right</wp:align>
                </wp:positionH>
                <wp:positionV relativeFrom="paragraph">
                  <wp:posOffset>37465</wp:posOffset>
                </wp:positionV>
                <wp:extent cx="5257800" cy="495300"/>
                <wp:effectExtent l="0" t="0" r="12700" b="12700"/>
                <wp:wrapNone/>
                <wp:docPr id="129873985"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3852D00" w14:textId="604F0A1C" w:rsidR="00551C10" w:rsidRPr="00DC5D74" w:rsidRDefault="00551C10" w:rsidP="00551C10">
                            <w:pPr>
                              <w:jc w:val="center"/>
                              <w:rPr>
                                <w:color w:val="000000" w:themeColor="text1"/>
                              </w:rPr>
                            </w:pPr>
                            <w:r>
                              <w:rPr>
                                <w:color w:val="000000" w:themeColor="text1"/>
                              </w:rPr>
                              <w:t>8:30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20D095" id="_x0000_s1073" style="position:absolute;left:0;text-align:left;margin-left:362.8pt;margin-top:2.95pt;width:414pt;height:39pt;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NKlp3lsAgAAMQUAAA4AAAAAAAAAAAAAAAAA&#13;&#10;LgIAAGRycy9lMm9Eb2MueG1sUEsBAi0AFAAGAAgAAAAhAMfMAfveAAAACgEAAA8AAAAAAAAAAAAA&#13;&#10;AAAAxgQAAGRycy9kb3ducmV2LnhtbFBLBQYAAAAABAAEAPMAAADRBQAAAAA=&#13;&#10;" filled="f" strokecolor="#030e13 [484]" strokeweight="1pt">
                <v:textbox>
                  <w:txbxContent>
                    <w:p w14:paraId="43852D00" w14:textId="604F0A1C" w:rsidR="00551C10" w:rsidRPr="00DC5D74" w:rsidRDefault="00551C10" w:rsidP="00551C10">
                      <w:pPr>
                        <w:jc w:val="center"/>
                        <w:rPr>
                          <w:color w:val="000000" w:themeColor="text1"/>
                        </w:rPr>
                      </w:pPr>
                      <w:r>
                        <w:rPr>
                          <w:color w:val="000000" w:themeColor="text1"/>
                        </w:rPr>
                        <w:t>8:30</w:t>
                      </w:r>
                    </w:p>
                  </w:txbxContent>
                </v:textbox>
                <w10:wrap anchorx="margin"/>
              </v:rect>
            </w:pict>
          </mc:Fallback>
        </mc:AlternateContent>
      </w:r>
    </w:p>
    <w:p w14:paraId="4ECBE3C1" w14:textId="77777777" w:rsidR="00551C10" w:rsidRDefault="00551C10" w:rsidP="00551C10">
      <w:pPr>
        <w:rPr>
          <w:b/>
          <w:bCs/>
          <w:sz w:val="32"/>
          <w:szCs w:val="32"/>
          <w:lang w:val="en-US"/>
        </w:rPr>
      </w:pPr>
    </w:p>
    <w:p w14:paraId="7EED35E8" w14:textId="77777777" w:rsidR="00551C10" w:rsidRDefault="00551C10" w:rsidP="00551C10">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6D39FA77" w14:textId="77777777" w:rsidR="00551C10" w:rsidRDefault="00551C10" w:rsidP="00551C10">
      <w:pPr>
        <w:pStyle w:val="ListParagraph"/>
        <w:rPr>
          <w:b/>
          <w:bCs/>
          <w:sz w:val="28"/>
          <w:szCs w:val="28"/>
          <w:lang w:val="en-US"/>
        </w:rPr>
      </w:pPr>
      <w:r>
        <w:rPr>
          <w:noProof/>
          <w:lang w:val="en-US"/>
        </w:rPr>
        <mc:AlternateContent>
          <mc:Choice Requires="wps">
            <w:drawing>
              <wp:anchor distT="0" distB="0" distL="114300" distR="114300" simplePos="0" relativeHeight="251719680" behindDoc="0" locked="0" layoutInCell="1" allowOverlap="1" wp14:anchorId="07970E5C" wp14:editId="490E87CF">
                <wp:simplePos x="0" y="0"/>
                <wp:positionH relativeFrom="margin">
                  <wp:align>right</wp:align>
                </wp:positionH>
                <wp:positionV relativeFrom="paragraph">
                  <wp:posOffset>19685</wp:posOffset>
                </wp:positionV>
                <wp:extent cx="5257800" cy="1498600"/>
                <wp:effectExtent l="0" t="0" r="12700" b="12700"/>
                <wp:wrapNone/>
                <wp:docPr id="122878150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E89C2C8" w14:textId="3C4EC120" w:rsidR="00551C10" w:rsidRPr="00DC5D74" w:rsidRDefault="00551C10" w:rsidP="00551C10">
                            <w:pPr>
                              <w:rPr>
                                <w:i/>
                                <w:iCs/>
                                <w:color w:val="000000" w:themeColor="text1"/>
                              </w:rPr>
                            </w:pPr>
                            <w:r>
                              <w:rPr>
                                <w:color w:val="000000" w:themeColor="text1"/>
                              </w:rPr>
                              <w:t>No, my sleep was very restless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70E5C" id="_x0000_s1074" style="position:absolute;left:0;text-align:left;margin-left:362.8pt;margin-top:1.55pt;width:414pt;height:11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J2YSjxtAgAAMgUAAA4AAAAAAAAAAAAA&#13;&#10;AAAALgIAAGRycy9lMm9Eb2MueG1sUEsBAi0AFAAGAAgAAAAhADVmIxrgAAAACwEAAA8AAAAAAAAA&#13;&#10;AAAAAAAAxwQAAGRycy9kb3ducmV2LnhtbFBLBQYAAAAABAAEAPMAAADUBQAAAAA=&#13;&#10;" filled="f" strokecolor="#030e13 [484]" strokeweight="1pt">
                <v:textbox>
                  <w:txbxContent>
                    <w:p w14:paraId="3E89C2C8" w14:textId="3C4EC120" w:rsidR="00551C10" w:rsidRPr="00DC5D74" w:rsidRDefault="00551C10" w:rsidP="00551C10">
                      <w:pPr>
                        <w:rPr>
                          <w:i/>
                          <w:iCs/>
                          <w:color w:val="000000" w:themeColor="text1"/>
                        </w:rPr>
                      </w:pPr>
                      <w:r>
                        <w:rPr>
                          <w:color w:val="000000" w:themeColor="text1"/>
                        </w:rPr>
                        <w:t>No, my sleep was very restless</w:t>
                      </w:r>
                    </w:p>
                  </w:txbxContent>
                </v:textbox>
                <w10:wrap anchorx="margin"/>
              </v:rect>
            </w:pict>
          </mc:Fallback>
        </mc:AlternateContent>
      </w:r>
    </w:p>
    <w:p w14:paraId="644AAABA" w14:textId="77777777" w:rsidR="00551C10" w:rsidRDefault="00551C10" w:rsidP="00551C10">
      <w:pPr>
        <w:rPr>
          <w:lang w:val="en-US"/>
        </w:rPr>
      </w:pPr>
    </w:p>
    <w:p w14:paraId="1F849962" w14:textId="77777777" w:rsidR="00551C10" w:rsidRDefault="00551C10" w:rsidP="00551C10">
      <w:pPr>
        <w:rPr>
          <w:lang w:val="en-US"/>
        </w:rPr>
      </w:pPr>
    </w:p>
    <w:p w14:paraId="3CFD0916" w14:textId="77777777" w:rsidR="00551C10" w:rsidRDefault="00551C10" w:rsidP="00551C10">
      <w:pPr>
        <w:rPr>
          <w:lang w:val="en-US"/>
        </w:rPr>
      </w:pPr>
    </w:p>
    <w:p w14:paraId="52526B94" w14:textId="77777777" w:rsidR="00551C10" w:rsidRDefault="00551C10" w:rsidP="00551C10">
      <w:pPr>
        <w:rPr>
          <w:lang w:val="en-US"/>
        </w:rPr>
      </w:pPr>
    </w:p>
    <w:p w14:paraId="3EF5FDC2" w14:textId="77777777" w:rsidR="00551C10" w:rsidRPr="006273A7" w:rsidRDefault="00551C10" w:rsidP="00551C10">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720704" behindDoc="0" locked="0" layoutInCell="1" allowOverlap="1" wp14:anchorId="4D7CE65E" wp14:editId="4B9E79A4">
                <wp:simplePos x="0" y="0"/>
                <wp:positionH relativeFrom="margin">
                  <wp:posOffset>463550</wp:posOffset>
                </wp:positionH>
                <wp:positionV relativeFrom="paragraph">
                  <wp:posOffset>213360</wp:posOffset>
                </wp:positionV>
                <wp:extent cx="5257800" cy="1308100"/>
                <wp:effectExtent l="0" t="0" r="12700" b="12700"/>
                <wp:wrapNone/>
                <wp:docPr id="811569039"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12DA47" w14:textId="7AC5533B" w:rsidR="00551C10" w:rsidRPr="00551C10" w:rsidRDefault="00551C10" w:rsidP="00551C10">
                            <w:pPr>
                              <w:jc w:val="center"/>
                              <w:rPr>
                                <w:color w:val="000000" w:themeColor="text1"/>
                              </w:rPr>
                            </w:pPr>
                            <w:r w:rsidRPr="00551C10">
                              <w:rPr>
                                <w:color w:val="000000" w:themeColor="text1"/>
                              </w:rPr>
                              <w:t xml:space="preserve">Got </w:t>
                            </w:r>
                            <w:r>
                              <w:rPr>
                                <w:color w:val="000000" w:themeColor="text1"/>
                              </w:rPr>
                              <w:t xml:space="preserve">ready to go to </w:t>
                            </w:r>
                            <w:proofErr w:type="spellStart"/>
                            <w:r>
                              <w:rPr>
                                <w:color w:val="000000" w:themeColor="text1"/>
                              </w:rPr>
                              <w:t>uni</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CE65E" id="_x0000_s1075" style="position:absolute;left:0;text-align:left;margin-left:36.5pt;margin-top:16.8pt;width:414pt;height:103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" filled="f" strokecolor="#030e13 [484]" strokeweight="1pt">
                <v:textbox>
                  <w:txbxContent>
                    <w:p w14:paraId="5E12DA47" w14:textId="7AC5533B" w:rsidR="00551C10" w:rsidRPr="00551C10" w:rsidRDefault="00551C10" w:rsidP="00551C10">
                      <w:pPr>
                        <w:jc w:val="center"/>
                        <w:rPr>
                          <w:color w:val="000000" w:themeColor="text1"/>
                        </w:rPr>
                      </w:pPr>
                      <w:r w:rsidRPr="00551C10">
                        <w:rPr>
                          <w:color w:val="000000" w:themeColor="text1"/>
                        </w:rPr>
                        <w:t xml:space="preserve">Got </w:t>
                      </w:r>
                      <w:r>
                        <w:rPr>
                          <w:color w:val="000000" w:themeColor="text1"/>
                        </w:rPr>
                        <w:t xml:space="preserve">ready to go to </w:t>
                      </w:r>
                      <w:proofErr w:type="spellStart"/>
                      <w:r>
                        <w:rPr>
                          <w:color w:val="000000" w:themeColor="text1"/>
                        </w:rPr>
                        <w:t>uni</w:t>
                      </w:r>
                      <w:proofErr w:type="spellEnd"/>
                      <w:r>
                        <w:rPr>
                          <w:color w:val="000000" w:themeColor="text1"/>
                        </w:rPr>
                        <w:t xml:space="preserve"> </w:t>
                      </w:r>
                    </w:p>
                  </w:txbxContent>
                </v:textbox>
                <w10:wrap anchorx="margin"/>
              </v:rect>
            </w:pict>
          </mc:Fallback>
        </mc:AlternateContent>
      </w:r>
      <w:r w:rsidRPr="006273A7">
        <w:rPr>
          <w:b/>
          <w:bCs/>
          <w:sz w:val="28"/>
          <w:szCs w:val="28"/>
          <w:lang w:val="en-US"/>
        </w:rPr>
        <w:t>What is the first thing that you did after waking up?</w:t>
      </w:r>
    </w:p>
    <w:p w14:paraId="7E14D204" w14:textId="77777777" w:rsidR="00551C10" w:rsidRDefault="00551C10" w:rsidP="00551C10">
      <w:pPr>
        <w:pStyle w:val="ListParagraph"/>
        <w:rPr>
          <w:b/>
          <w:bCs/>
          <w:lang w:val="en-US"/>
        </w:rPr>
      </w:pPr>
    </w:p>
    <w:p w14:paraId="7FC9DBC9" w14:textId="77777777" w:rsidR="00551C10" w:rsidRDefault="00551C10" w:rsidP="00551C10">
      <w:pPr>
        <w:rPr>
          <w:lang w:val="en-US"/>
        </w:rPr>
      </w:pPr>
    </w:p>
    <w:p w14:paraId="7E01A347" w14:textId="77777777" w:rsidR="00551C10" w:rsidRDefault="00551C10" w:rsidP="00551C10">
      <w:pPr>
        <w:pStyle w:val="ListParagraph"/>
        <w:rPr>
          <w:b/>
          <w:bCs/>
          <w:lang w:val="en-US"/>
        </w:rPr>
      </w:pPr>
    </w:p>
    <w:p w14:paraId="1FE1E556" w14:textId="77777777" w:rsidR="00551C10" w:rsidRDefault="00551C10" w:rsidP="00551C10">
      <w:pPr>
        <w:pStyle w:val="ListParagraph"/>
        <w:rPr>
          <w:b/>
          <w:bCs/>
          <w:lang w:val="en-US"/>
        </w:rPr>
      </w:pPr>
    </w:p>
    <w:p w14:paraId="3827E88A" w14:textId="77777777" w:rsidR="00551C10" w:rsidRDefault="00551C10" w:rsidP="00551C10">
      <w:pPr>
        <w:pStyle w:val="ListParagraph"/>
        <w:rPr>
          <w:b/>
          <w:bCs/>
          <w:lang w:val="en-US"/>
        </w:rPr>
      </w:pPr>
    </w:p>
    <w:p w14:paraId="6E10B6DE" w14:textId="77777777" w:rsidR="00551C10" w:rsidRDefault="00551C10" w:rsidP="00551C10">
      <w:pPr>
        <w:pStyle w:val="ListParagraph"/>
        <w:rPr>
          <w:b/>
          <w:bCs/>
          <w:lang w:val="en-US"/>
        </w:rPr>
      </w:pPr>
    </w:p>
    <w:p w14:paraId="12446075" w14:textId="77777777" w:rsidR="00551C10" w:rsidRPr="006273A7" w:rsidRDefault="00551C10" w:rsidP="00551C10">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64351B14" w14:textId="77777777" w:rsidR="00551C10" w:rsidRDefault="00551C10" w:rsidP="00551C10">
      <w:pPr>
        <w:pStyle w:val="ListParagraph"/>
        <w:rPr>
          <w:b/>
          <w:bCs/>
          <w:lang w:val="en-US"/>
        </w:rPr>
      </w:pPr>
      <w:r>
        <w:rPr>
          <w:noProof/>
          <w:lang w:val="en-US"/>
        </w:rPr>
        <mc:AlternateContent>
          <mc:Choice Requires="wps">
            <w:drawing>
              <wp:anchor distT="0" distB="0" distL="114300" distR="114300" simplePos="0" relativeHeight="251721728" behindDoc="0" locked="0" layoutInCell="1" allowOverlap="1" wp14:anchorId="19AD6C16" wp14:editId="2D1843DD">
                <wp:simplePos x="0" y="0"/>
                <wp:positionH relativeFrom="margin">
                  <wp:align>right</wp:align>
                </wp:positionH>
                <wp:positionV relativeFrom="paragraph">
                  <wp:posOffset>37465</wp:posOffset>
                </wp:positionV>
                <wp:extent cx="5257800" cy="1162050"/>
                <wp:effectExtent l="0" t="0" r="12700" b="19050"/>
                <wp:wrapNone/>
                <wp:docPr id="486604907"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9898E6" w14:textId="183D3EC7" w:rsidR="00551C10" w:rsidRPr="005E4919" w:rsidRDefault="00551C10" w:rsidP="00551C10">
                            <w:pPr>
                              <w:rPr>
                                <w:color w:val="000000" w:themeColor="text1"/>
                              </w:rPr>
                            </w:pPr>
                            <w:r>
                              <w:rPr>
                                <w:color w:val="000000" w:themeColor="text1"/>
                              </w:rPr>
                              <w:t>Attend many meetings and plan out the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D6C16" id="_x0000_s1076" style="position:absolute;left:0;text-align:left;margin-left:362.8pt;margin-top:2.95pt;width:414pt;height:91.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KyTKdluAgAAMgUAAA4AAAAAAAAAAAAA&#13;&#10;AAAALgIAAGRycy9lMm9Eb2MueG1sUEsBAi0AFAAGAAgAAAAhAJPLB1bfAAAACwEAAA8AAAAAAAAA&#13;&#10;AAAAAAAAyAQAAGRycy9kb3ducmV2LnhtbFBLBQYAAAAABAAEAPMAAADUBQAAAAA=&#13;&#10;" filled="f" strokecolor="#030e13 [484]" strokeweight="1pt">
                <v:textbox>
                  <w:txbxContent>
                    <w:p w14:paraId="5E9898E6" w14:textId="183D3EC7" w:rsidR="00551C10" w:rsidRPr="005E4919" w:rsidRDefault="00551C10" w:rsidP="00551C10">
                      <w:pPr>
                        <w:rPr>
                          <w:color w:val="000000" w:themeColor="text1"/>
                        </w:rPr>
                      </w:pPr>
                      <w:r>
                        <w:rPr>
                          <w:color w:val="000000" w:themeColor="text1"/>
                        </w:rPr>
                        <w:t>Attend many meetings and plan out the week.</w:t>
                      </w:r>
                    </w:p>
                  </w:txbxContent>
                </v:textbox>
                <w10:wrap anchorx="margin"/>
              </v:rect>
            </w:pict>
          </mc:Fallback>
        </mc:AlternateContent>
      </w:r>
    </w:p>
    <w:p w14:paraId="645CBF68" w14:textId="77777777" w:rsidR="00551C10" w:rsidRPr="00F61552" w:rsidRDefault="00551C10" w:rsidP="00551C10">
      <w:pPr>
        <w:rPr>
          <w:lang w:val="en-US"/>
        </w:rPr>
      </w:pPr>
    </w:p>
    <w:p w14:paraId="5527DD42" w14:textId="77777777" w:rsidR="00551C10" w:rsidRDefault="00551C10" w:rsidP="00551C10">
      <w:pPr>
        <w:rPr>
          <w:b/>
          <w:bCs/>
          <w:lang w:val="en-US"/>
        </w:rPr>
      </w:pPr>
    </w:p>
    <w:p w14:paraId="75601D11" w14:textId="77777777" w:rsidR="00551C10" w:rsidRDefault="00551C10" w:rsidP="00551C10">
      <w:pPr>
        <w:rPr>
          <w:lang w:val="en-US"/>
        </w:rPr>
      </w:pPr>
    </w:p>
    <w:p w14:paraId="03480B31" w14:textId="77777777" w:rsidR="00551C10" w:rsidRDefault="00551C10" w:rsidP="00551C10">
      <w:pPr>
        <w:rPr>
          <w:lang w:val="en-US"/>
        </w:rPr>
      </w:pPr>
    </w:p>
    <w:p w14:paraId="7DE20D92" w14:textId="77777777" w:rsidR="00551C10" w:rsidRPr="006273A7" w:rsidRDefault="00551C10" w:rsidP="00551C10">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642F91C6" w14:textId="77777777" w:rsidR="00551C10" w:rsidRPr="00F61552" w:rsidRDefault="00551C10" w:rsidP="00551C10">
      <w:pPr>
        <w:pStyle w:val="ListParagraph"/>
        <w:rPr>
          <w:b/>
          <w:bCs/>
          <w:lang w:val="en-US"/>
        </w:rPr>
      </w:pPr>
      <w:r>
        <w:rPr>
          <w:noProof/>
          <w:lang w:val="en-US"/>
        </w:rPr>
        <mc:AlternateContent>
          <mc:Choice Requires="wps">
            <w:drawing>
              <wp:anchor distT="0" distB="0" distL="114300" distR="114300" simplePos="0" relativeHeight="251722752" behindDoc="0" locked="0" layoutInCell="1" allowOverlap="1" wp14:anchorId="16F02DC9" wp14:editId="171929DA">
                <wp:simplePos x="0" y="0"/>
                <wp:positionH relativeFrom="margin">
                  <wp:align>right</wp:align>
                </wp:positionH>
                <wp:positionV relativeFrom="paragraph">
                  <wp:posOffset>74930</wp:posOffset>
                </wp:positionV>
                <wp:extent cx="5257800" cy="1162050"/>
                <wp:effectExtent l="0" t="0" r="12700" b="19050"/>
                <wp:wrapNone/>
                <wp:docPr id="19664231"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A5656F6" w14:textId="13A8C69F" w:rsidR="00551C10" w:rsidRPr="00551C10" w:rsidRDefault="00551C10" w:rsidP="00551C10">
                            <w:pPr>
                              <w:jc w:val="center"/>
                              <w:rPr>
                                <w:color w:val="000000" w:themeColor="text1"/>
                              </w:rPr>
                            </w:pPr>
                            <w:r w:rsidRPr="00551C10">
                              <w:rPr>
                                <w:color w:val="000000" w:themeColor="text1"/>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02DC9" id="_x0000_s1077" style="position:absolute;left:0;text-align:left;margin-left:362.8pt;margin-top:5.9pt;width:414pt;height:91.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eFUbQ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" filled="f" strokecolor="#030e13 [484]" strokeweight="1pt">
                <v:textbox>
                  <w:txbxContent>
                    <w:p w14:paraId="5A5656F6" w14:textId="13A8C69F" w:rsidR="00551C10" w:rsidRPr="00551C10" w:rsidRDefault="00551C10" w:rsidP="00551C10">
                      <w:pPr>
                        <w:jc w:val="center"/>
                        <w:rPr>
                          <w:color w:val="000000" w:themeColor="text1"/>
                        </w:rPr>
                      </w:pPr>
                      <w:r w:rsidRPr="00551C10">
                        <w:rPr>
                          <w:color w:val="000000" w:themeColor="text1"/>
                        </w:rPr>
                        <w:t>Alarm</w:t>
                      </w:r>
                    </w:p>
                  </w:txbxContent>
                </v:textbox>
                <w10:wrap anchorx="margin"/>
              </v:rect>
            </w:pict>
          </mc:Fallback>
        </mc:AlternateContent>
      </w:r>
    </w:p>
    <w:p w14:paraId="0FF853BE" w14:textId="77777777" w:rsidR="00551C10" w:rsidRPr="00F61552" w:rsidRDefault="00551C10" w:rsidP="00551C10">
      <w:pPr>
        <w:rPr>
          <w:lang w:val="en-US"/>
        </w:rPr>
      </w:pPr>
    </w:p>
    <w:p w14:paraId="44B14856" w14:textId="77777777" w:rsidR="00551C10" w:rsidRPr="00F61552" w:rsidRDefault="00551C10" w:rsidP="00551C10">
      <w:pPr>
        <w:rPr>
          <w:lang w:val="en-US"/>
        </w:rPr>
      </w:pPr>
    </w:p>
    <w:p w14:paraId="06263D66" w14:textId="17A4A9C4" w:rsidR="00C00DBC" w:rsidRPr="00A022A5" w:rsidRDefault="00C00DBC" w:rsidP="00C00DBC">
      <w:pPr>
        <w:pStyle w:val="Heading1"/>
        <w:rPr>
          <w:rFonts w:ascii="Arial" w:eastAsia="Arial" w:hAnsi="Arial" w:cs="Times New Roman"/>
          <w:b/>
          <w:bCs/>
          <w:color w:val="auto"/>
        </w:rPr>
      </w:pPr>
      <w:r w:rsidRPr="00A022A5">
        <w:rPr>
          <w:b/>
          <w:bCs/>
          <w:lang w:val="en-US"/>
        </w:rPr>
        <w:lastRenderedPageBreak/>
        <w:t xml:space="preserve">To be Filled at Night </w:t>
      </w:r>
      <w:r>
        <w:rPr>
          <w:b/>
          <w:bCs/>
          <w:lang w:val="en-US"/>
        </w:rPr>
        <w:t>6</w:t>
      </w:r>
    </w:p>
    <w:p w14:paraId="040E2E14" w14:textId="77777777" w:rsidR="00C00DBC" w:rsidRDefault="00C00DBC" w:rsidP="00C00DBC">
      <w:pPr>
        <w:rPr>
          <w:lang w:val="en-US"/>
        </w:rPr>
      </w:pPr>
    </w:p>
    <w:p w14:paraId="2F0A5556" w14:textId="77777777" w:rsidR="00C00DBC" w:rsidRPr="004A7711" w:rsidRDefault="00C00DBC" w:rsidP="00C00DBC">
      <w:pPr>
        <w:pStyle w:val="ListParagraph"/>
        <w:numPr>
          <w:ilvl w:val="0"/>
          <w:numId w:val="1"/>
        </w:numPr>
        <w:rPr>
          <w:b/>
          <w:bCs/>
          <w:sz w:val="28"/>
          <w:szCs w:val="28"/>
          <w:lang w:val="en-US"/>
        </w:rPr>
      </w:pPr>
      <w:r w:rsidRPr="004A7711">
        <w:rPr>
          <w:b/>
          <w:bCs/>
          <w:sz w:val="28"/>
          <w:szCs w:val="28"/>
          <w:lang w:val="en-US"/>
        </w:rPr>
        <w:t>What time is it right now?</w:t>
      </w:r>
    </w:p>
    <w:p w14:paraId="3A789431" w14:textId="77777777" w:rsidR="00C00DBC" w:rsidRPr="004A7711" w:rsidRDefault="00C00DBC" w:rsidP="00C00DBC">
      <w:pPr>
        <w:pStyle w:val="ListParagraph"/>
        <w:rPr>
          <w:lang w:val="en-US"/>
        </w:rPr>
      </w:pPr>
      <w:r>
        <w:rPr>
          <w:noProof/>
          <w:lang w:val="en-US"/>
        </w:rPr>
        <mc:AlternateContent>
          <mc:Choice Requires="wps">
            <w:drawing>
              <wp:anchor distT="0" distB="0" distL="114300" distR="114300" simplePos="0" relativeHeight="251724800" behindDoc="0" locked="0" layoutInCell="1" allowOverlap="1" wp14:anchorId="08AC7FBD" wp14:editId="5CAD3C2B">
                <wp:simplePos x="0" y="0"/>
                <wp:positionH relativeFrom="margin">
                  <wp:align>right</wp:align>
                </wp:positionH>
                <wp:positionV relativeFrom="paragraph">
                  <wp:posOffset>37465</wp:posOffset>
                </wp:positionV>
                <wp:extent cx="5257800" cy="495300"/>
                <wp:effectExtent l="0" t="0" r="12700" b="12700"/>
                <wp:wrapNone/>
                <wp:docPr id="487725495"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6B46781" w14:textId="13B87D32" w:rsidR="00C00DBC" w:rsidRPr="00DC5D74" w:rsidRDefault="00C92A10" w:rsidP="00C00DBC">
                            <w:pPr>
                              <w:jc w:val="center"/>
                              <w:rPr>
                                <w:color w:val="000000" w:themeColor="text1"/>
                                <w:lang w:eastAsia="zh-CN"/>
                              </w:rPr>
                            </w:pPr>
                            <w:r>
                              <w:rPr>
                                <w:rFonts w:eastAsiaTheme="minorHAnsi"/>
                                <w:color w:val="000000" w:themeColor="text1"/>
                                <w:lang w:eastAsia="zh-CN"/>
                              </w:rPr>
                              <w:t>10:15PM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C7FBD" id="_x0000_s1078" style="position:absolute;left:0;text-align:left;margin-left:362.8pt;margin-top:2.95pt;width:414pt;height:39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" filled="f" strokecolor="#030e13 [484]" strokeweight="1pt">
                <v:textbox>
                  <w:txbxContent>
                    <w:p w14:paraId="56B46781" w14:textId="13B87D32" w:rsidR="00C00DBC" w:rsidRPr="00DC5D74" w:rsidRDefault="00C92A10" w:rsidP="00C00DBC">
                      <w:pPr>
                        <w:jc w:val="center"/>
                        <w:rPr>
                          <w:color w:val="000000" w:themeColor="text1"/>
                          <w:lang w:eastAsia="zh-CN"/>
                        </w:rPr>
                      </w:pPr>
                      <w:r>
                        <w:rPr>
                          <w:rFonts w:eastAsiaTheme="minorHAnsi"/>
                          <w:color w:val="000000" w:themeColor="text1"/>
                          <w:lang w:eastAsia="zh-CN"/>
                        </w:rPr>
                        <w:t>10:15PM</w:t>
                      </w:r>
                    </w:p>
                  </w:txbxContent>
                </v:textbox>
                <w10:wrap anchorx="margin"/>
              </v:rect>
            </w:pict>
          </mc:Fallback>
        </mc:AlternateContent>
      </w:r>
    </w:p>
    <w:p w14:paraId="3ED9EE5F" w14:textId="77777777" w:rsidR="00C00DBC" w:rsidRDefault="00C00DBC" w:rsidP="00C00DBC">
      <w:pPr>
        <w:rPr>
          <w:b/>
          <w:bCs/>
          <w:sz w:val="32"/>
          <w:szCs w:val="32"/>
          <w:lang w:val="en-US"/>
        </w:rPr>
      </w:pPr>
    </w:p>
    <w:p w14:paraId="499A92CB" w14:textId="77777777" w:rsidR="00C00DBC" w:rsidRDefault="00C00DBC" w:rsidP="00C00DBC">
      <w:pPr>
        <w:pStyle w:val="ListParagraph"/>
        <w:numPr>
          <w:ilvl w:val="0"/>
          <w:numId w:val="1"/>
        </w:numPr>
        <w:rPr>
          <w:b/>
          <w:bCs/>
          <w:sz w:val="28"/>
          <w:szCs w:val="28"/>
          <w:lang w:val="en-US"/>
        </w:rPr>
      </w:pPr>
      <w:r w:rsidRPr="004A7711">
        <w:rPr>
          <w:b/>
          <w:bCs/>
          <w:sz w:val="28"/>
          <w:szCs w:val="28"/>
          <w:lang w:val="en-US"/>
        </w:rPr>
        <w:t>How was your Day?</w:t>
      </w:r>
    </w:p>
    <w:p w14:paraId="49FE5F3F" w14:textId="77777777" w:rsidR="00C00DBC" w:rsidRDefault="00C00DBC" w:rsidP="00C00DBC">
      <w:pPr>
        <w:pStyle w:val="ListParagraph"/>
        <w:rPr>
          <w:b/>
          <w:bCs/>
          <w:sz w:val="28"/>
          <w:szCs w:val="28"/>
          <w:lang w:val="en-US"/>
        </w:rPr>
      </w:pPr>
      <w:r>
        <w:rPr>
          <w:noProof/>
          <w:lang w:val="en-US"/>
        </w:rPr>
        <mc:AlternateContent>
          <mc:Choice Requires="wps">
            <w:drawing>
              <wp:anchor distT="0" distB="0" distL="114300" distR="114300" simplePos="0" relativeHeight="251725824" behindDoc="0" locked="0" layoutInCell="1" allowOverlap="1" wp14:anchorId="7CEA1489" wp14:editId="3B22C095">
                <wp:simplePos x="0" y="0"/>
                <wp:positionH relativeFrom="margin">
                  <wp:align>right</wp:align>
                </wp:positionH>
                <wp:positionV relativeFrom="paragraph">
                  <wp:posOffset>19685</wp:posOffset>
                </wp:positionV>
                <wp:extent cx="5257800" cy="1498600"/>
                <wp:effectExtent l="0" t="0" r="12700" b="12700"/>
                <wp:wrapNone/>
                <wp:docPr id="894117688"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C0E4106" w14:textId="2BCE3476" w:rsidR="00C00DBC" w:rsidRPr="00DC5D74" w:rsidRDefault="00C92A10" w:rsidP="00C00DBC">
                            <w:pPr>
                              <w:jc w:val="center"/>
                              <w:rPr>
                                <w:color w:val="000000" w:themeColor="text1"/>
                              </w:rPr>
                            </w:pPr>
                            <w:r>
                              <w:rPr>
                                <w:color w:val="000000" w:themeColor="text1"/>
                              </w:rPr>
                              <w:t>It was fine, got to see some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A1489" id="_x0000_s1079" style="position:absolute;left:0;text-align:left;margin-left:362.8pt;margin-top:1.55pt;width:414pt;height:118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BOFO6ttAgAAMgUAAA4AAAAAAAAAAAAA&#13;&#10;AAAALgIAAGRycy9lMm9Eb2MueG1sUEsBAi0AFAAGAAgAAAAhADVmIxrgAAAACwEAAA8AAAAAAAAA&#13;&#10;AAAAAAAAxwQAAGRycy9kb3ducmV2LnhtbFBLBQYAAAAABAAEAPMAAADUBQAAAAA=&#13;&#10;" filled="f" strokecolor="#030e13 [484]" strokeweight="1pt">
                <v:textbox>
                  <w:txbxContent>
                    <w:p w14:paraId="5C0E4106" w14:textId="2BCE3476" w:rsidR="00C00DBC" w:rsidRPr="00DC5D74" w:rsidRDefault="00C92A10" w:rsidP="00C00DBC">
                      <w:pPr>
                        <w:jc w:val="center"/>
                        <w:rPr>
                          <w:color w:val="000000" w:themeColor="text1"/>
                        </w:rPr>
                      </w:pPr>
                      <w:r>
                        <w:rPr>
                          <w:color w:val="000000" w:themeColor="text1"/>
                        </w:rPr>
                        <w:t>It was fine, got to see some animals</w:t>
                      </w:r>
                    </w:p>
                  </w:txbxContent>
                </v:textbox>
                <w10:wrap anchorx="margin"/>
              </v:rect>
            </w:pict>
          </mc:Fallback>
        </mc:AlternateContent>
      </w:r>
    </w:p>
    <w:p w14:paraId="3E98C423" w14:textId="77777777" w:rsidR="00C00DBC" w:rsidRDefault="00C00DBC" w:rsidP="00C00DBC">
      <w:pPr>
        <w:rPr>
          <w:lang w:val="en-US"/>
        </w:rPr>
      </w:pPr>
    </w:p>
    <w:p w14:paraId="05A93ACD" w14:textId="77777777" w:rsidR="00C00DBC" w:rsidRDefault="00C00DBC" w:rsidP="00C00DBC">
      <w:pPr>
        <w:rPr>
          <w:lang w:val="en-US"/>
        </w:rPr>
      </w:pPr>
    </w:p>
    <w:p w14:paraId="484173E8" w14:textId="77777777" w:rsidR="00C00DBC" w:rsidRDefault="00C00DBC" w:rsidP="00C00DBC">
      <w:pPr>
        <w:rPr>
          <w:lang w:val="en-US"/>
        </w:rPr>
      </w:pPr>
    </w:p>
    <w:p w14:paraId="12087648" w14:textId="77777777" w:rsidR="00C00DBC" w:rsidRDefault="00C00DBC" w:rsidP="00C00DBC">
      <w:pPr>
        <w:rPr>
          <w:lang w:val="en-US"/>
        </w:rPr>
      </w:pPr>
    </w:p>
    <w:p w14:paraId="69AE6A51" w14:textId="77777777" w:rsidR="00C00DBC" w:rsidRDefault="00C00DBC" w:rsidP="00C00DBC">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726848" behindDoc="0" locked="0" layoutInCell="1" allowOverlap="1" wp14:anchorId="3F42F4DD" wp14:editId="06B888DF">
                <wp:simplePos x="0" y="0"/>
                <wp:positionH relativeFrom="margin">
                  <wp:align>right</wp:align>
                </wp:positionH>
                <wp:positionV relativeFrom="paragraph">
                  <wp:posOffset>492760</wp:posOffset>
                </wp:positionV>
                <wp:extent cx="5257800" cy="1308100"/>
                <wp:effectExtent l="0" t="0" r="12700" b="12700"/>
                <wp:wrapNone/>
                <wp:docPr id="621189676"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6EB0CC8" w14:textId="58E0906E" w:rsidR="00C00DBC" w:rsidRPr="00DC5D74" w:rsidRDefault="00C00DBC" w:rsidP="00C00DBC">
                            <w:pPr>
                              <w:rPr>
                                <w:color w:val="000000" w:themeColor="text1"/>
                              </w:rPr>
                            </w:pPr>
                            <w:r>
                              <w:rPr>
                                <w:color w:val="000000" w:themeColor="text1"/>
                              </w:rPr>
                              <w:t>Worked on programming assignment</w:t>
                            </w:r>
                            <w:r w:rsidR="00C92A10">
                              <w:rPr>
                                <w:color w:val="000000" w:themeColor="text1"/>
                              </w:rPr>
                              <w:t xml:space="preserv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2F4DD" id="_x0000_s1080" style="position:absolute;left:0;text-align:left;margin-left:362.8pt;margin-top:38.8pt;width:414pt;height:10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" filled="f" strokecolor="#030e13 [484]" strokeweight="1pt">
                <v:textbox>
                  <w:txbxContent>
                    <w:p w14:paraId="46EB0CC8" w14:textId="58E0906E" w:rsidR="00C00DBC" w:rsidRPr="00DC5D74" w:rsidRDefault="00C00DBC" w:rsidP="00C00DBC">
                      <w:pPr>
                        <w:rPr>
                          <w:color w:val="000000" w:themeColor="text1"/>
                        </w:rPr>
                      </w:pPr>
                      <w:r>
                        <w:rPr>
                          <w:color w:val="000000" w:themeColor="text1"/>
                        </w:rPr>
                        <w:t>Worked on programming assignment</w:t>
                      </w:r>
                      <w:r w:rsidR="00C92A10">
                        <w:rPr>
                          <w:color w:val="000000" w:themeColor="text1"/>
                        </w:rPr>
                        <w:t xml:space="preserve"> again</w:t>
                      </w:r>
                    </w:p>
                  </w:txbxContent>
                </v:textbox>
                <w10:wrap anchorx="margin"/>
              </v:rect>
            </w:pict>
          </mc:Fallback>
        </mc:AlternateContent>
      </w:r>
      <w:r w:rsidRPr="006273A7">
        <w:rPr>
          <w:b/>
          <w:bCs/>
          <w:sz w:val="28"/>
          <w:szCs w:val="28"/>
          <w:lang w:val="en-US"/>
        </w:rPr>
        <w:t>What is the last thing that you did before deciding to sleep tonight?</w:t>
      </w:r>
    </w:p>
    <w:p w14:paraId="63318E2C" w14:textId="77777777" w:rsidR="00C00DBC" w:rsidRDefault="00C00DBC" w:rsidP="00C00DBC">
      <w:pPr>
        <w:pStyle w:val="ListParagraph"/>
        <w:rPr>
          <w:b/>
          <w:bCs/>
          <w:lang w:val="en-US"/>
        </w:rPr>
      </w:pPr>
    </w:p>
    <w:p w14:paraId="7F282BA3" w14:textId="77777777" w:rsidR="00C00DBC" w:rsidRDefault="00C00DBC" w:rsidP="00C00DBC">
      <w:pPr>
        <w:rPr>
          <w:lang w:val="en-US"/>
        </w:rPr>
      </w:pPr>
    </w:p>
    <w:p w14:paraId="431EFD82" w14:textId="77777777" w:rsidR="00C00DBC" w:rsidRDefault="00C00DBC" w:rsidP="00C00DBC">
      <w:pPr>
        <w:pStyle w:val="ListParagraph"/>
        <w:rPr>
          <w:b/>
          <w:bCs/>
          <w:lang w:val="en-US"/>
        </w:rPr>
      </w:pPr>
    </w:p>
    <w:p w14:paraId="16F03048" w14:textId="77777777" w:rsidR="00C00DBC" w:rsidRDefault="00C00DBC" w:rsidP="00C00DBC">
      <w:pPr>
        <w:pStyle w:val="ListParagraph"/>
        <w:rPr>
          <w:b/>
          <w:bCs/>
          <w:lang w:val="en-US"/>
        </w:rPr>
      </w:pPr>
    </w:p>
    <w:p w14:paraId="1778FBA5" w14:textId="77777777" w:rsidR="00C00DBC" w:rsidRDefault="00C00DBC" w:rsidP="00C00DBC">
      <w:pPr>
        <w:pStyle w:val="ListParagraph"/>
        <w:rPr>
          <w:b/>
          <w:bCs/>
          <w:lang w:val="en-US"/>
        </w:rPr>
      </w:pPr>
    </w:p>
    <w:p w14:paraId="175AB958" w14:textId="77777777" w:rsidR="00C00DBC" w:rsidRDefault="00C00DBC" w:rsidP="00C00DBC">
      <w:pPr>
        <w:pStyle w:val="ListParagraph"/>
        <w:rPr>
          <w:b/>
          <w:bCs/>
          <w:lang w:val="en-US"/>
        </w:rPr>
      </w:pPr>
    </w:p>
    <w:p w14:paraId="0E8514A0" w14:textId="77777777" w:rsidR="00C00DBC" w:rsidRPr="006273A7" w:rsidRDefault="00C00DBC" w:rsidP="00C00DBC">
      <w:pPr>
        <w:pStyle w:val="ListParagraph"/>
        <w:numPr>
          <w:ilvl w:val="0"/>
          <w:numId w:val="1"/>
        </w:numPr>
        <w:rPr>
          <w:b/>
          <w:bCs/>
          <w:sz w:val="28"/>
          <w:szCs w:val="28"/>
          <w:lang w:val="en-US"/>
        </w:rPr>
      </w:pPr>
      <w:r w:rsidRPr="006273A7">
        <w:rPr>
          <w:b/>
          <w:bCs/>
          <w:sz w:val="28"/>
          <w:szCs w:val="28"/>
          <w:lang w:val="en-US"/>
        </w:rPr>
        <w:t>Did you have any naps today?</w:t>
      </w:r>
    </w:p>
    <w:p w14:paraId="227505AF" w14:textId="77777777" w:rsidR="00C00DBC" w:rsidRDefault="00C00DBC" w:rsidP="00C00DBC">
      <w:pPr>
        <w:pStyle w:val="ListParagraph"/>
        <w:rPr>
          <w:b/>
          <w:bCs/>
          <w:lang w:val="en-US"/>
        </w:rPr>
      </w:pPr>
      <w:r>
        <w:rPr>
          <w:noProof/>
          <w:lang w:val="en-US"/>
        </w:rPr>
        <mc:AlternateContent>
          <mc:Choice Requires="wps">
            <w:drawing>
              <wp:anchor distT="0" distB="0" distL="114300" distR="114300" simplePos="0" relativeHeight="251727872" behindDoc="0" locked="0" layoutInCell="1" allowOverlap="1" wp14:anchorId="70678A88" wp14:editId="4F3A7419">
                <wp:simplePos x="0" y="0"/>
                <wp:positionH relativeFrom="margin">
                  <wp:align>right</wp:align>
                </wp:positionH>
                <wp:positionV relativeFrom="paragraph">
                  <wp:posOffset>37465</wp:posOffset>
                </wp:positionV>
                <wp:extent cx="5257800" cy="1162050"/>
                <wp:effectExtent l="0" t="0" r="12700" b="19050"/>
                <wp:wrapNone/>
                <wp:docPr id="101913645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CF82A30" w14:textId="77777777" w:rsidR="00C00DBC" w:rsidRPr="00DC5D74" w:rsidRDefault="00C00DBC" w:rsidP="00C00DBC">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78A88" id="_x0000_s1081" style="position:absolute;left:0;text-align:left;margin-left:362.8pt;margin-top:2.95pt;width:414pt;height:91.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FMO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YeXSNRxuo9o/IEAbZeydvG+rEnfDhUSDpnLpHsxse6KMNdCWHccVZDfj7o/PoT/IjK2cdzU3J&#13;&#10;/a+tQMWZ+W5JmF+L09M4aGlzOj+f0QZfWzavLXbbXgN1rqBXwsm0jP7BHJYaoX2mEV/FrGQSVlLu&#13;&#10;ksuAh811GOaZHgmpVqvkRsPlRLizaycjeCQ6Ku2pfxboRjkGUvI9HGZMLN6ocvCNkRZW2wC6SZI9&#13;&#10;8jq2gAYzaWl8ROLkv94nr+NTt/wD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OFwUw5uAgAAMgUAAA4AAAAAAAAAAAAA&#13;&#10;AAAALgIAAGRycy9lMm9Eb2MueG1sUEsBAi0AFAAGAAgAAAAhAJPLB1bfAAAACwEAAA8AAAAAAAAA&#13;&#10;AAAAAAAAyAQAAGRycy9kb3ducmV2LnhtbFBLBQYAAAAABAAEAPMAAADUBQAAAAA=&#13;&#10;" filled="f" strokecolor="#030e13 [484]" strokeweight="1pt">
                <v:textbox>
                  <w:txbxContent>
                    <w:p w14:paraId="7CF82A30" w14:textId="77777777" w:rsidR="00C00DBC" w:rsidRPr="00DC5D74" w:rsidRDefault="00C00DBC" w:rsidP="00C00DBC">
                      <w:pPr>
                        <w:jc w:val="center"/>
                        <w:rPr>
                          <w:color w:val="000000" w:themeColor="text1"/>
                        </w:rPr>
                      </w:pPr>
                      <w:r>
                        <w:rPr>
                          <w:color w:val="000000" w:themeColor="text1"/>
                        </w:rPr>
                        <w:t>No</w:t>
                      </w:r>
                    </w:p>
                  </w:txbxContent>
                </v:textbox>
                <w10:wrap anchorx="margin"/>
              </v:rect>
            </w:pict>
          </mc:Fallback>
        </mc:AlternateContent>
      </w:r>
    </w:p>
    <w:p w14:paraId="7E67CFF4" w14:textId="77777777" w:rsidR="00C00DBC" w:rsidRPr="00F61552" w:rsidRDefault="00C00DBC" w:rsidP="00C00DBC">
      <w:pPr>
        <w:rPr>
          <w:lang w:val="en-US"/>
        </w:rPr>
      </w:pPr>
    </w:p>
    <w:p w14:paraId="6FA1CB7C" w14:textId="77777777" w:rsidR="00C00DBC" w:rsidRDefault="00C00DBC" w:rsidP="00C00DBC">
      <w:pPr>
        <w:rPr>
          <w:b/>
          <w:bCs/>
          <w:lang w:val="en-US"/>
        </w:rPr>
      </w:pPr>
    </w:p>
    <w:p w14:paraId="2D083A07" w14:textId="77777777" w:rsidR="00C00DBC" w:rsidRDefault="00C00DBC" w:rsidP="00C00DBC">
      <w:pPr>
        <w:rPr>
          <w:lang w:val="en-US"/>
        </w:rPr>
      </w:pPr>
    </w:p>
    <w:p w14:paraId="2FA6DA43" w14:textId="77777777" w:rsidR="00C00DBC" w:rsidRDefault="00C00DBC" w:rsidP="00C00DBC">
      <w:pPr>
        <w:rPr>
          <w:lang w:val="en-US"/>
        </w:rPr>
      </w:pPr>
    </w:p>
    <w:p w14:paraId="2F100D44" w14:textId="77777777" w:rsidR="00C00DBC" w:rsidRPr="006273A7" w:rsidRDefault="00C00DBC" w:rsidP="00C00DBC">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15D9A3C7" w14:textId="77777777" w:rsidR="00C00DBC" w:rsidRDefault="00C00DBC" w:rsidP="00C00DBC">
      <w:pPr>
        <w:pStyle w:val="ListParagraph"/>
        <w:rPr>
          <w:b/>
          <w:bCs/>
          <w:lang w:val="en-US"/>
        </w:rPr>
      </w:pPr>
      <w:r>
        <w:rPr>
          <w:noProof/>
          <w:lang w:val="en-US"/>
        </w:rPr>
        <mc:AlternateContent>
          <mc:Choice Requires="wps">
            <w:drawing>
              <wp:anchor distT="0" distB="0" distL="114300" distR="114300" simplePos="0" relativeHeight="251728896" behindDoc="0" locked="0" layoutInCell="1" allowOverlap="1" wp14:anchorId="1084C41E" wp14:editId="50646EFE">
                <wp:simplePos x="0" y="0"/>
                <wp:positionH relativeFrom="margin">
                  <wp:align>right</wp:align>
                </wp:positionH>
                <wp:positionV relativeFrom="paragraph">
                  <wp:posOffset>74930</wp:posOffset>
                </wp:positionV>
                <wp:extent cx="5257800" cy="1162050"/>
                <wp:effectExtent l="0" t="0" r="12700" b="19050"/>
                <wp:wrapNone/>
                <wp:docPr id="1625955426"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0C72CB" w14:textId="77777777" w:rsidR="00C00DBC" w:rsidRPr="00DC5D74" w:rsidRDefault="00C00DBC" w:rsidP="00C00DBC">
                            <w:pPr>
                              <w:jc w:val="center"/>
                              <w:rPr>
                                <w:color w:val="000000" w:themeColor="text1"/>
                              </w:rPr>
                            </w:pPr>
                            <w:r>
                              <w:rPr>
                                <w:color w:val="000000" w:themeColor="text1"/>
                              </w:rPr>
                              <w:t xml:space="preserve">Right </w:t>
                            </w:r>
                            <w:proofErr w:type="gramStart"/>
                            <w:r>
                              <w:rPr>
                                <w:color w:val="000000" w:themeColor="text1"/>
                              </w:rPr>
                              <w:t>now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4C41E" id="_x0000_s1082" style="position:absolute;left:0;text-align:left;margin-left:362.8pt;margin-top:5.9pt;width:414pt;height:91.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XpD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Ys+gajzZQ7R+RIQyy907eNtSJO+HDo0DSOXWPZjc80Ecb6EoO44qzGvD3R+fRn+RHVs46mpuS&#13;&#10;+19bgYoz892SML8Wp6dx0NLmdH4+ow2+tmxeW+y2vQbqXEGvhJNpGf2DOSw1QvtMI76KWckkrKTc&#13;&#10;JZcBD5vrMMwzPRJSrVbJjYbLiXBn105G8Eh0VNpT/yzQjXIMpOR7OMyYWLxR5eAbIy2stgF0kyR7&#13;&#10;5HVsAQ1m0tL4iMTJf71PXsenbvkH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NrRekNuAgAAMgUAAA4AAAAAAAAAAAAA&#13;&#10;AAAALgIAAGRycy9lMm9Eb2MueG1sUEsBAi0AFAAGAAgAAAAhAMfpLszfAAAADAEAAA8AAAAAAAAA&#13;&#10;AAAAAAAAyAQAAGRycy9kb3ducmV2LnhtbFBLBQYAAAAABAAEAPMAAADUBQAAAAA=&#13;&#10;" filled="f" strokecolor="#030e13 [484]" strokeweight="1pt">
                <v:textbox>
                  <w:txbxContent>
                    <w:p w14:paraId="1C0C72CB" w14:textId="77777777" w:rsidR="00C00DBC" w:rsidRPr="00DC5D74" w:rsidRDefault="00C00DBC" w:rsidP="00C00DBC">
                      <w:pPr>
                        <w:jc w:val="center"/>
                        <w:rPr>
                          <w:color w:val="000000" w:themeColor="text1"/>
                        </w:rPr>
                      </w:pPr>
                      <w:r>
                        <w:rPr>
                          <w:color w:val="000000" w:themeColor="text1"/>
                        </w:rPr>
                        <w:t xml:space="preserve">Right </w:t>
                      </w:r>
                      <w:proofErr w:type="gramStart"/>
                      <w:r>
                        <w:rPr>
                          <w:color w:val="000000" w:themeColor="text1"/>
                        </w:rPr>
                        <w:t>now</w:t>
                      </w:r>
                      <w:proofErr w:type="gramEnd"/>
                    </w:p>
                  </w:txbxContent>
                </v:textbox>
                <w10:wrap anchorx="margin"/>
              </v:rect>
            </w:pict>
          </mc:Fallback>
        </mc:AlternateContent>
      </w:r>
    </w:p>
    <w:p w14:paraId="596CB400" w14:textId="77777777" w:rsidR="00C00DBC" w:rsidRPr="00F61552" w:rsidRDefault="00C00DBC" w:rsidP="00C00DBC">
      <w:pPr>
        <w:rPr>
          <w:lang w:val="en-US"/>
        </w:rPr>
      </w:pPr>
    </w:p>
    <w:p w14:paraId="3A42525F" w14:textId="77777777" w:rsidR="00C00DBC" w:rsidRDefault="00C00DBC" w:rsidP="00C00DBC">
      <w:pPr>
        <w:rPr>
          <w:lang w:val="en-US"/>
        </w:rPr>
      </w:pPr>
    </w:p>
    <w:p w14:paraId="1D5ECF58" w14:textId="061A9F1F" w:rsidR="00C00DBC" w:rsidRDefault="00C00DBC" w:rsidP="00C00DBC">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 xml:space="preserve">Day </w:t>
      </w:r>
      <w:r>
        <w:rPr>
          <w:b/>
          <w:bCs/>
          <w:color w:val="156082" w:themeColor="accent1"/>
          <w:lang w:val="en-US"/>
        </w:rPr>
        <w:t>6</w:t>
      </w:r>
    </w:p>
    <w:p w14:paraId="59452BB9" w14:textId="77777777" w:rsidR="00C00DBC" w:rsidRDefault="00C00DBC" w:rsidP="00C00DBC">
      <w:pPr>
        <w:rPr>
          <w:lang w:val="en-US"/>
        </w:rPr>
      </w:pPr>
    </w:p>
    <w:p w14:paraId="4DAB405B" w14:textId="77777777" w:rsidR="00C00DBC" w:rsidRPr="004A7711" w:rsidRDefault="00C00DBC" w:rsidP="00C00DBC">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3DD0CF55" w14:textId="77777777" w:rsidR="00C00DBC" w:rsidRPr="004A7711" w:rsidRDefault="00C00DBC" w:rsidP="00C00DBC">
      <w:pPr>
        <w:pStyle w:val="ListParagraph"/>
        <w:rPr>
          <w:lang w:val="en-US"/>
        </w:rPr>
      </w:pPr>
      <w:r>
        <w:rPr>
          <w:noProof/>
          <w:lang w:val="en-US"/>
        </w:rPr>
        <mc:AlternateContent>
          <mc:Choice Requires="wps">
            <w:drawing>
              <wp:anchor distT="0" distB="0" distL="114300" distR="114300" simplePos="0" relativeHeight="251729920" behindDoc="0" locked="0" layoutInCell="1" allowOverlap="1" wp14:anchorId="3802D3AD" wp14:editId="5F7F5FAC">
                <wp:simplePos x="0" y="0"/>
                <wp:positionH relativeFrom="margin">
                  <wp:align>right</wp:align>
                </wp:positionH>
                <wp:positionV relativeFrom="paragraph">
                  <wp:posOffset>37465</wp:posOffset>
                </wp:positionV>
                <wp:extent cx="5257800" cy="495300"/>
                <wp:effectExtent l="0" t="0" r="12700" b="12700"/>
                <wp:wrapNone/>
                <wp:docPr id="830735622"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7655D8F" w14:textId="10F57B90" w:rsidR="00C00DBC" w:rsidRPr="00DC5D74" w:rsidRDefault="00C92A10" w:rsidP="00C00DBC">
                            <w:pPr>
                              <w:jc w:val="center"/>
                              <w:rPr>
                                <w:color w:val="000000" w:themeColor="text1"/>
                              </w:rPr>
                            </w:pPr>
                            <w:r>
                              <w:rPr>
                                <w:color w:val="000000" w:themeColor="text1"/>
                              </w:rPr>
                              <w:t>11AM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02D3AD" id="_x0000_s1083" style="position:absolute;left:0;text-align:left;margin-left:362.8pt;margin-top:2.95pt;width:414pt;height:39pt;z-index:2517299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FEamhZsAgAAMQUAAA4AAAAAAAAAAAAAAAAA&#13;&#10;LgIAAGRycy9lMm9Eb2MueG1sUEsBAi0AFAAGAAgAAAAhAMfMAfveAAAACgEAAA8AAAAAAAAAAAAA&#13;&#10;AAAAxgQAAGRycy9kb3ducmV2LnhtbFBLBQYAAAAABAAEAPMAAADRBQAAAAA=&#13;&#10;" filled="f" strokecolor="#030e13 [484]" strokeweight="1pt">
                <v:textbox>
                  <w:txbxContent>
                    <w:p w14:paraId="27655D8F" w14:textId="10F57B90" w:rsidR="00C00DBC" w:rsidRPr="00DC5D74" w:rsidRDefault="00C92A10" w:rsidP="00C00DBC">
                      <w:pPr>
                        <w:jc w:val="center"/>
                        <w:rPr>
                          <w:color w:val="000000" w:themeColor="text1"/>
                        </w:rPr>
                      </w:pPr>
                      <w:r>
                        <w:rPr>
                          <w:color w:val="000000" w:themeColor="text1"/>
                        </w:rPr>
                        <w:t>11AM</w:t>
                      </w:r>
                    </w:p>
                  </w:txbxContent>
                </v:textbox>
                <w10:wrap anchorx="margin"/>
              </v:rect>
            </w:pict>
          </mc:Fallback>
        </mc:AlternateContent>
      </w:r>
    </w:p>
    <w:p w14:paraId="0EAEB56A" w14:textId="77777777" w:rsidR="00C00DBC" w:rsidRDefault="00C00DBC" w:rsidP="00C00DBC">
      <w:pPr>
        <w:rPr>
          <w:b/>
          <w:bCs/>
          <w:sz w:val="32"/>
          <w:szCs w:val="32"/>
          <w:lang w:val="en-US"/>
        </w:rPr>
      </w:pPr>
    </w:p>
    <w:p w14:paraId="5F726C90" w14:textId="77777777" w:rsidR="00C00DBC" w:rsidRDefault="00C00DBC" w:rsidP="00C00DBC">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43BBADF9" w14:textId="77777777" w:rsidR="00C00DBC" w:rsidRDefault="00C00DBC" w:rsidP="00C00DBC">
      <w:pPr>
        <w:pStyle w:val="ListParagraph"/>
        <w:rPr>
          <w:b/>
          <w:bCs/>
          <w:sz w:val="28"/>
          <w:szCs w:val="28"/>
          <w:lang w:val="en-US"/>
        </w:rPr>
      </w:pPr>
      <w:r>
        <w:rPr>
          <w:noProof/>
          <w:lang w:val="en-US"/>
        </w:rPr>
        <mc:AlternateContent>
          <mc:Choice Requires="wps">
            <w:drawing>
              <wp:anchor distT="0" distB="0" distL="114300" distR="114300" simplePos="0" relativeHeight="251730944" behindDoc="0" locked="0" layoutInCell="1" allowOverlap="1" wp14:anchorId="348642CB" wp14:editId="1DBD4282">
                <wp:simplePos x="0" y="0"/>
                <wp:positionH relativeFrom="margin">
                  <wp:align>right</wp:align>
                </wp:positionH>
                <wp:positionV relativeFrom="paragraph">
                  <wp:posOffset>19685</wp:posOffset>
                </wp:positionV>
                <wp:extent cx="5257800" cy="1498600"/>
                <wp:effectExtent l="0" t="0" r="12700" b="12700"/>
                <wp:wrapNone/>
                <wp:docPr id="164958371"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FFE39E2" w14:textId="14A28738" w:rsidR="00C00DBC" w:rsidRPr="00DC5D74" w:rsidRDefault="00C92A10" w:rsidP="00C00DBC">
                            <w:pPr>
                              <w:rPr>
                                <w:i/>
                                <w:iCs/>
                                <w:color w:val="000000" w:themeColor="text1"/>
                              </w:rPr>
                            </w:pPr>
                            <w:r>
                              <w:rPr>
                                <w:color w:val="000000" w:themeColor="text1"/>
                              </w:rPr>
                              <w:t xml:space="preserve">I woke up many times but </w:t>
                            </w:r>
                            <w:proofErr w:type="gramStart"/>
                            <w:r>
                              <w:rPr>
                                <w:color w:val="000000" w:themeColor="text1"/>
                              </w:rPr>
                              <w:t>overall</w:t>
                            </w:r>
                            <w:proofErr w:type="gramEnd"/>
                            <w:r>
                              <w:rPr>
                                <w:color w:val="000000" w:themeColor="text1"/>
                              </w:rPr>
                              <w:t xml:space="preserve">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642CB" id="_x0000_s1084" style="position:absolute;left:0;text-align:left;margin-left:362.8pt;margin-top:1.55pt;width:414pt;height:118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" filled="f" strokecolor="#030e13 [484]" strokeweight="1pt">
                <v:textbox>
                  <w:txbxContent>
                    <w:p w14:paraId="2FFE39E2" w14:textId="14A28738" w:rsidR="00C00DBC" w:rsidRPr="00DC5D74" w:rsidRDefault="00C92A10" w:rsidP="00C00DBC">
                      <w:pPr>
                        <w:rPr>
                          <w:i/>
                          <w:iCs/>
                          <w:color w:val="000000" w:themeColor="text1"/>
                        </w:rPr>
                      </w:pPr>
                      <w:r>
                        <w:rPr>
                          <w:color w:val="000000" w:themeColor="text1"/>
                        </w:rPr>
                        <w:t xml:space="preserve">I woke up many times but </w:t>
                      </w:r>
                      <w:proofErr w:type="gramStart"/>
                      <w:r>
                        <w:rPr>
                          <w:color w:val="000000" w:themeColor="text1"/>
                        </w:rPr>
                        <w:t>overall</w:t>
                      </w:r>
                      <w:proofErr w:type="gramEnd"/>
                      <w:r>
                        <w:rPr>
                          <w:color w:val="000000" w:themeColor="text1"/>
                        </w:rPr>
                        <w:t xml:space="preserve"> well</w:t>
                      </w:r>
                    </w:p>
                  </w:txbxContent>
                </v:textbox>
                <w10:wrap anchorx="margin"/>
              </v:rect>
            </w:pict>
          </mc:Fallback>
        </mc:AlternateContent>
      </w:r>
    </w:p>
    <w:p w14:paraId="120E053F" w14:textId="77777777" w:rsidR="00C00DBC" w:rsidRDefault="00C00DBC" w:rsidP="00C00DBC">
      <w:pPr>
        <w:rPr>
          <w:lang w:val="en-US"/>
        </w:rPr>
      </w:pPr>
    </w:p>
    <w:p w14:paraId="3EEC08EB" w14:textId="77777777" w:rsidR="00C00DBC" w:rsidRDefault="00C00DBC" w:rsidP="00C00DBC">
      <w:pPr>
        <w:rPr>
          <w:lang w:val="en-US"/>
        </w:rPr>
      </w:pPr>
    </w:p>
    <w:p w14:paraId="001F00B5" w14:textId="77777777" w:rsidR="00C00DBC" w:rsidRDefault="00C00DBC" w:rsidP="00C00DBC">
      <w:pPr>
        <w:rPr>
          <w:lang w:val="en-US"/>
        </w:rPr>
      </w:pPr>
    </w:p>
    <w:p w14:paraId="406AD15B" w14:textId="77777777" w:rsidR="00C00DBC" w:rsidRDefault="00C00DBC" w:rsidP="00C00DBC">
      <w:pPr>
        <w:rPr>
          <w:lang w:val="en-US"/>
        </w:rPr>
      </w:pPr>
    </w:p>
    <w:p w14:paraId="5CEE7357" w14:textId="77777777" w:rsidR="00C00DBC" w:rsidRPr="006273A7" w:rsidRDefault="00C00DBC" w:rsidP="00C00DBC">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731968" behindDoc="0" locked="0" layoutInCell="1" allowOverlap="1" wp14:anchorId="00AD4A20" wp14:editId="13015963">
                <wp:simplePos x="0" y="0"/>
                <wp:positionH relativeFrom="margin">
                  <wp:posOffset>463550</wp:posOffset>
                </wp:positionH>
                <wp:positionV relativeFrom="paragraph">
                  <wp:posOffset>213360</wp:posOffset>
                </wp:positionV>
                <wp:extent cx="5257800" cy="1308100"/>
                <wp:effectExtent l="0" t="0" r="12700" b="12700"/>
                <wp:wrapNone/>
                <wp:docPr id="615770448"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B741FBB" w14:textId="4AA8BAF1" w:rsidR="00C00DBC" w:rsidRPr="00551C10" w:rsidRDefault="00C92A10" w:rsidP="00C00DBC">
                            <w:pPr>
                              <w:jc w:val="center"/>
                              <w:rPr>
                                <w:color w:val="000000" w:themeColor="text1"/>
                              </w:rPr>
                            </w:pPr>
                            <w:r>
                              <w:rPr>
                                <w:color w:val="000000" w:themeColor="text1"/>
                              </w:rPr>
                              <w:t>Plan out where to travel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D4A20" id="_x0000_s1085" style="position:absolute;left:0;text-align:left;margin-left:36.5pt;margin-top:16.8pt;width:414pt;height:103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" filled="f" strokecolor="#030e13 [484]" strokeweight="1pt">
                <v:textbox>
                  <w:txbxContent>
                    <w:p w14:paraId="4B741FBB" w14:textId="4AA8BAF1" w:rsidR="00C00DBC" w:rsidRPr="00551C10" w:rsidRDefault="00C92A10" w:rsidP="00C00DBC">
                      <w:pPr>
                        <w:jc w:val="center"/>
                        <w:rPr>
                          <w:color w:val="000000" w:themeColor="text1"/>
                        </w:rPr>
                      </w:pPr>
                      <w:r>
                        <w:rPr>
                          <w:color w:val="000000" w:themeColor="text1"/>
                        </w:rPr>
                        <w:t>Plan out where to travel next</w:t>
                      </w:r>
                    </w:p>
                  </w:txbxContent>
                </v:textbox>
                <w10:wrap anchorx="margin"/>
              </v:rect>
            </w:pict>
          </mc:Fallback>
        </mc:AlternateContent>
      </w:r>
      <w:r w:rsidRPr="006273A7">
        <w:rPr>
          <w:b/>
          <w:bCs/>
          <w:sz w:val="28"/>
          <w:szCs w:val="28"/>
          <w:lang w:val="en-US"/>
        </w:rPr>
        <w:t>What is the first thing that you did after waking up?</w:t>
      </w:r>
    </w:p>
    <w:p w14:paraId="42CBAC51" w14:textId="77777777" w:rsidR="00C00DBC" w:rsidRDefault="00C00DBC" w:rsidP="00C00DBC">
      <w:pPr>
        <w:pStyle w:val="ListParagraph"/>
        <w:rPr>
          <w:b/>
          <w:bCs/>
          <w:lang w:val="en-US"/>
        </w:rPr>
      </w:pPr>
    </w:p>
    <w:p w14:paraId="1A9E85DB" w14:textId="77777777" w:rsidR="00C00DBC" w:rsidRDefault="00C00DBC" w:rsidP="00C00DBC">
      <w:pPr>
        <w:rPr>
          <w:lang w:val="en-US"/>
        </w:rPr>
      </w:pPr>
    </w:p>
    <w:p w14:paraId="4E81E1A6" w14:textId="77777777" w:rsidR="00C00DBC" w:rsidRDefault="00C00DBC" w:rsidP="00C00DBC">
      <w:pPr>
        <w:pStyle w:val="ListParagraph"/>
        <w:rPr>
          <w:b/>
          <w:bCs/>
          <w:lang w:val="en-US"/>
        </w:rPr>
      </w:pPr>
    </w:p>
    <w:p w14:paraId="67BA74E5" w14:textId="77777777" w:rsidR="00C00DBC" w:rsidRDefault="00C00DBC" w:rsidP="00C00DBC">
      <w:pPr>
        <w:pStyle w:val="ListParagraph"/>
        <w:rPr>
          <w:b/>
          <w:bCs/>
          <w:lang w:val="en-US"/>
        </w:rPr>
      </w:pPr>
    </w:p>
    <w:p w14:paraId="77235BFD" w14:textId="77777777" w:rsidR="00C00DBC" w:rsidRDefault="00C00DBC" w:rsidP="00C00DBC">
      <w:pPr>
        <w:pStyle w:val="ListParagraph"/>
        <w:rPr>
          <w:b/>
          <w:bCs/>
          <w:lang w:val="en-US"/>
        </w:rPr>
      </w:pPr>
    </w:p>
    <w:p w14:paraId="228D0135" w14:textId="77777777" w:rsidR="00C00DBC" w:rsidRDefault="00C00DBC" w:rsidP="00C00DBC">
      <w:pPr>
        <w:pStyle w:val="ListParagraph"/>
        <w:rPr>
          <w:b/>
          <w:bCs/>
          <w:lang w:val="en-US"/>
        </w:rPr>
      </w:pPr>
    </w:p>
    <w:p w14:paraId="16741151" w14:textId="77777777" w:rsidR="00C00DBC" w:rsidRPr="006273A7" w:rsidRDefault="00C00DBC" w:rsidP="00C00DBC">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7DC919B4" w14:textId="77777777" w:rsidR="00C00DBC" w:rsidRDefault="00C00DBC" w:rsidP="00C00DBC">
      <w:pPr>
        <w:pStyle w:val="ListParagraph"/>
        <w:rPr>
          <w:b/>
          <w:bCs/>
          <w:lang w:val="en-US"/>
        </w:rPr>
      </w:pPr>
      <w:r>
        <w:rPr>
          <w:noProof/>
          <w:lang w:val="en-US"/>
        </w:rPr>
        <mc:AlternateContent>
          <mc:Choice Requires="wps">
            <w:drawing>
              <wp:anchor distT="0" distB="0" distL="114300" distR="114300" simplePos="0" relativeHeight="251732992" behindDoc="0" locked="0" layoutInCell="1" allowOverlap="1" wp14:anchorId="35CEE171" wp14:editId="5CAB6D0D">
                <wp:simplePos x="0" y="0"/>
                <wp:positionH relativeFrom="margin">
                  <wp:align>right</wp:align>
                </wp:positionH>
                <wp:positionV relativeFrom="paragraph">
                  <wp:posOffset>37465</wp:posOffset>
                </wp:positionV>
                <wp:extent cx="5257800" cy="1162050"/>
                <wp:effectExtent l="0" t="0" r="12700" b="19050"/>
                <wp:wrapNone/>
                <wp:docPr id="1345453424"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1E271FC" w14:textId="234D9732" w:rsidR="00C00DBC" w:rsidRPr="005E4919" w:rsidRDefault="00C92A10" w:rsidP="00C00DBC">
                            <w:pPr>
                              <w:rPr>
                                <w:color w:val="000000" w:themeColor="text1"/>
                                <w:lang w:eastAsia="zh-CN"/>
                              </w:rPr>
                            </w:pPr>
                            <w:r>
                              <w:rPr>
                                <w:color w:val="000000" w:themeColor="text1"/>
                              </w:rPr>
                              <w:t>Go look at animals and do laundry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EE171" id="_x0000_s1086" style="position:absolute;left:0;text-align:left;margin-left:362.8pt;margin-top:2.95pt;width:414pt;height:91.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ClTb2huAgAAMgUAAA4AAAAAAAAAAAAA&#13;&#10;AAAALgIAAGRycy9lMm9Eb2MueG1sUEsBAi0AFAAGAAgAAAAhAJPLB1bfAAAACwEAAA8AAAAAAAAA&#13;&#10;AAAAAAAAyAQAAGRycy9kb3ducmV2LnhtbFBLBQYAAAAABAAEAPMAAADUBQAAAAA=&#13;&#10;" filled="f" strokecolor="#030e13 [484]" strokeweight="1pt">
                <v:textbox>
                  <w:txbxContent>
                    <w:p w14:paraId="21E271FC" w14:textId="234D9732" w:rsidR="00C00DBC" w:rsidRPr="005E4919" w:rsidRDefault="00C92A10" w:rsidP="00C00DBC">
                      <w:pPr>
                        <w:rPr>
                          <w:color w:val="000000" w:themeColor="text1"/>
                          <w:lang w:eastAsia="zh-CN"/>
                        </w:rPr>
                      </w:pPr>
                      <w:r>
                        <w:rPr>
                          <w:color w:val="000000" w:themeColor="text1"/>
                        </w:rPr>
                        <w:t>Go look at animals and do laundry</w:t>
                      </w:r>
                    </w:p>
                  </w:txbxContent>
                </v:textbox>
                <w10:wrap anchorx="margin"/>
              </v:rect>
            </w:pict>
          </mc:Fallback>
        </mc:AlternateContent>
      </w:r>
    </w:p>
    <w:p w14:paraId="26EC00F5" w14:textId="77777777" w:rsidR="00C00DBC" w:rsidRPr="00F61552" w:rsidRDefault="00C00DBC" w:rsidP="00C00DBC">
      <w:pPr>
        <w:rPr>
          <w:lang w:val="en-US"/>
        </w:rPr>
      </w:pPr>
    </w:p>
    <w:p w14:paraId="46ED8681" w14:textId="77777777" w:rsidR="00C00DBC" w:rsidRDefault="00C00DBC" w:rsidP="00C00DBC">
      <w:pPr>
        <w:rPr>
          <w:b/>
          <w:bCs/>
          <w:lang w:val="en-US"/>
        </w:rPr>
      </w:pPr>
    </w:p>
    <w:p w14:paraId="214DD1FD" w14:textId="77777777" w:rsidR="00C00DBC" w:rsidRDefault="00C00DBC" w:rsidP="00C00DBC">
      <w:pPr>
        <w:rPr>
          <w:lang w:val="en-US"/>
        </w:rPr>
      </w:pPr>
    </w:p>
    <w:p w14:paraId="417DA98E" w14:textId="77777777" w:rsidR="00C00DBC" w:rsidRDefault="00C00DBC" w:rsidP="00C00DBC">
      <w:pPr>
        <w:rPr>
          <w:lang w:val="en-US"/>
        </w:rPr>
      </w:pPr>
    </w:p>
    <w:p w14:paraId="0CDE93D7" w14:textId="77777777" w:rsidR="00C00DBC" w:rsidRPr="006273A7" w:rsidRDefault="00C00DBC" w:rsidP="00C00DBC">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51DA5E1F" w14:textId="77777777" w:rsidR="00C00DBC" w:rsidRPr="00F61552" w:rsidRDefault="00C00DBC" w:rsidP="00C00DBC">
      <w:pPr>
        <w:pStyle w:val="ListParagraph"/>
        <w:rPr>
          <w:b/>
          <w:bCs/>
          <w:lang w:val="en-US"/>
        </w:rPr>
      </w:pPr>
      <w:r>
        <w:rPr>
          <w:noProof/>
          <w:lang w:val="en-US"/>
        </w:rPr>
        <mc:AlternateContent>
          <mc:Choice Requires="wps">
            <w:drawing>
              <wp:anchor distT="0" distB="0" distL="114300" distR="114300" simplePos="0" relativeHeight="251734016" behindDoc="0" locked="0" layoutInCell="1" allowOverlap="1" wp14:anchorId="37836869" wp14:editId="47495212">
                <wp:simplePos x="0" y="0"/>
                <wp:positionH relativeFrom="margin">
                  <wp:align>right</wp:align>
                </wp:positionH>
                <wp:positionV relativeFrom="paragraph">
                  <wp:posOffset>74930</wp:posOffset>
                </wp:positionV>
                <wp:extent cx="5257800" cy="1162050"/>
                <wp:effectExtent l="0" t="0" r="12700" b="19050"/>
                <wp:wrapNone/>
                <wp:docPr id="671913723"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674B01B" w14:textId="77777777" w:rsidR="00C00DBC" w:rsidRPr="00551C10" w:rsidRDefault="00C00DBC" w:rsidP="00C00DBC">
                            <w:pPr>
                              <w:jc w:val="center"/>
                              <w:rPr>
                                <w:color w:val="000000" w:themeColor="text1"/>
                              </w:rPr>
                            </w:pPr>
                            <w:r w:rsidRPr="00551C10">
                              <w:rPr>
                                <w:color w:val="000000" w:themeColor="text1"/>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6869" id="_x0000_s1087" style="position:absolute;left:0;text-align:left;margin-left:362.8pt;margin-top:5.9pt;width:414pt;height:91.5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flbg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puRnKTSaNlDtH5EhDLL3Tt42dBN3wodHgaRzuj2a3fBAH22gKzmMK85qwN8f2WM8yY+8nHU0NyX3&#13;&#10;v7YCFWfmuyVhfi1OT+Ogpc3p/HxGG3zt2bz22G17DXRzBb0STqZljA/msNQI7TON+CpWJZewkmqX&#13;&#10;XAY8bK7DMM/0SEi1WqUwGi4nwp1dOxnBI9FRaU/9s0A3yjGQku/hMGNi8UaVQ2zMtLDaBtBNkuyR&#13;&#10;1/EKaDCTlsZHJE7+632KOj51yz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P8xp+VuAgAAMgUAAA4AAAAAAAAAAAAA&#13;&#10;AAAALgIAAGRycy9lMm9Eb2MueG1sUEsBAi0AFAAGAAgAAAAhAMfpLszfAAAADAEAAA8AAAAAAAAA&#13;&#10;AAAAAAAAyAQAAGRycy9kb3ducmV2LnhtbFBLBQYAAAAABAAEAPMAAADUBQAAAAA=&#13;&#10;" filled="f" strokecolor="#030e13 [484]" strokeweight="1pt">
                <v:textbox>
                  <w:txbxContent>
                    <w:p w14:paraId="1674B01B" w14:textId="77777777" w:rsidR="00C00DBC" w:rsidRPr="00551C10" w:rsidRDefault="00C00DBC" w:rsidP="00C00DBC">
                      <w:pPr>
                        <w:jc w:val="center"/>
                        <w:rPr>
                          <w:color w:val="000000" w:themeColor="text1"/>
                        </w:rPr>
                      </w:pPr>
                      <w:r w:rsidRPr="00551C10">
                        <w:rPr>
                          <w:color w:val="000000" w:themeColor="text1"/>
                        </w:rPr>
                        <w:t>Alarm</w:t>
                      </w:r>
                    </w:p>
                  </w:txbxContent>
                </v:textbox>
                <w10:wrap anchorx="margin"/>
              </v:rect>
            </w:pict>
          </mc:Fallback>
        </mc:AlternateContent>
      </w:r>
    </w:p>
    <w:p w14:paraId="41599BE3" w14:textId="77777777" w:rsidR="00C00DBC" w:rsidRPr="00F61552" w:rsidRDefault="00C00DBC" w:rsidP="00C00DBC">
      <w:pPr>
        <w:rPr>
          <w:lang w:val="en-US"/>
        </w:rPr>
      </w:pPr>
    </w:p>
    <w:p w14:paraId="25BE1807" w14:textId="77777777" w:rsidR="00C00DBC" w:rsidRPr="00F61552" w:rsidRDefault="00C00DBC" w:rsidP="00C00DBC">
      <w:pPr>
        <w:rPr>
          <w:lang w:val="en-US"/>
        </w:rPr>
      </w:pPr>
    </w:p>
    <w:p w14:paraId="771FA5EC" w14:textId="664D9137" w:rsidR="00D91E70" w:rsidRPr="00A022A5" w:rsidRDefault="00D91E70" w:rsidP="00D91E70">
      <w:pPr>
        <w:pStyle w:val="Heading1"/>
        <w:rPr>
          <w:rFonts w:ascii="Arial" w:eastAsia="Arial" w:hAnsi="Arial" w:cs="Times New Roman" w:hint="eastAsia"/>
          <w:b/>
          <w:bCs/>
          <w:color w:val="auto"/>
          <w:lang w:eastAsia="zh-CN"/>
        </w:rPr>
      </w:pPr>
      <w:r w:rsidRPr="00A022A5">
        <w:rPr>
          <w:b/>
          <w:bCs/>
          <w:lang w:val="en-US"/>
        </w:rPr>
        <w:lastRenderedPageBreak/>
        <w:t xml:space="preserve">To be Filled at Night </w:t>
      </w:r>
      <w:r>
        <w:rPr>
          <w:rFonts w:hint="eastAsia"/>
          <w:b/>
          <w:bCs/>
          <w:lang w:val="en-US" w:eastAsia="zh-CN"/>
        </w:rPr>
        <w:t>7</w:t>
      </w:r>
    </w:p>
    <w:p w14:paraId="142D3B75" w14:textId="77777777" w:rsidR="00D91E70" w:rsidRDefault="00D91E70" w:rsidP="00D91E70">
      <w:pPr>
        <w:rPr>
          <w:lang w:val="en-US"/>
        </w:rPr>
      </w:pPr>
    </w:p>
    <w:p w14:paraId="264EC090" w14:textId="77777777" w:rsidR="00D91E70" w:rsidRPr="004A7711" w:rsidRDefault="00D91E70" w:rsidP="00D91E70">
      <w:pPr>
        <w:pStyle w:val="ListParagraph"/>
        <w:numPr>
          <w:ilvl w:val="0"/>
          <w:numId w:val="1"/>
        </w:numPr>
        <w:rPr>
          <w:b/>
          <w:bCs/>
          <w:sz w:val="28"/>
          <w:szCs w:val="28"/>
          <w:lang w:val="en-US"/>
        </w:rPr>
      </w:pPr>
      <w:r w:rsidRPr="004A7711">
        <w:rPr>
          <w:b/>
          <w:bCs/>
          <w:sz w:val="28"/>
          <w:szCs w:val="28"/>
          <w:lang w:val="en-US"/>
        </w:rPr>
        <w:t>What time is it right now?</w:t>
      </w:r>
    </w:p>
    <w:p w14:paraId="363E0B9C" w14:textId="77777777" w:rsidR="00D91E70" w:rsidRPr="004A7711" w:rsidRDefault="00D91E70" w:rsidP="00D91E70">
      <w:pPr>
        <w:pStyle w:val="ListParagraph"/>
        <w:rPr>
          <w:lang w:val="en-US"/>
        </w:rPr>
      </w:pPr>
      <w:r>
        <w:rPr>
          <w:noProof/>
          <w:lang w:val="en-US"/>
        </w:rPr>
        <mc:AlternateContent>
          <mc:Choice Requires="wps">
            <w:drawing>
              <wp:anchor distT="0" distB="0" distL="114300" distR="114300" simplePos="0" relativeHeight="251736064" behindDoc="0" locked="0" layoutInCell="1" allowOverlap="1" wp14:anchorId="3593E4E8" wp14:editId="05C16264">
                <wp:simplePos x="0" y="0"/>
                <wp:positionH relativeFrom="margin">
                  <wp:align>right</wp:align>
                </wp:positionH>
                <wp:positionV relativeFrom="paragraph">
                  <wp:posOffset>37465</wp:posOffset>
                </wp:positionV>
                <wp:extent cx="5257800" cy="495300"/>
                <wp:effectExtent l="0" t="0" r="12700" b="12700"/>
                <wp:wrapNone/>
                <wp:docPr id="1401247069"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A40818" w14:textId="78B8BA93" w:rsidR="00D91E70" w:rsidRPr="00DC5D74" w:rsidRDefault="008F4C05" w:rsidP="00D91E70">
                            <w:pPr>
                              <w:jc w:val="center"/>
                              <w:rPr>
                                <w:rFonts w:hint="eastAsia"/>
                                <w:color w:val="000000" w:themeColor="text1"/>
                                <w:lang w:eastAsia="zh-CN"/>
                              </w:rPr>
                            </w:pPr>
                            <w:r>
                              <w:rPr>
                                <w:rFonts w:eastAsiaTheme="minorHAnsi" w:hint="eastAsia"/>
                                <w:color w:val="000000" w:themeColor="text1"/>
                                <w:lang w:eastAsia="zh-CN"/>
                              </w:rPr>
                              <w:t>11:40PM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93E4E8" id="_x0000_s1088" style="position:absolute;left:0;text-align:left;margin-left:362.8pt;margin-top:2.95pt;width:414pt;height:39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Jk5pnBsAgAAMQUAAA4AAAAAAAAAAAAAAAAA&#13;&#10;LgIAAGRycy9lMm9Eb2MueG1sUEsBAi0AFAAGAAgAAAAhAMfMAfveAAAACgEAAA8AAAAAAAAAAAAA&#13;&#10;AAAAxgQAAGRycy9kb3ducmV2LnhtbFBLBQYAAAAABAAEAPMAAADRBQAAAAA=&#13;&#10;" filled="f" strokecolor="#030e13 [484]" strokeweight="1pt">
                <v:textbox>
                  <w:txbxContent>
                    <w:p w14:paraId="4EA40818" w14:textId="78B8BA93" w:rsidR="00D91E70" w:rsidRPr="00DC5D74" w:rsidRDefault="008F4C05" w:rsidP="00D91E70">
                      <w:pPr>
                        <w:jc w:val="center"/>
                        <w:rPr>
                          <w:rFonts w:hint="eastAsia"/>
                          <w:color w:val="000000" w:themeColor="text1"/>
                          <w:lang w:eastAsia="zh-CN"/>
                        </w:rPr>
                      </w:pPr>
                      <w:r>
                        <w:rPr>
                          <w:rFonts w:eastAsiaTheme="minorHAnsi" w:hint="eastAsia"/>
                          <w:color w:val="000000" w:themeColor="text1"/>
                          <w:lang w:eastAsia="zh-CN"/>
                        </w:rPr>
                        <w:t>11:40PM</w:t>
                      </w:r>
                    </w:p>
                  </w:txbxContent>
                </v:textbox>
                <w10:wrap anchorx="margin"/>
              </v:rect>
            </w:pict>
          </mc:Fallback>
        </mc:AlternateContent>
      </w:r>
    </w:p>
    <w:p w14:paraId="05503B77" w14:textId="77777777" w:rsidR="00D91E70" w:rsidRDefault="00D91E70" w:rsidP="00D91E70">
      <w:pPr>
        <w:rPr>
          <w:b/>
          <w:bCs/>
          <w:sz w:val="32"/>
          <w:szCs w:val="32"/>
          <w:lang w:val="en-US"/>
        </w:rPr>
      </w:pPr>
    </w:p>
    <w:p w14:paraId="7205E4E5" w14:textId="77777777" w:rsidR="00D91E70" w:rsidRDefault="00D91E70" w:rsidP="00D91E70">
      <w:pPr>
        <w:pStyle w:val="ListParagraph"/>
        <w:numPr>
          <w:ilvl w:val="0"/>
          <w:numId w:val="1"/>
        </w:numPr>
        <w:rPr>
          <w:b/>
          <w:bCs/>
          <w:sz w:val="28"/>
          <w:szCs w:val="28"/>
          <w:lang w:val="en-US"/>
        </w:rPr>
      </w:pPr>
      <w:r w:rsidRPr="004A7711">
        <w:rPr>
          <w:b/>
          <w:bCs/>
          <w:sz w:val="28"/>
          <w:szCs w:val="28"/>
          <w:lang w:val="en-US"/>
        </w:rPr>
        <w:t>How was your Day?</w:t>
      </w:r>
    </w:p>
    <w:p w14:paraId="672B2CE2" w14:textId="77777777" w:rsidR="00D91E70" w:rsidRDefault="00D91E70" w:rsidP="00D91E70">
      <w:pPr>
        <w:pStyle w:val="ListParagraph"/>
        <w:rPr>
          <w:b/>
          <w:bCs/>
          <w:sz w:val="28"/>
          <w:szCs w:val="28"/>
          <w:lang w:val="en-US"/>
        </w:rPr>
      </w:pPr>
      <w:r>
        <w:rPr>
          <w:noProof/>
          <w:lang w:val="en-US"/>
        </w:rPr>
        <mc:AlternateContent>
          <mc:Choice Requires="wps">
            <w:drawing>
              <wp:anchor distT="0" distB="0" distL="114300" distR="114300" simplePos="0" relativeHeight="251737088" behindDoc="0" locked="0" layoutInCell="1" allowOverlap="1" wp14:anchorId="66E83C17" wp14:editId="76562D2C">
                <wp:simplePos x="0" y="0"/>
                <wp:positionH relativeFrom="margin">
                  <wp:align>right</wp:align>
                </wp:positionH>
                <wp:positionV relativeFrom="paragraph">
                  <wp:posOffset>19685</wp:posOffset>
                </wp:positionV>
                <wp:extent cx="5257800" cy="1498600"/>
                <wp:effectExtent l="0" t="0" r="12700" b="12700"/>
                <wp:wrapNone/>
                <wp:docPr id="184319044"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BCFD01" w14:textId="481E39A4" w:rsidR="00D91E70" w:rsidRPr="00DC5D74" w:rsidRDefault="008F4C05" w:rsidP="00D91E70">
                            <w:pPr>
                              <w:jc w:val="center"/>
                              <w:rPr>
                                <w:color w:val="000000" w:themeColor="text1"/>
                              </w:rPr>
                            </w:pPr>
                            <w:r>
                              <w:rPr>
                                <w:rFonts w:hint="eastAsia"/>
                                <w:color w:val="000000" w:themeColor="text1"/>
                                <w:lang w:eastAsia="zh-CN"/>
                              </w:rPr>
                              <w:t>V</w:t>
                            </w:r>
                            <w:r>
                              <w:rPr>
                                <w:color w:val="000000" w:themeColor="text1"/>
                                <w:lang w:eastAsia="zh-CN"/>
                              </w:rPr>
                              <w:t>ery busy, lots of work done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83C17" id="_x0000_s1089" style="position:absolute;left:0;text-align:left;margin-left:362.8pt;margin-top:1.55pt;width:414pt;height:118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" filled="f" strokecolor="#030e13 [484]" strokeweight="1pt">
                <v:textbox>
                  <w:txbxContent>
                    <w:p w14:paraId="30BCFD01" w14:textId="481E39A4" w:rsidR="00D91E70" w:rsidRPr="00DC5D74" w:rsidRDefault="008F4C05" w:rsidP="00D91E70">
                      <w:pPr>
                        <w:jc w:val="center"/>
                        <w:rPr>
                          <w:color w:val="000000" w:themeColor="text1"/>
                        </w:rPr>
                      </w:pPr>
                      <w:r>
                        <w:rPr>
                          <w:rFonts w:hint="eastAsia"/>
                          <w:color w:val="000000" w:themeColor="text1"/>
                          <w:lang w:eastAsia="zh-CN"/>
                        </w:rPr>
                        <w:t>V</w:t>
                      </w:r>
                      <w:r>
                        <w:rPr>
                          <w:color w:val="000000" w:themeColor="text1"/>
                          <w:lang w:eastAsia="zh-CN"/>
                        </w:rPr>
                        <w:t>ery busy, lots of work done today.</w:t>
                      </w:r>
                    </w:p>
                  </w:txbxContent>
                </v:textbox>
                <w10:wrap anchorx="margin"/>
              </v:rect>
            </w:pict>
          </mc:Fallback>
        </mc:AlternateContent>
      </w:r>
    </w:p>
    <w:p w14:paraId="7E65D881" w14:textId="77777777" w:rsidR="00D91E70" w:rsidRDefault="00D91E70" w:rsidP="00D91E70">
      <w:pPr>
        <w:rPr>
          <w:lang w:val="en-US"/>
        </w:rPr>
      </w:pPr>
    </w:p>
    <w:p w14:paraId="242FB71D" w14:textId="77777777" w:rsidR="00D91E70" w:rsidRDefault="00D91E70" w:rsidP="00D91E70">
      <w:pPr>
        <w:rPr>
          <w:lang w:val="en-US"/>
        </w:rPr>
      </w:pPr>
    </w:p>
    <w:p w14:paraId="55909CBD" w14:textId="77777777" w:rsidR="00D91E70" w:rsidRDefault="00D91E70" w:rsidP="00D91E70">
      <w:pPr>
        <w:rPr>
          <w:lang w:val="en-US"/>
        </w:rPr>
      </w:pPr>
    </w:p>
    <w:p w14:paraId="27D9EA42" w14:textId="77777777" w:rsidR="00D91E70" w:rsidRDefault="00D91E70" w:rsidP="00D91E70">
      <w:pPr>
        <w:rPr>
          <w:lang w:val="en-US"/>
        </w:rPr>
      </w:pPr>
    </w:p>
    <w:p w14:paraId="6DFCB985" w14:textId="77777777" w:rsidR="00D91E70" w:rsidRDefault="00D91E70" w:rsidP="00D91E70">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738112" behindDoc="0" locked="0" layoutInCell="1" allowOverlap="1" wp14:anchorId="630FE39F" wp14:editId="739C4784">
                <wp:simplePos x="0" y="0"/>
                <wp:positionH relativeFrom="margin">
                  <wp:align>right</wp:align>
                </wp:positionH>
                <wp:positionV relativeFrom="paragraph">
                  <wp:posOffset>492760</wp:posOffset>
                </wp:positionV>
                <wp:extent cx="5257800" cy="1308100"/>
                <wp:effectExtent l="0" t="0" r="12700" b="12700"/>
                <wp:wrapNone/>
                <wp:docPr id="1117196341"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7C3268C" w14:textId="031B54F2" w:rsidR="00D91E70" w:rsidRPr="00DC5D74" w:rsidRDefault="008F4C05" w:rsidP="00D91E70">
                            <w:pPr>
                              <w:rPr>
                                <w:color w:val="000000" w:themeColor="text1"/>
                              </w:rPr>
                            </w:pPr>
                            <w:r>
                              <w:rPr>
                                <w:color w:val="000000" w:themeColor="text1"/>
                              </w:rPr>
                              <w:t>Had a shower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FE39F" id="_x0000_s1090" style="position:absolute;left:0;text-align:left;margin-left:362.8pt;margin-top:38.8pt;width:414pt;height:103pt;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" filled="f" strokecolor="#030e13 [484]" strokeweight="1pt">
                <v:textbox>
                  <w:txbxContent>
                    <w:p w14:paraId="67C3268C" w14:textId="031B54F2" w:rsidR="00D91E70" w:rsidRPr="00DC5D74" w:rsidRDefault="008F4C05" w:rsidP="00D91E70">
                      <w:pPr>
                        <w:rPr>
                          <w:color w:val="000000" w:themeColor="text1"/>
                        </w:rPr>
                      </w:pPr>
                      <w:r>
                        <w:rPr>
                          <w:color w:val="000000" w:themeColor="text1"/>
                        </w:rPr>
                        <w:t>Had a shower</w:t>
                      </w:r>
                    </w:p>
                  </w:txbxContent>
                </v:textbox>
                <w10:wrap anchorx="margin"/>
              </v:rect>
            </w:pict>
          </mc:Fallback>
        </mc:AlternateContent>
      </w:r>
      <w:r w:rsidRPr="006273A7">
        <w:rPr>
          <w:b/>
          <w:bCs/>
          <w:sz w:val="28"/>
          <w:szCs w:val="28"/>
          <w:lang w:val="en-US"/>
        </w:rPr>
        <w:t>What is the last thing that you did before deciding to sleep tonight?</w:t>
      </w:r>
    </w:p>
    <w:p w14:paraId="13661177" w14:textId="77777777" w:rsidR="00D91E70" w:rsidRDefault="00D91E70" w:rsidP="00D91E70">
      <w:pPr>
        <w:pStyle w:val="ListParagraph"/>
        <w:rPr>
          <w:b/>
          <w:bCs/>
          <w:lang w:val="en-US"/>
        </w:rPr>
      </w:pPr>
    </w:p>
    <w:p w14:paraId="4DB8B628" w14:textId="77777777" w:rsidR="00D91E70" w:rsidRDefault="00D91E70" w:rsidP="00D91E70">
      <w:pPr>
        <w:rPr>
          <w:lang w:val="en-US"/>
        </w:rPr>
      </w:pPr>
    </w:p>
    <w:p w14:paraId="4230F1A6" w14:textId="77777777" w:rsidR="00D91E70" w:rsidRDefault="00D91E70" w:rsidP="00D91E70">
      <w:pPr>
        <w:pStyle w:val="ListParagraph"/>
        <w:rPr>
          <w:b/>
          <w:bCs/>
          <w:lang w:val="en-US"/>
        </w:rPr>
      </w:pPr>
    </w:p>
    <w:p w14:paraId="6AB35454" w14:textId="77777777" w:rsidR="00D91E70" w:rsidRDefault="00D91E70" w:rsidP="00D91E70">
      <w:pPr>
        <w:pStyle w:val="ListParagraph"/>
        <w:rPr>
          <w:b/>
          <w:bCs/>
          <w:lang w:val="en-US"/>
        </w:rPr>
      </w:pPr>
    </w:p>
    <w:p w14:paraId="7CB71159" w14:textId="77777777" w:rsidR="00D91E70" w:rsidRDefault="00D91E70" w:rsidP="00D91E70">
      <w:pPr>
        <w:pStyle w:val="ListParagraph"/>
        <w:rPr>
          <w:b/>
          <w:bCs/>
          <w:lang w:val="en-US"/>
        </w:rPr>
      </w:pPr>
    </w:p>
    <w:p w14:paraId="162186AF" w14:textId="77777777" w:rsidR="00D91E70" w:rsidRDefault="00D91E70" w:rsidP="00D91E70">
      <w:pPr>
        <w:pStyle w:val="ListParagraph"/>
        <w:rPr>
          <w:b/>
          <w:bCs/>
          <w:lang w:val="en-US"/>
        </w:rPr>
      </w:pPr>
    </w:p>
    <w:p w14:paraId="1F38AB16" w14:textId="77777777" w:rsidR="00D91E70" w:rsidRPr="006273A7" w:rsidRDefault="00D91E70" w:rsidP="00D91E70">
      <w:pPr>
        <w:pStyle w:val="ListParagraph"/>
        <w:numPr>
          <w:ilvl w:val="0"/>
          <w:numId w:val="1"/>
        </w:numPr>
        <w:rPr>
          <w:b/>
          <w:bCs/>
          <w:sz w:val="28"/>
          <w:szCs w:val="28"/>
          <w:lang w:val="en-US"/>
        </w:rPr>
      </w:pPr>
      <w:r w:rsidRPr="006273A7">
        <w:rPr>
          <w:b/>
          <w:bCs/>
          <w:sz w:val="28"/>
          <w:szCs w:val="28"/>
          <w:lang w:val="en-US"/>
        </w:rPr>
        <w:t>Did you have any naps today?</w:t>
      </w:r>
    </w:p>
    <w:p w14:paraId="5C0837B8" w14:textId="77777777" w:rsidR="00D91E70" w:rsidRDefault="00D91E70" w:rsidP="00D91E70">
      <w:pPr>
        <w:pStyle w:val="ListParagraph"/>
        <w:rPr>
          <w:b/>
          <w:bCs/>
          <w:lang w:val="en-US"/>
        </w:rPr>
      </w:pPr>
      <w:r>
        <w:rPr>
          <w:noProof/>
          <w:lang w:val="en-US"/>
        </w:rPr>
        <mc:AlternateContent>
          <mc:Choice Requires="wps">
            <w:drawing>
              <wp:anchor distT="0" distB="0" distL="114300" distR="114300" simplePos="0" relativeHeight="251739136" behindDoc="0" locked="0" layoutInCell="1" allowOverlap="1" wp14:anchorId="4D707D5A" wp14:editId="6F85BCD6">
                <wp:simplePos x="0" y="0"/>
                <wp:positionH relativeFrom="margin">
                  <wp:align>right</wp:align>
                </wp:positionH>
                <wp:positionV relativeFrom="paragraph">
                  <wp:posOffset>37465</wp:posOffset>
                </wp:positionV>
                <wp:extent cx="5257800" cy="1162050"/>
                <wp:effectExtent l="0" t="0" r="12700" b="19050"/>
                <wp:wrapNone/>
                <wp:docPr id="367908413"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546CF9F" w14:textId="77777777" w:rsidR="00D91E70" w:rsidRPr="00DC5D74" w:rsidRDefault="00D91E70" w:rsidP="00D91E70">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07D5A" id="_x0000_s1091" style="position:absolute;left:0;text-align:left;margin-left:362.8pt;margin-top:2.95pt;width:414pt;height:91.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BW/bw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" filled="f" strokecolor="#030e13 [484]" strokeweight="1pt">
                <v:textbox>
                  <w:txbxContent>
                    <w:p w14:paraId="6546CF9F" w14:textId="77777777" w:rsidR="00D91E70" w:rsidRPr="00DC5D74" w:rsidRDefault="00D91E70" w:rsidP="00D91E70">
                      <w:pPr>
                        <w:jc w:val="center"/>
                        <w:rPr>
                          <w:color w:val="000000" w:themeColor="text1"/>
                        </w:rPr>
                      </w:pPr>
                      <w:r>
                        <w:rPr>
                          <w:color w:val="000000" w:themeColor="text1"/>
                        </w:rPr>
                        <w:t>No</w:t>
                      </w:r>
                    </w:p>
                  </w:txbxContent>
                </v:textbox>
                <w10:wrap anchorx="margin"/>
              </v:rect>
            </w:pict>
          </mc:Fallback>
        </mc:AlternateContent>
      </w:r>
    </w:p>
    <w:p w14:paraId="424E67AF" w14:textId="77777777" w:rsidR="00D91E70" w:rsidRPr="00F61552" w:rsidRDefault="00D91E70" w:rsidP="00D91E70">
      <w:pPr>
        <w:rPr>
          <w:lang w:val="en-US"/>
        </w:rPr>
      </w:pPr>
    </w:p>
    <w:p w14:paraId="54EC763F" w14:textId="77777777" w:rsidR="00D91E70" w:rsidRDefault="00D91E70" w:rsidP="00D91E70">
      <w:pPr>
        <w:rPr>
          <w:b/>
          <w:bCs/>
          <w:lang w:val="en-US"/>
        </w:rPr>
      </w:pPr>
    </w:p>
    <w:p w14:paraId="0E812848" w14:textId="77777777" w:rsidR="00D91E70" w:rsidRDefault="00D91E70" w:rsidP="00D91E70">
      <w:pPr>
        <w:rPr>
          <w:lang w:val="en-US"/>
        </w:rPr>
      </w:pPr>
    </w:p>
    <w:p w14:paraId="0BF2FA06" w14:textId="77777777" w:rsidR="00D91E70" w:rsidRDefault="00D91E70" w:rsidP="00D91E70">
      <w:pPr>
        <w:rPr>
          <w:lang w:val="en-US"/>
        </w:rPr>
      </w:pPr>
    </w:p>
    <w:p w14:paraId="036E5D93" w14:textId="77777777" w:rsidR="00D91E70" w:rsidRPr="006273A7" w:rsidRDefault="00D91E70" w:rsidP="00D91E70">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3C087604" w14:textId="77777777" w:rsidR="00D91E70" w:rsidRDefault="00D91E70" w:rsidP="00D91E70">
      <w:pPr>
        <w:pStyle w:val="ListParagraph"/>
        <w:rPr>
          <w:b/>
          <w:bCs/>
          <w:lang w:val="en-US"/>
        </w:rPr>
      </w:pPr>
      <w:r>
        <w:rPr>
          <w:noProof/>
          <w:lang w:val="en-US"/>
        </w:rPr>
        <mc:AlternateContent>
          <mc:Choice Requires="wps">
            <w:drawing>
              <wp:anchor distT="0" distB="0" distL="114300" distR="114300" simplePos="0" relativeHeight="251740160" behindDoc="0" locked="0" layoutInCell="1" allowOverlap="1" wp14:anchorId="78AA4118" wp14:editId="36903061">
                <wp:simplePos x="0" y="0"/>
                <wp:positionH relativeFrom="margin">
                  <wp:align>right</wp:align>
                </wp:positionH>
                <wp:positionV relativeFrom="paragraph">
                  <wp:posOffset>74930</wp:posOffset>
                </wp:positionV>
                <wp:extent cx="5257800" cy="1162050"/>
                <wp:effectExtent l="0" t="0" r="12700" b="19050"/>
                <wp:wrapNone/>
                <wp:docPr id="671075640"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A94AE8" w14:textId="77777777" w:rsidR="00D91E70" w:rsidRPr="00DC5D74" w:rsidRDefault="00D91E70" w:rsidP="00D91E70">
                            <w:pPr>
                              <w:jc w:val="center"/>
                              <w:rPr>
                                <w:color w:val="000000" w:themeColor="text1"/>
                              </w:rPr>
                            </w:pPr>
                            <w:r>
                              <w:rPr>
                                <w:color w:val="000000" w:themeColor="text1"/>
                              </w:rPr>
                              <w:t xml:space="preserve">Right </w:t>
                            </w:r>
                            <w:proofErr w:type="gramStart"/>
                            <w:r>
                              <w:rPr>
                                <w:color w:val="000000" w:themeColor="text1"/>
                              </w:rPr>
                              <w:t>now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A4118" id="_x0000_s1092" style="position:absolute;left:0;text-align:left;margin-left:362.8pt;margin-top:5.9pt;width:414pt;height:91.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" filled="f" strokecolor="#030e13 [484]" strokeweight="1pt">
                <v:textbox>
                  <w:txbxContent>
                    <w:p w14:paraId="2AA94AE8" w14:textId="77777777" w:rsidR="00D91E70" w:rsidRPr="00DC5D74" w:rsidRDefault="00D91E70" w:rsidP="00D91E70">
                      <w:pPr>
                        <w:jc w:val="center"/>
                        <w:rPr>
                          <w:color w:val="000000" w:themeColor="text1"/>
                        </w:rPr>
                      </w:pPr>
                      <w:r>
                        <w:rPr>
                          <w:color w:val="000000" w:themeColor="text1"/>
                        </w:rPr>
                        <w:t xml:space="preserve">Right </w:t>
                      </w:r>
                      <w:proofErr w:type="gramStart"/>
                      <w:r>
                        <w:rPr>
                          <w:color w:val="000000" w:themeColor="text1"/>
                        </w:rPr>
                        <w:t>now</w:t>
                      </w:r>
                      <w:proofErr w:type="gramEnd"/>
                    </w:p>
                  </w:txbxContent>
                </v:textbox>
                <w10:wrap anchorx="margin"/>
              </v:rect>
            </w:pict>
          </mc:Fallback>
        </mc:AlternateContent>
      </w:r>
    </w:p>
    <w:p w14:paraId="2BA45856" w14:textId="77777777" w:rsidR="00D91E70" w:rsidRPr="00F61552" w:rsidRDefault="00D91E70" w:rsidP="00D91E70">
      <w:pPr>
        <w:rPr>
          <w:lang w:val="en-US"/>
        </w:rPr>
      </w:pPr>
    </w:p>
    <w:p w14:paraId="5ADDAFC3" w14:textId="77777777" w:rsidR="00D91E70" w:rsidRDefault="00D91E70" w:rsidP="00D91E70">
      <w:pPr>
        <w:rPr>
          <w:lang w:val="en-US"/>
        </w:rPr>
      </w:pPr>
    </w:p>
    <w:p w14:paraId="05ACA17D" w14:textId="2A16B084" w:rsidR="00D91E70" w:rsidRDefault="00D91E70" w:rsidP="00D91E70">
      <w:pPr>
        <w:pStyle w:val="Heading1"/>
        <w:rPr>
          <w:rFonts w:hint="eastAsia"/>
          <w:b/>
          <w:bCs/>
          <w:color w:val="156082" w:themeColor="accent1"/>
          <w:lang w:val="en-US" w:eastAsia="zh-CN"/>
        </w:rPr>
      </w:pPr>
      <w:r w:rsidRPr="004A7711">
        <w:rPr>
          <w:b/>
          <w:bCs/>
          <w:color w:val="156082" w:themeColor="accent1"/>
          <w:lang w:val="en-US"/>
        </w:rPr>
        <w:lastRenderedPageBreak/>
        <w:t xml:space="preserve">To be Filled at </w:t>
      </w:r>
      <w:r>
        <w:rPr>
          <w:b/>
          <w:bCs/>
          <w:color w:val="156082" w:themeColor="accent1"/>
          <w:lang w:val="en-US"/>
        </w:rPr>
        <w:t xml:space="preserve">Day </w:t>
      </w:r>
      <w:r>
        <w:rPr>
          <w:rFonts w:hint="eastAsia"/>
          <w:b/>
          <w:bCs/>
          <w:color w:val="156082" w:themeColor="accent1"/>
          <w:lang w:val="en-US" w:eastAsia="zh-CN"/>
        </w:rPr>
        <w:t>7</w:t>
      </w:r>
    </w:p>
    <w:p w14:paraId="4ABBDD20" w14:textId="77777777" w:rsidR="00D91E70" w:rsidRDefault="00D91E70" w:rsidP="00D91E70">
      <w:pPr>
        <w:rPr>
          <w:lang w:val="en-US"/>
        </w:rPr>
      </w:pPr>
    </w:p>
    <w:p w14:paraId="241EEE9E" w14:textId="77777777" w:rsidR="00D91E70" w:rsidRPr="004A7711" w:rsidRDefault="00D91E70" w:rsidP="00D91E70">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51B4DCA5" w14:textId="77777777" w:rsidR="00D91E70" w:rsidRPr="004A7711" w:rsidRDefault="00D91E70" w:rsidP="00D91E70">
      <w:pPr>
        <w:pStyle w:val="ListParagraph"/>
        <w:rPr>
          <w:lang w:val="en-US"/>
        </w:rPr>
      </w:pPr>
      <w:r>
        <w:rPr>
          <w:noProof/>
          <w:lang w:val="en-US"/>
        </w:rPr>
        <mc:AlternateContent>
          <mc:Choice Requires="wps">
            <w:drawing>
              <wp:anchor distT="0" distB="0" distL="114300" distR="114300" simplePos="0" relativeHeight="251741184" behindDoc="0" locked="0" layoutInCell="1" allowOverlap="1" wp14:anchorId="549CBA0D" wp14:editId="1B9A6323">
                <wp:simplePos x="0" y="0"/>
                <wp:positionH relativeFrom="margin">
                  <wp:align>right</wp:align>
                </wp:positionH>
                <wp:positionV relativeFrom="paragraph">
                  <wp:posOffset>37465</wp:posOffset>
                </wp:positionV>
                <wp:extent cx="5257800" cy="495300"/>
                <wp:effectExtent l="0" t="0" r="12700" b="12700"/>
                <wp:wrapNone/>
                <wp:docPr id="1935208503"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E12AAA" w14:textId="0DD263FF" w:rsidR="00D91E70" w:rsidRPr="00DC5D74" w:rsidRDefault="008F4C05" w:rsidP="00D91E70">
                            <w:pPr>
                              <w:jc w:val="center"/>
                              <w:rPr>
                                <w:color w:val="000000" w:themeColor="text1"/>
                              </w:rPr>
                            </w:pPr>
                            <w:r>
                              <w:rPr>
                                <w:color w:val="000000" w:themeColor="text1"/>
                              </w:rPr>
                              <w:t>7:30AM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9CBA0D" id="_x0000_s1093" style="position:absolute;left:0;text-align:left;margin-left:362.8pt;margin-top:2.95pt;width:414pt;height:39pt;z-index:2517411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" filled="f" strokecolor="#030e13 [484]" strokeweight="1pt">
                <v:textbox>
                  <w:txbxContent>
                    <w:p w14:paraId="38E12AAA" w14:textId="0DD263FF" w:rsidR="00D91E70" w:rsidRPr="00DC5D74" w:rsidRDefault="008F4C05" w:rsidP="00D91E70">
                      <w:pPr>
                        <w:jc w:val="center"/>
                        <w:rPr>
                          <w:color w:val="000000" w:themeColor="text1"/>
                        </w:rPr>
                      </w:pPr>
                      <w:r>
                        <w:rPr>
                          <w:color w:val="000000" w:themeColor="text1"/>
                        </w:rPr>
                        <w:t>7:30AM</w:t>
                      </w:r>
                    </w:p>
                  </w:txbxContent>
                </v:textbox>
                <w10:wrap anchorx="margin"/>
              </v:rect>
            </w:pict>
          </mc:Fallback>
        </mc:AlternateContent>
      </w:r>
    </w:p>
    <w:p w14:paraId="22817717" w14:textId="77777777" w:rsidR="00D91E70" w:rsidRDefault="00D91E70" w:rsidP="00D91E70">
      <w:pPr>
        <w:rPr>
          <w:b/>
          <w:bCs/>
          <w:sz w:val="32"/>
          <w:szCs w:val="32"/>
          <w:lang w:val="en-US"/>
        </w:rPr>
      </w:pPr>
    </w:p>
    <w:p w14:paraId="5BC27C54" w14:textId="77777777" w:rsidR="00D91E70" w:rsidRDefault="00D91E70" w:rsidP="00D91E70">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4F288D96" w14:textId="77777777" w:rsidR="00D91E70" w:rsidRDefault="00D91E70" w:rsidP="00D91E70">
      <w:pPr>
        <w:pStyle w:val="ListParagraph"/>
        <w:rPr>
          <w:b/>
          <w:bCs/>
          <w:sz w:val="28"/>
          <w:szCs w:val="28"/>
          <w:lang w:val="en-US"/>
        </w:rPr>
      </w:pPr>
      <w:r>
        <w:rPr>
          <w:noProof/>
          <w:lang w:val="en-US"/>
        </w:rPr>
        <mc:AlternateContent>
          <mc:Choice Requires="wps">
            <w:drawing>
              <wp:anchor distT="0" distB="0" distL="114300" distR="114300" simplePos="0" relativeHeight="251742208" behindDoc="0" locked="0" layoutInCell="1" allowOverlap="1" wp14:anchorId="0CD9E419" wp14:editId="1E105745">
                <wp:simplePos x="0" y="0"/>
                <wp:positionH relativeFrom="margin">
                  <wp:align>right</wp:align>
                </wp:positionH>
                <wp:positionV relativeFrom="paragraph">
                  <wp:posOffset>19685</wp:posOffset>
                </wp:positionV>
                <wp:extent cx="5257800" cy="1498600"/>
                <wp:effectExtent l="0" t="0" r="12700" b="12700"/>
                <wp:wrapNone/>
                <wp:docPr id="694976798"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2EEA319" w14:textId="4E2BF6A2" w:rsidR="00D91E70" w:rsidRPr="00DC5D74" w:rsidRDefault="008F4C05" w:rsidP="00D91E70">
                            <w:pPr>
                              <w:rPr>
                                <w:i/>
                                <w:iCs/>
                                <w:color w:val="000000" w:themeColor="text1"/>
                              </w:rPr>
                            </w:pPr>
                            <w:r>
                              <w:rPr>
                                <w:color w:val="000000" w:themeColor="text1"/>
                              </w:rPr>
                              <w:t>No, I woke up at 5 and found it hard to fall back asleep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9E419" id="_x0000_s1094" style="position:absolute;left:0;text-align:left;margin-left:362.8pt;margin-top:1.55pt;width:414pt;height:118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JvnMeJtAgAAMgUAAA4AAAAAAAAAAAAA&#13;&#10;AAAALgIAAGRycy9lMm9Eb2MueG1sUEsBAi0AFAAGAAgAAAAhADVmIxrgAAAACwEAAA8AAAAAAAAA&#13;&#10;AAAAAAAAxwQAAGRycy9kb3ducmV2LnhtbFBLBQYAAAAABAAEAPMAAADUBQAAAAA=&#13;&#10;" filled="f" strokecolor="#030e13 [484]" strokeweight="1pt">
                <v:textbox>
                  <w:txbxContent>
                    <w:p w14:paraId="62EEA319" w14:textId="4E2BF6A2" w:rsidR="00D91E70" w:rsidRPr="00DC5D74" w:rsidRDefault="008F4C05" w:rsidP="00D91E70">
                      <w:pPr>
                        <w:rPr>
                          <w:i/>
                          <w:iCs/>
                          <w:color w:val="000000" w:themeColor="text1"/>
                        </w:rPr>
                      </w:pPr>
                      <w:r>
                        <w:rPr>
                          <w:color w:val="000000" w:themeColor="text1"/>
                        </w:rPr>
                        <w:t>No, I woke up at 5 and found it hard to fall back asleep</w:t>
                      </w:r>
                    </w:p>
                  </w:txbxContent>
                </v:textbox>
                <w10:wrap anchorx="margin"/>
              </v:rect>
            </w:pict>
          </mc:Fallback>
        </mc:AlternateContent>
      </w:r>
    </w:p>
    <w:p w14:paraId="61CCA2FC" w14:textId="77777777" w:rsidR="00D91E70" w:rsidRDefault="00D91E70" w:rsidP="00D91E70">
      <w:pPr>
        <w:rPr>
          <w:lang w:val="en-US"/>
        </w:rPr>
      </w:pPr>
    </w:p>
    <w:p w14:paraId="0295822E" w14:textId="77777777" w:rsidR="00D91E70" w:rsidRDefault="00D91E70" w:rsidP="00D91E70">
      <w:pPr>
        <w:rPr>
          <w:lang w:val="en-US"/>
        </w:rPr>
      </w:pPr>
    </w:p>
    <w:p w14:paraId="3CAFD004" w14:textId="77777777" w:rsidR="00D91E70" w:rsidRDefault="00D91E70" w:rsidP="00D91E70">
      <w:pPr>
        <w:rPr>
          <w:lang w:val="en-US"/>
        </w:rPr>
      </w:pPr>
    </w:p>
    <w:p w14:paraId="3FCBF0DD" w14:textId="77777777" w:rsidR="00D91E70" w:rsidRDefault="00D91E70" w:rsidP="00D91E70">
      <w:pPr>
        <w:rPr>
          <w:lang w:val="en-US"/>
        </w:rPr>
      </w:pPr>
    </w:p>
    <w:p w14:paraId="0DE41CBD" w14:textId="77777777" w:rsidR="00D91E70" w:rsidRPr="006273A7" w:rsidRDefault="00D91E70" w:rsidP="00D91E70">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743232" behindDoc="0" locked="0" layoutInCell="1" allowOverlap="1" wp14:anchorId="73F0B0C7" wp14:editId="73BAC3C4">
                <wp:simplePos x="0" y="0"/>
                <wp:positionH relativeFrom="margin">
                  <wp:posOffset>463550</wp:posOffset>
                </wp:positionH>
                <wp:positionV relativeFrom="paragraph">
                  <wp:posOffset>213360</wp:posOffset>
                </wp:positionV>
                <wp:extent cx="5257800" cy="1308100"/>
                <wp:effectExtent l="0" t="0" r="12700" b="12700"/>
                <wp:wrapNone/>
                <wp:docPr id="1615357836"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81CB20" w14:textId="46323484" w:rsidR="00D91E70" w:rsidRPr="00551C10" w:rsidRDefault="008F4C05" w:rsidP="00D91E70">
                            <w:pPr>
                              <w:jc w:val="center"/>
                              <w:rPr>
                                <w:color w:val="000000" w:themeColor="text1"/>
                              </w:rPr>
                            </w:pPr>
                            <w:r>
                              <w:rPr>
                                <w:color w:val="000000" w:themeColor="text1"/>
                              </w:rPr>
                              <w:t>Got ready to go to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0B0C7" id="_x0000_s1095" style="position:absolute;left:0;text-align:left;margin-left:36.5pt;margin-top:16.8pt;width:414pt;height:103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" filled="f" strokecolor="#030e13 [484]" strokeweight="1pt">
                <v:textbox>
                  <w:txbxContent>
                    <w:p w14:paraId="6181CB20" w14:textId="46323484" w:rsidR="00D91E70" w:rsidRPr="00551C10" w:rsidRDefault="008F4C05" w:rsidP="00D91E70">
                      <w:pPr>
                        <w:jc w:val="center"/>
                        <w:rPr>
                          <w:color w:val="000000" w:themeColor="text1"/>
                        </w:rPr>
                      </w:pPr>
                      <w:r>
                        <w:rPr>
                          <w:color w:val="000000" w:themeColor="text1"/>
                        </w:rPr>
                        <w:t>Got ready to go to work</w:t>
                      </w:r>
                    </w:p>
                  </w:txbxContent>
                </v:textbox>
                <w10:wrap anchorx="margin"/>
              </v:rect>
            </w:pict>
          </mc:Fallback>
        </mc:AlternateContent>
      </w:r>
      <w:r w:rsidRPr="006273A7">
        <w:rPr>
          <w:b/>
          <w:bCs/>
          <w:sz w:val="28"/>
          <w:szCs w:val="28"/>
          <w:lang w:val="en-US"/>
        </w:rPr>
        <w:t>What is the first thing that you did after waking up?</w:t>
      </w:r>
    </w:p>
    <w:p w14:paraId="032F38F5" w14:textId="77777777" w:rsidR="00D91E70" w:rsidRDefault="00D91E70" w:rsidP="00D91E70">
      <w:pPr>
        <w:pStyle w:val="ListParagraph"/>
        <w:rPr>
          <w:b/>
          <w:bCs/>
          <w:lang w:val="en-US"/>
        </w:rPr>
      </w:pPr>
    </w:p>
    <w:p w14:paraId="45A8CE9E" w14:textId="77777777" w:rsidR="00D91E70" w:rsidRDefault="00D91E70" w:rsidP="00D91E70">
      <w:pPr>
        <w:rPr>
          <w:lang w:val="en-US"/>
        </w:rPr>
      </w:pPr>
    </w:p>
    <w:p w14:paraId="780B6567" w14:textId="77777777" w:rsidR="00D91E70" w:rsidRDefault="00D91E70" w:rsidP="00D91E70">
      <w:pPr>
        <w:pStyle w:val="ListParagraph"/>
        <w:rPr>
          <w:b/>
          <w:bCs/>
          <w:lang w:val="en-US"/>
        </w:rPr>
      </w:pPr>
    </w:p>
    <w:p w14:paraId="683E27BD" w14:textId="77777777" w:rsidR="00D91E70" w:rsidRDefault="00D91E70" w:rsidP="00D91E70">
      <w:pPr>
        <w:pStyle w:val="ListParagraph"/>
        <w:rPr>
          <w:b/>
          <w:bCs/>
          <w:lang w:val="en-US"/>
        </w:rPr>
      </w:pPr>
    </w:p>
    <w:p w14:paraId="33875926" w14:textId="77777777" w:rsidR="00D91E70" w:rsidRDefault="00D91E70" w:rsidP="00D91E70">
      <w:pPr>
        <w:pStyle w:val="ListParagraph"/>
        <w:rPr>
          <w:b/>
          <w:bCs/>
          <w:lang w:val="en-US"/>
        </w:rPr>
      </w:pPr>
    </w:p>
    <w:p w14:paraId="6A73D853" w14:textId="77777777" w:rsidR="00D91E70" w:rsidRDefault="00D91E70" w:rsidP="00D91E70">
      <w:pPr>
        <w:pStyle w:val="ListParagraph"/>
        <w:rPr>
          <w:b/>
          <w:bCs/>
          <w:lang w:val="en-US"/>
        </w:rPr>
      </w:pPr>
    </w:p>
    <w:p w14:paraId="793ED9F7" w14:textId="77777777" w:rsidR="00D91E70" w:rsidRPr="006273A7" w:rsidRDefault="00D91E70" w:rsidP="00D91E70">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7B3CD58F" w14:textId="77777777" w:rsidR="00D91E70" w:rsidRDefault="00D91E70" w:rsidP="00D91E70">
      <w:pPr>
        <w:pStyle w:val="ListParagraph"/>
        <w:rPr>
          <w:b/>
          <w:bCs/>
          <w:lang w:val="en-US"/>
        </w:rPr>
      </w:pPr>
      <w:r>
        <w:rPr>
          <w:noProof/>
          <w:lang w:val="en-US"/>
        </w:rPr>
        <mc:AlternateContent>
          <mc:Choice Requires="wps">
            <w:drawing>
              <wp:anchor distT="0" distB="0" distL="114300" distR="114300" simplePos="0" relativeHeight="251744256" behindDoc="0" locked="0" layoutInCell="1" allowOverlap="1" wp14:anchorId="5EF5319C" wp14:editId="7F7D0DCD">
                <wp:simplePos x="0" y="0"/>
                <wp:positionH relativeFrom="margin">
                  <wp:align>right</wp:align>
                </wp:positionH>
                <wp:positionV relativeFrom="paragraph">
                  <wp:posOffset>37465</wp:posOffset>
                </wp:positionV>
                <wp:extent cx="5257800" cy="1162050"/>
                <wp:effectExtent l="0" t="0" r="12700" b="19050"/>
                <wp:wrapNone/>
                <wp:docPr id="172070760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98D0FB5" w14:textId="7C3D1659" w:rsidR="00D91E70" w:rsidRPr="005E4919" w:rsidRDefault="008F4C05" w:rsidP="00D91E70">
                            <w:pPr>
                              <w:rPr>
                                <w:rFonts w:hint="eastAsia"/>
                                <w:color w:val="000000" w:themeColor="text1"/>
                                <w:lang w:eastAsia="zh-CN"/>
                              </w:rPr>
                            </w:pPr>
                            <w:r>
                              <w:rPr>
                                <w:color w:val="000000" w:themeColor="text1"/>
                              </w:rPr>
                              <w:t>Lots of work to do with annoying coworker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5319C" id="_x0000_s1096" style="position:absolute;left:0;text-align:left;margin-left:362.8pt;margin-top:2.95pt;width:414pt;height:91.5pt;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KrsUgduAgAAMgUAAA4AAAAAAAAAAAAA&#13;&#10;AAAALgIAAGRycy9lMm9Eb2MueG1sUEsBAi0AFAAGAAgAAAAhAJPLB1bfAAAACwEAAA8AAAAAAAAA&#13;&#10;AAAAAAAAyAQAAGRycy9kb3ducmV2LnhtbFBLBQYAAAAABAAEAPMAAADUBQAAAAA=&#13;&#10;" filled="f" strokecolor="#030e13 [484]" strokeweight="1pt">
                <v:textbox>
                  <w:txbxContent>
                    <w:p w14:paraId="698D0FB5" w14:textId="7C3D1659" w:rsidR="00D91E70" w:rsidRPr="005E4919" w:rsidRDefault="008F4C05" w:rsidP="00D91E70">
                      <w:pPr>
                        <w:rPr>
                          <w:rFonts w:hint="eastAsia"/>
                          <w:color w:val="000000" w:themeColor="text1"/>
                          <w:lang w:eastAsia="zh-CN"/>
                        </w:rPr>
                      </w:pPr>
                      <w:r>
                        <w:rPr>
                          <w:color w:val="000000" w:themeColor="text1"/>
                        </w:rPr>
                        <w:t>Lots of work to do with annoying coworker</w:t>
                      </w:r>
                    </w:p>
                  </w:txbxContent>
                </v:textbox>
                <w10:wrap anchorx="margin"/>
              </v:rect>
            </w:pict>
          </mc:Fallback>
        </mc:AlternateContent>
      </w:r>
    </w:p>
    <w:p w14:paraId="67D9C050" w14:textId="77777777" w:rsidR="00D91E70" w:rsidRPr="00F61552" w:rsidRDefault="00D91E70" w:rsidP="00D91E70">
      <w:pPr>
        <w:rPr>
          <w:lang w:val="en-US"/>
        </w:rPr>
      </w:pPr>
    </w:p>
    <w:p w14:paraId="27B3B686" w14:textId="77777777" w:rsidR="00D91E70" w:rsidRDefault="00D91E70" w:rsidP="00D91E70">
      <w:pPr>
        <w:rPr>
          <w:b/>
          <w:bCs/>
          <w:lang w:val="en-US"/>
        </w:rPr>
      </w:pPr>
    </w:p>
    <w:p w14:paraId="346DF704" w14:textId="77777777" w:rsidR="00D91E70" w:rsidRDefault="00D91E70" w:rsidP="00D91E70">
      <w:pPr>
        <w:rPr>
          <w:lang w:val="en-US"/>
        </w:rPr>
      </w:pPr>
    </w:p>
    <w:p w14:paraId="79AA211A" w14:textId="77777777" w:rsidR="00D91E70" w:rsidRDefault="00D91E70" w:rsidP="00D91E70">
      <w:pPr>
        <w:rPr>
          <w:lang w:val="en-US"/>
        </w:rPr>
      </w:pPr>
    </w:p>
    <w:p w14:paraId="0EC4DBAF" w14:textId="77777777" w:rsidR="00D91E70" w:rsidRPr="006273A7" w:rsidRDefault="00D91E70" w:rsidP="00D91E70">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312C7801" w14:textId="77777777" w:rsidR="00D91E70" w:rsidRPr="00F61552" w:rsidRDefault="00D91E70" w:rsidP="00D91E70">
      <w:pPr>
        <w:pStyle w:val="ListParagraph"/>
        <w:rPr>
          <w:b/>
          <w:bCs/>
          <w:lang w:val="en-US"/>
        </w:rPr>
      </w:pPr>
      <w:r>
        <w:rPr>
          <w:noProof/>
          <w:lang w:val="en-US"/>
        </w:rPr>
        <mc:AlternateContent>
          <mc:Choice Requires="wps">
            <w:drawing>
              <wp:anchor distT="0" distB="0" distL="114300" distR="114300" simplePos="0" relativeHeight="251745280" behindDoc="0" locked="0" layoutInCell="1" allowOverlap="1" wp14:anchorId="7B877365" wp14:editId="1662E88C">
                <wp:simplePos x="0" y="0"/>
                <wp:positionH relativeFrom="margin">
                  <wp:align>right</wp:align>
                </wp:positionH>
                <wp:positionV relativeFrom="paragraph">
                  <wp:posOffset>74930</wp:posOffset>
                </wp:positionV>
                <wp:extent cx="5257800" cy="1162050"/>
                <wp:effectExtent l="0" t="0" r="12700" b="19050"/>
                <wp:wrapNone/>
                <wp:docPr id="863095848"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13CDA7" w14:textId="77777777" w:rsidR="00D91E70" w:rsidRPr="00551C10" w:rsidRDefault="00D91E70" w:rsidP="00D91E70">
                            <w:pPr>
                              <w:jc w:val="center"/>
                              <w:rPr>
                                <w:color w:val="000000" w:themeColor="text1"/>
                              </w:rPr>
                            </w:pPr>
                            <w:r w:rsidRPr="00551C10">
                              <w:rPr>
                                <w:color w:val="000000" w:themeColor="text1"/>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7365" id="_x0000_s1097" style="position:absolute;left:0;text-align:left;margin-left:362.8pt;margin-top:5.9pt;width:414pt;height:91.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pqKbg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puTnKTSaNlDtH5EhDLL3Tt42dBN3wodHgaRzuj2a3fBAH22gKzmMK85qwN8f2WM8yY+8nHU0NyX3&#13;&#10;v7YCFWfmuyVhfi1OT+Ogpc3p/HxGG3zt2bz22G17DXRzBb0STqZljA/msNQI7TON+CpWJZewkmqX&#13;&#10;XAY8bK7DMM/0SEi1WqUwGi4nwp1dOxnBI9FRaU/9s0A3yjGQku/hMGNi8UaVQ2zMtLDaBtBNkuyR&#13;&#10;1/EKaDCTlsZHJE7+632KOj51yz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HyOmopuAgAAMgUAAA4AAAAAAAAAAAAA&#13;&#10;AAAALgIAAGRycy9lMm9Eb2MueG1sUEsBAi0AFAAGAAgAAAAhAMfpLszfAAAADAEAAA8AAAAAAAAA&#13;&#10;AAAAAAAAyAQAAGRycy9kb3ducmV2LnhtbFBLBQYAAAAABAAEAPMAAADUBQAAAAA=&#13;&#10;" filled="f" strokecolor="#030e13 [484]" strokeweight="1pt">
                <v:textbox>
                  <w:txbxContent>
                    <w:p w14:paraId="1D13CDA7" w14:textId="77777777" w:rsidR="00D91E70" w:rsidRPr="00551C10" w:rsidRDefault="00D91E70" w:rsidP="00D91E70">
                      <w:pPr>
                        <w:jc w:val="center"/>
                        <w:rPr>
                          <w:color w:val="000000" w:themeColor="text1"/>
                        </w:rPr>
                      </w:pPr>
                      <w:r w:rsidRPr="00551C10">
                        <w:rPr>
                          <w:color w:val="000000" w:themeColor="text1"/>
                        </w:rPr>
                        <w:t>Alarm</w:t>
                      </w:r>
                    </w:p>
                  </w:txbxContent>
                </v:textbox>
                <w10:wrap anchorx="margin"/>
              </v:rect>
            </w:pict>
          </mc:Fallback>
        </mc:AlternateContent>
      </w:r>
    </w:p>
    <w:p w14:paraId="12049762" w14:textId="77777777" w:rsidR="00D91E70" w:rsidRPr="00F61552" w:rsidRDefault="00D91E70" w:rsidP="00D91E70">
      <w:pPr>
        <w:rPr>
          <w:lang w:val="en-US"/>
        </w:rPr>
      </w:pPr>
    </w:p>
    <w:p w14:paraId="553035FC" w14:textId="77777777" w:rsidR="00D91E70" w:rsidRPr="00F61552" w:rsidRDefault="00D91E70" w:rsidP="00D91E70">
      <w:pPr>
        <w:rPr>
          <w:lang w:val="en-US"/>
        </w:rPr>
      </w:pPr>
    </w:p>
    <w:p w14:paraId="3E09F441" w14:textId="77777777" w:rsidR="00F61552" w:rsidRPr="00F61552" w:rsidRDefault="00F61552" w:rsidP="00F61552">
      <w:pPr>
        <w:rPr>
          <w:lang w:val="en-US"/>
        </w:rPr>
      </w:pPr>
    </w:p>
    <w:sectPr w:rsidR="00F61552" w:rsidRPr="00F61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418FA"/>
    <w:multiLevelType w:val="hybridMultilevel"/>
    <w:tmpl w:val="B35C465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FCB7248"/>
    <w:multiLevelType w:val="hybridMultilevel"/>
    <w:tmpl w:val="EF2AA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B16745"/>
    <w:multiLevelType w:val="hybridMultilevel"/>
    <w:tmpl w:val="EF2AA92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474785757">
    <w:abstractNumId w:val="2"/>
  </w:num>
  <w:num w:numId="2" w16cid:durableId="276373169">
    <w:abstractNumId w:val="1"/>
  </w:num>
  <w:num w:numId="3" w16cid:durableId="103195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11"/>
    <w:rsid w:val="0006742E"/>
    <w:rsid w:val="000C428B"/>
    <w:rsid w:val="001B6E37"/>
    <w:rsid w:val="00315176"/>
    <w:rsid w:val="0034039B"/>
    <w:rsid w:val="00342A93"/>
    <w:rsid w:val="00420D4B"/>
    <w:rsid w:val="004A7711"/>
    <w:rsid w:val="004E2D84"/>
    <w:rsid w:val="00551C10"/>
    <w:rsid w:val="005E4919"/>
    <w:rsid w:val="006273A7"/>
    <w:rsid w:val="00662DAA"/>
    <w:rsid w:val="00683B78"/>
    <w:rsid w:val="00842DB5"/>
    <w:rsid w:val="008942CF"/>
    <w:rsid w:val="008D3B14"/>
    <w:rsid w:val="008F4C05"/>
    <w:rsid w:val="00965377"/>
    <w:rsid w:val="00A022A5"/>
    <w:rsid w:val="00AA2627"/>
    <w:rsid w:val="00AA46AC"/>
    <w:rsid w:val="00AD3DEB"/>
    <w:rsid w:val="00C00DBC"/>
    <w:rsid w:val="00C92A10"/>
    <w:rsid w:val="00CC2B20"/>
    <w:rsid w:val="00CE2B8A"/>
    <w:rsid w:val="00D91E70"/>
    <w:rsid w:val="00DC5D74"/>
    <w:rsid w:val="00E05658"/>
    <w:rsid w:val="00E349C2"/>
    <w:rsid w:val="00EE43D2"/>
    <w:rsid w:val="00F61552"/>
    <w:rsid w:val="00F821C2"/>
    <w:rsid w:val="00F8772F"/>
    <w:rsid w:val="00FC0C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0A25"/>
  <w15:chartTrackingRefBased/>
  <w15:docId w15:val="{1EA404DF-D353-4C0C-AB89-24ACA38D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711"/>
    <w:rPr>
      <w:rFonts w:eastAsiaTheme="majorEastAsia" w:cstheme="majorBidi"/>
      <w:color w:val="272727" w:themeColor="text1" w:themeTint="D8"/>
    </w:rPr>
  </w:style>
  <w:style w:type="paragraph" w:styleId="Title">
    <w:name w:val="Title"/>
    <w:basedOn w:val="Normal"/>
    <w:next w:val="Normal"/>
    <w:link w:val="TitleChar"/>
    <w:uiPriority w:val="10"/>
    <w:qFormat/>
    <w:rsid w:val="004A7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711"/>
    <w:pPr>
      <w:spacing w:before="160"/>
      <w:jc w:val="center"/>
    </w:pPr>
    <w:rPr>
      <w:i/>
      <w:iCs/>
      <w:color w:val="404040" w:themeColor="text1" w:themeTint="BF"/>
    </w:rPr>
  </w:style>
  <w:style w:type="character" w:customStyle="1" w:styleId="QuoteChar">
    <w:name w:val="Quote Char"/>
    <w:basedOn w:val="DefaultParagraphFont"/>
    <w:link w:val="Quote"/>
    <w:uiPriority w:val="29"/>
    <w:rsid w:val="004A7711"/>
    <w:rPr>
      <w:i/>
      <w:iCs/>
      <w:color w:val="404040" w:themeColor="text1" w:themeTint="BF"/>
    </w:rPr>
  </w:style>
  <w:style w:type="paragraph" w:styleId="ListParagraph">
    <w:name w:val="List Paragraph"/>
    <w:basedOn w:val="Normal"/>
    <w:uiPriority w:val="34"/>
    <w:qFormat/>
    <w:rsid w:val="004A7711"/>
    <w:pPr>
      <w:ind w:left="720"/>
      <w:contextualSpacing/>
    </w:pPr>
  </w:style>
  <w:style w:type="character" w:styleId="IntenseEmphasis">
    <w:name w:val="Intense Emphasis"/>
    <w:basedOn w:val="DefaultParagraphFont"/>
    <w:uiPriority w:val="21"/>
    <w:qFormat/>
    <w:rsid w:val="004A7711"/>
    <w:rPr>
      <w:i/>
      <w:iCs/>
      <w:color w:val="0F4761" w:themeColor="accent1" w:themeShade="BF"/>
    </w:rPr>
  </w:style>
  <w:style w:type="paragraph" w:styleId="IntenseQuote">
    <w:name w:val="Intense Quote"/>
    <w:basedOn w:val="Normal"/>
    <w:next w:val="Normal"/>
    <w:link w:val="IntenseQuoteChar"/>
    <w:uiPriority w:val="30"/>
    <w:qFormat/>
    <w:rsid w:val="004A7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711"/>
    <w:rPr>
      <w:i/>
      <w:iCs/>
      <w:color w:val="0F4761" w:themeColor="accent1" w:themeShade="BF"/>
    </w:rPr>
  </w:style>
  <w:style w:type="character" w:styleId="IntenseReference">
    <w:name w:val="Intense Reference"/>
    <w:basedOn w:val="DefaultParagraphFont"/>
    <w:uiPriority w:val="32"/>
    <w:qFormat/>
    <w:rsid w:val="004A7711"/>
    <w:rPr>
      <w:b/>
      <w:bCs/>
      <w:smallCaps/>
      <w:color w:val="0F4761" w:themeColor="accent1" w:themeShade="BF"/>
      <w:spacing w:val="5"/>
    </w:rPr>
  </w:style>
  <w:style w:type="character" w:styleId="Hyperlink">
    <w:name w:val="Hyperlink"/>
    <w:basedOn w:val="DefaultParagraphFont"/>
    <w:uiPriority w:val="99"/>
    <w:rsid w:val="00E05658"/>
    <w:rPr>
      <w:color w:val="467886" w:themeColor="hyperlink"/>
      <w:u w:val="single"/>
    </w:rPr>
  </w:style>
  <w:style w:type="character" w:styleId="UnresolvedMention">
    <w:name w:val="Unresolved Mention"/>
    <w:basedOn w:val="DefaultParagraphFont"/>
    <w:uiPriority w:val="99"/>
    <w:semiHidden/>
    <w:unhideWhenUsed/>
    <w:rsid w:val="00A0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s@uq.edu.au" TargetMode="External"/><Relationship Id="rId13"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tthews@uq.edu.a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matthews@uq.edu.au" TargetMode="External"/><Relationship Id="rId4" Type="http://schemas.openxmlformats.org/officeDocument/2006/relationships/numbering" Target="numbering.xml"/><Relationship Id="rId9" Type="http://schemas.openxmlformats.org/officeDocument/2006/relationships/hyperlink" Target="mailto:matthews@uq.edu.au" TargetMode="External"/><Relationship Id="rId14"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2:10:08.014"/>
    </inkml:context>
    <inkml:brush xml:id="br0">
      <inkml:brushProperty name="width" value="0.035" units="cm"/>
      <inkml:brushProperty name="height" value="0.035" units="cm"/>
    </inkml:brush>
  </inkml:definitions>
  <inkml:trace contextRef="#ctx0" brushRef="#br0">296 820 8813,'-11'4'0,"-4"44"4756,-6 13-4756,8-9 0,1 1 0,-18 35 915,12-28 0,-1 1-915,-13 32 0,9-31 0,-1 2 0,3-5 0,2-3 0,-4 19 1810,9 15-1810,14-16 5816,0-23-5816,0 8 351,0-45-351,12-9 1199,12-1-1199,15-4 0,17 0 0,10 0 0,-18-16 0,2-6-1083,0 2 0,2-5 1083,5-9 0,3-8 0,-2-3-1024,-8 0 0,-4-3 1,4-1 1023,17-11 0,3-3 0,-4-4 0,-6-7 0,-4-5 0,-2 4 0,-9 15 0,-2 2 0,0-3 0,10-20 0,-1-4 0,-7 8 0,-13 16 0,-1 0-441,5-1 1,4-6 0,-6 6 440,-8 4 0,-2 4-91,9-8 0,-3 0 91,-13 13 0,-2 3 0,10-13 1625,-14 17-1625,-5 21 0,-57 80 0,8 4 0,-4 2 0,-6 11 0,13-9 0,0 5 0,2-3 220,-11 15 1,1 0-221,7-8 0,0 3 0,3-5 0,-3 2 0,6-6 372,9-14 0,3-1-372,-1 1 0,3-2 0,0 33 0,5 9 0,10-3 179,6-17-179,0-10 0,10-17 0,8-8 2811,25-11-2811,1-6 891,37-11-891,-19-7 0,29-6 0,-12-34 0,-34 12 0,-1-7 0,0-14 0,-2-7-275,4-6 1,-2-4 274,-5-6 0,-3 0 0,-7 8 0,-1 1 0,0-6 0,-3 2 0,5-25 0,-1 1 0,-15 11 0,-8 23 0,-6 14 0,0 17 0,-15 15 598,-18 1-598,-12 22 0,-32 28 0,10 22 0,23-19 0,1 4-1509,7 1 0,2 1 1509,-4 6 0,4-1 0,13-10 0,1 0-189,-3 6 1,3-1 188,5 22 0,0 8 0,8-19 0,7-17 0,0-15 0,0-13 2953,29-5-2953,0-11 0,34 1 0,3-18 0,5-25 0,-9 0 0,9-34 0,-22 16 0,8-9 0,-11 3 442,-15 23-442,-7-2 0,-10 23 0,-4-3 0,-1 15 0,0 1 0,5 4 0,7 0 0,6 0 0,6 0 0,36-11 0,-19-10 0,16-10 0,-24-6 0,-13 2 0,1 1 0,-2 5 0,-12 8 0,-2 6 0,-5 6 0,-4 12 0,-1 3 0,1 19 0,5-4 0,12 6 0,7 0 0,11-7 0,2 8 0,14-15 0,2 5 0,7-11 0,-8-1 0,-8-6 0,-9 0 0,-13 0 0,-6 0 0,-11 0 0,-6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026EA9399EDA4F9BAE58B95F97FC1D" ma:contentTypeVersion="1" ma:contentTypeDescription="Create a new document." ma:contentTypeScope="" ma:versionID="53c0f06ab83ccd926718940b49a5f66e">
  <xsd:schema xmlns:xsd="http://www.w3.org/2001/XMLSchema" xmlns:xs="http://www.w3.org/2001/XMLSchema" xmlns:p="http://schemas.microsoft.com/office/2006/metadata/properties" xmlns:ns3="ea3cd617-b66a-4a24-b7d8-4d889d22e13a" targetNamespace="http://schemas.microsoft.com/office/2006/metadata/properties" ma:root="true" ma:fieldsID="e8fce3754834d2d7ca5e19ccf227759b" ns3:_="">
    <xsd:import namespace="ea3cd617-b66a-4a24-b7d8-4d889d22e13a"/>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d617-b66a-4a24-b7d8-4d889d22e13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DA5E62-60EA-4BA5-8128-F21F9DB41F9A}">
  <ds:schemaRefs>
    <ds:schemaRef ds:uri="http://schemas.microsoft.com/sharepoint/v3/contenttype/forms"/>
  </ds:schemaRefs>
</ds:datastoreItem>
</file>

<file path=customXml/itemProps2.xml><?xml version="1.0" encoding="utf-8"?>
<ds:datastoreItem xmlns:ds="http://schemas.openxmlformats.org/officeDocument/2006/customXml" ds:itemID="{CD9010F0-E0DF-4375-933B-34ED3BC4FC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D2DDA5-3407-4CA1-9259-B7231C341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d617-b66a-4a24-b7d8-4d889d22e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82</TotalTime>
  <Pages>17</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Derek Joel George</dc:creator>
  <cp:keywords/>
  <dc:description/>
  <cp:lastModifiedBy>Yutian Zeng</cp:lastModifiedBy>
  <cp:revision>6</cp:revision>
  <dcterms:created xsi:type="dcterms:W3CDTF">2024-08-31T10:16:00Z</dcterms:created>
  <dcterms:modified xsi:type="dcterms:W3CDTF">2024-09-08T12:10:00Z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2024-08-28T06:52:20Z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4575bf74-522d-4521-9907-a464cd8754ec</vt:lpwstr>
  </property>
  <property fmtid="{D5CDD505-2E9C-101B-9397-08002B2CF9AE}" pid="8" name="MSIP_Label_0f488380-630a-4f55-a077-a19445e3f360_ContentBits">
    <vt:lpwstr>0</vt:lpwstr>
  </property>
  <property fmtid="{D5CDD505-2E9C-101B-9397-08002B2CF9AE}" pid="9" name="ContentTypeId">
    <vt:lpwstr>0x0101002D026EA9399EDA4F9BAE58B95F97FC1D</vt:lpwstr>
  </property>
</Properties>
</file>